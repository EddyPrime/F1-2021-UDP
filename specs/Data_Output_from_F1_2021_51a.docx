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F795" w14:textId="77777777" w:rsidR="0093731C" w:rsidRPr="00164189" w:rsidRDefault="00CA29F8" w:rsidP="007308B5">
      <w:pPr>
        <w:pStyle w:val="Title"/>
        <w:rPr>
          <w:b/>
        </w:rPr>
      </w:pPr>
      <w:r w:rsidRPr="00164189">
        <w:rPr>
          <w:b/>
        </w:rPr>
        <w:t xml:space="preserve">Data Output from F1 </w:t>
      </w:r>
      <w:r w:rsidR="00164189">
        <w:rPr>
          <w:b/>
        </w:rPr>
        <w:t>20</w:t>
      </w:r>
      <w:r w:rsidR="00073BFD">
        <w:rPr>
          <w:b/>
        </w:rPr>
        <w:t>2</w:t>
      </w:r>
      <w:r w:rsidR="00E34E9B">
        <w:rPr>
          <w:b/>
        </w:rPr>
        <w:t>1</w:t>
      </w:r>
    </w:p>
    <w:p w14:paraId="7799EB10" w14:textId="77777777" w:rsidR="008971CF" w:rsidRDefault="008971CF" w:rsidP="007308B5"/>
    <w:sdt>
      <w:sdtPr>
        <w:rPr>
          <w:rFonts w:ascii="Univers LT CYR 47 Lt Cn" w:eastAsiaTheme="minorHAnsi" w:hAnsi="Univers LT CYR 47 Lt Cn" w:cs="Segoe UI"/>
          <w:b w:val="0"/>
          <w:bCs w:val="0"/>
          <w:color w:val="auto"/>
          <w:sz w:val="20"/>
          <w:szCs w:val="20"/>
          <w:lang w:val="en-GB"/>
        </w:rPr>
        <w:id w:val="769189079"/>
        <w:docPartObj>
          <w:docPartGallery w:val="Table of Contents"/>
          <w:docPartUnique/>
        </w:docPartObj>
      </w:sdtPr>
      <w:sdtEndPr>
        <w:rPr>
          <w:rFonts w:ascii="Segoe UI" w:hAnsi="Segoe UI"/>
        </w:rPr>
      </w:sdtEndPr>
      <w:sdtContent>
        <w:p w14:paraId="66DBC024" w14:textId="77777777" w:rsidR="00341BE8" w:rsidRDefault="00341BE8">
          <w:pPr>
            <w:pStyle w:val="TOCHeading"/>
            <w:rPr>
              <w:rStyle w:val="Heading1Char"/>
              <w:rFonts w:ascii="Segoe UI" w:hAnsi="Segoe UI"/>
              <w:b/>
              <w:color w:val="000000" w:themeColor="text1"/>
            </w:rPr>
          </w:pPr>
          <w:r w:rsidRPr="008971CF">
            <w:rPr>
              <w:rStyle w:val="Heading1Char"/>
              <w:rFonts w:ascii="Segoe UI" w:hAnsi="Segoe UI"/>
              <w:b/>
              <w:color w:val="000000" w:themeColor="text1"/>
            </w:rPr>
            <w:t>Contents</w:t>
          </w:r>
        </w:p>
        <w:p w14:paraId="176724AF" w14:textId="77777777" w:rsidR="008971CF" w:rsidRPr="008971CF" w:rsidRDefault="008971CF" w:rsidP="008971CF">
          <w:pPr>
            <w:rPr>
              <w:lang w:val="en-US"/>
            </w:rPr>
          </w:pPr>
        </w:p>
        <w:p w14:paraId="6AF70DDC" w14:textId="6883BA68" w:rsidR="008971CF" w:rsidRDefault="00A1472D">
          <w:pPr>
            <w:pStyle w:val="TOC1"/>
            <w:tabs>
              <w:tab w:val="right" w:leader="dot" w:pos="9016"/>
            </w:tabs>
            <w:rPr>
              <w:rFonts w:asciiTheme="minorHAnsi" w:eastAsiaTheme="minorEastAsia" w:hAnsiTheme="minorHAnsi" w:cstheme="minorBidi"/>
              <w:noProof/>
              <w:sz w:val="22"/>
              <w:szCs w:val="22"/>
              <w:lang w:eastAsia="en-GB"/>
            </w:rPr>
          </w:pPr>
          <w:r>
            <w:fldChar w:fldCharType="begin"/>
          </w:r>
          <w:r w:rsidR="008971CF">
            <w:instrText xml:space="preserve"> TOC \o "1-1" \h \z \u </w:instrText>
          </w:r>
          <w:r>
            <w:fldChar w:fldCharType="separate"/>
          </w:r>
          <w:hyperlink w:anchor="_Toc9352350" w:history="1">
            <w:r w:rsidR="008971CF" w:rsidRPr="00E34470">
              <w:rPr>
                <w:rStyle w:val="Hyperlink"/>
                <w:noProof/>
              </w:rPr>
              <w:t>Overview</w:t>
            </w:r>
            <w:r w:rsidR="008971CF">
              <w:rPr>
                <w:noProof/>
                <w:webHidden/>
              </w:rPr>
              <w:tab/>
            </w:r>
            <w:r>
              <w:rPr>
                <w:noProof/>
                <w:webHidden/>
              </w:rPr>
              <w:fldChar w:fldCharType="begin"/>
            </w:r>
            <w:r w:rsidR="008971CF">
              <w:rPr>
                <w:noProof/>
                <w:webHidden/>
              </w:rPr>
              <w:instrText xml:space="preserve"> PAGEREF _Toc9352350 \h </w:instrText>
            </w:r>
            <w:r>
              <w:rPr>
                <w:noProof/>
                <w:webHidden/>
              </w:rPr>
            </w:r>
            <w:r>
              <w:rPr>
                <w:noProof/>
                <w:webHidden/>
              </w:rPr>
              <w:fldChar w:fldCharType="separate"/>
            </w:r>
            <w:r w:rsidR="00767316">
              <w:rPr>
                <w:noProof/>
                <w:webHidden/>
              </w:rPr>
              <w:t>1</w:t>
            </w:r>
            <w:r>
              <w:rPr>
                <w:noProof/>
                <w:webHidden/>
              </w:rPr>
              <w:fldChar w:fldCharType="end"/>
            </w:r>
          </w:hyperlink>
        </w:p>
        <w:p w14:paraId="22DBAB48" w14:textId="0BEE8A89" w:rsidR="008971CF" w:rsidRDefault="0012740E">
          <w:pPr>
            <w:pStyle w:val="TOC1"/>
            <w:tabs>
              <w:tab w:val="right" w:leader="dot" w:pos="9016"/>
            </w:tabs>
            <w:rPr>
              <w:rFonts w:asciiTheme="minorHAnsi" w:eastAsiaTheme="minorEastAsia" w:hAnsiTheme="minorHAnsi" w:cstheme="minorBidi"/>
              <w:noProof/>
              <w:sz w:val="22"/>
              <w:szCs w:val="22"/>
              <w:lang w:eastAsia="en-GB"/>
            </w:rPr>
          </w:pPr>
          <w:hyperlink w:anchor="_Toc9352351" w:history="1">
            <w:r w:rsidR="008971CF" w:rsidRPr="00E34470">
              <w:rPr>
                <w:rStyle w:val="Hyperlink"/>
                <w:noProof/>
              </w:rPr>
              <w:t>Packet Information</w:t>
            </w:r>
            <w:r w:rsidR="008971CF">
              <w:rPr>
                <w:noProof/>
                <w:webHidden/>
              </w:rPr>
              <w:tab/>
            </w:r>
            <w:r w:rsidR="00A1472D">
              <w:rPr>
                <w:noProof/>
                <w:webHidden/>
              </w:rPr>
              <w:fldChar w:fldCharType="begin"/>
            </w:r>
            <w:r w:rsidR="008971CF">
              <w:rPr>
                <w:noProof/>
                <w:webHidden/>
              </w:rPr>
              <w:instrText xml:space="preserve"> PAGEREF _Toc9352351 \h </w:instrText>
            </w:r>
            <w:r w:rsidR="00A1472D">
              <w:rPr>
                <w:noProof/>
                <w:webHidden/>
              </w:rPr>
            </w:r>
            <w:r w:rsidR="00A1472D">
              <w:rPr>
                <w:noProof/>
                <w:webHidden/>
              </w:rPr>
              <w:fldChar w:fldCharType="separate"/>
            </w:r>
            <w:r w:rsidR="00767316">
              <w:rPr>
                <w:noProof/>
                <w:webHidden/>
              </w:rPr>
              <w:t>2</w:t>
            </w:r>
            <w:r w:rsidR="00A1472D">
              <w:rPr>
                <w:noProof/>
                <w:webHidden/>
              </w:rPr>
              <w:fldChar w:fldCharType="end"/>
            </w:r>
          </w:hyperlink>
        </w:p>
        <w:p w14:paraId="6046B475" w14:textId="5CA1E945" w:rsidR="008971CF" w:rsidRDefault="0012740E">
          <w:pPr>
            <w:pStyle w:val="TOC1"/>
            <w:tabs>
              <w:tab w:val="right" w:leader="dot" w:pos="9016"/>
            </w:tabs>
            <w:rPr>
              <w:rFonts w:asciiTheme="minorHAnsi" w:eastAsiaTheme="minorEastAsia" w:hAnsiTheme="minorHAnsi" w:cstheme="minorBidi"/>
              <w:noProof/>
              <w:sz w:val="22"/>
              <w:szCs w:val="22"/>
              <w:lang w:eastAsia="en-GB"/>
            </w:rPr>
          </w:pPr>
          <w:hyperlink w:anchor="_Toc9352352" w:history="1">
            <w:r w:rsidR="008971CF" w:rsidRPr="00E34470">
              <w:rPr>
                <w:rStyle w:val="Hyperlink"/>
                <w:noProof/>
              </w:rPr>
              <w:t>FAQS</w:t>
            </w:r>
            <w:r w:rsidR="008971CF">
              <w:rPr>
                <w:noProof/>
                <w:webHidden/>
              </w:rPr>
              <w:tab/>
            </w:r>
            <w:r w:rsidR="00A1472D">
              <w:rPr>
                <w:noProof/>
                <w:webHidden/>
              </w:rPr>
              <w:fldChar w:fldCharType="begin"/>
            </w:r>
            <w:r w:rsidR="008971CF">
              <w:rPr>
                <w:noProof/>
                <w:webHidden/>
              </w:rPr>
              <w:instrText xml:space="preserve"> PAGEREF _Toc9352352 \h </w:instrText>
            </w:r>
            <w:r w:rsidR="00A1472D">
              <w:rPr>
                <w:noProof/>
                <w:webHidden/>
              </w:rPr>
            </w:r>
            <w:r w:rsidR="00A1472D">
              <w:rPr>
                <w:noProof/>
                <w:webHidden/>
              </w:rPr>
              <w:fldChar w:fldCharType="separate"/>
            </w:r>
            <w:r w:rsidR="00767316">
              <w:rPr>
                <w:noProof/>
                <w:webHidden/>
              </w:rPr>
              <w:t>14</w:t>
            </w:r>
            <w:r w:rsidR="00A1472D">
              <w:rPr>
                <w:noProof/>
                <w:webHidden/>
              </w:rPr>
              <w:fldChar w:fldCharType="end"/>
            </w:r>
          </w:hyperlink>
        </w:p>
        <w:p w14:paraId="1385DB67" w14:textId="0AED69B0" w:rsidR="008971CF" w:rsidRDefault="0012740E">
          <w:pPr>
            <w:pStyle w:val="TOC1"/>
            <w:tabs>
              <w:tab w:val="right" w:leader="dot" w:pos="9016"/>
            </w:tabs>
            <w:rPr>
              <w:rFonts w:asciiTheme="minorHAnsi" w:eastAsiaTheme="minorEastAsia" w:hAnsiTheme="minorHAnsi" w:cstheme="minorBidi"/>
              <w:noProof/>
              <w:sz w:val="22"/>
              <w:szCs w:val="22"/>
              <w:lang w:eastAsia="en-GB"/>
            </w:rPr>
          </w:pPr>
          <w:hyperlink w:anchor="_Toc9352353" w:history="1">
            <w:r w:rsidR="008971CF" w:rsidRPr="00E34470">
              <w:rPr>
                <w:rStyle w:val="Hyperlink"/>
                <w:noProof/>
              </w:rPr>
              <w:t>Appendices</w:t>
            </w:r>
            <w:r w:rsidR="008971CF">
              <w:rPr>
                <w:noProof/>
                <w:webHidden/>
              </w:rPr>
              <w:tab/>
            </w:r>
            <w:r w:rsidR="00A1472D">
              <w:rPr>
                <w:noProof/>
                <w:webHidden/>
              </w:rPr>
              <w:fldChar w:fldCharType="begin"/>
            </w:r>
            <w:r w:rsidR="008971CF">
              <w:rPr>
                <w:noProof/>
                <w:webHidden/>
              </w:rPr>
              <w:instrText xml:space="preserve"> PAGEREF _Toc9352353 \h </w:instrText>
            </w:r>
            <w:r w:rsidR="00A1472D">
              <w:rPr>
                <w:noProof/>
                <w:webHidden/>
              </w:rPr>
            </w:r>
            <w:r w:rsidR="00A1472D">
              <w:rPr>
                <w:noProof/>
                <w:webHidden/>
              </w:rPr>
              <w:fldChar w:fldCharType="separate"/>
            </w:r>
            <w:r w:rsidR="00767316">
              <w:rPr>
                <w:noProof/>
                <w:webHidden/>
              </w:rPr>
              <w:t>20</w:t>
            </w:r>
            <w:r w:rsidR="00A1472D">
              <w:rPr>
                <w:noProof/>
                <w:webHidden/>
              </w:rPr>
              <w:fldChar w:fldCharType="end"/>
            </w:r>
          </w:hyperlink>
        </w:p>
        <w:p w14:paraId="113EAB4E" w14:textId="2466E98D" w:rsidR="008971CF" w:rsidRDefault="0012740E">
          <w:pPr>
            <w:pStyle w:val="TOC1"/>
            <w:tabs>
              <w:tab w:val="right" w:leader="dot" w:pos="9016"/>
            </w:tabs>
            <w:rPr>
              <w:rFonts w:asciiTheme="minorHAnsi" w:eastAsiaTheme="minorEastAsia" w:hAnsiTheme="minorHAnsi" w:cstheme="minorBidi"/>
              <w:noProof/>
              <w:sz w:val="22"/>
              <w:szCs w:val="22"/>
              <w:lang w:eastAsia="en-GB"/>
            </w:rPr>
          </w:pPr>
          <w:hyperlink w:anchor="_Toc9352354" w:history="1">
            <w:r w:rsidR="008971CF" w:rsidRPr="00E34470">
              <w:rPr>
                <w:rStyle w:val="Hyperlink"/>
                <w:noProof/>
              </w:rPr>
              <w:t>Legal Notice</w:t>
            </w:r>
            <w:r w:rsidR="008971CF">
              <w:rPr>
                <w:noProof/>
                <w:webHidden/>
              </w:rPr>
              <w:tab/>
            </w:r>
            <w:r w:rsidR="00A1472D">
              <w:rPr>
                <w:noProof/>
                <w:webHidden/>
              </w:rPr>
              <w:fldChar w:fldCharType="begin"/>
            </w:r>
            <w:r w:rsidR="008971CF">
              <w:rPr>
                <w:noProof/>
                <w:webHidden/>
              </w:rPr>
              <w:instrText xml:space="preserve"> PAGEREF _Toc9352354 \h </w:instrText>
            </w:r>
            <w:r w:rsidR="00A1472D">
              <w:rPr>
                <w:noProof/>
                <w:webHidden/>
              </w:rPr>
            </w:r>
            <w:r w:rsidR="00A1472D">
              <w:rPr>
                <w:noProof/>
                <w:webHidden/>
              </w:rPr>
              <w:fldChar w:fldCharType="separate"/>
            </w:r>
            <w:r w:rsidR="00767316">
              <w:rPr>
                <w:noProof/>
                <w:webHidden/>
              </w:rPr>
              <w:t>25</w:t>
            </w:r>
            <w:r w:rsidR="00A1472D">
              <w:rPr>
                <w:noProof/>
                <w:webHidden/>
              </w:rPr>
              <w:fldChar w:fldCharType="end"/>
            </w:r>
          </w:hyperlink>
        </w:p>
        <w:p w14:paraId="2C3E7B3F" w14:textId="77777777" w:rsidR="00341BE8" w:rsidRDefault="00A1472D">
          <w:r>
            <w:fldChar w:fldCharType="end"/>
          </w:r>
        </w:p>
      </w:sdtContent>
    </w:sdt>
    <w:p w14:paraId="740AE44B" w14:textId="77777777" w:rsidR="00341BE8" w:rsidRDefault="00341BE8" w:rsidP="007308B5"/>
    <w:p w14:paraId="60E50B3A" w14:textId="77777777" w:rsidR="00CA29F8" w:rsidRDefault="00CA29F8" w:rsidP="007308B5"/>
    <w:p w14:paraId="6F16FEF5" w14:textId="2A32D84C" w:rsidR="00CA29F8" w:rsidRDefault="00CA29F8" w:rsidP="007308B5">
      <w:pPr>
        <w:pStyle w:val="Heading1"/>
      </w:pPr>
      <w:bookmarkStart w:id="0" w:name="_Toc9352350"/>
      <w:r w:rsidRPr="007308B5">
        <w:t>Overview</w:t>
      </w:r>
      <w:bookmarkEnd w:id="0"/>
    </w:p>
    <w:p w14:paraId="599FEEF4" w14:textId="77777777" w:rsidR="00AE2BE5" w:rsidRDefault="00AE2BE5" w:rsidP="00AE2BE5"/>
    <w:p w14:paraId="679EE81F" w14:textId="77777777" w:rsidR="00AE2BE5" w:rsidRDefault="00AE2BE5" w:rsidP="00AE2BE5">
      <w:r w:rsidRPr="007308B5">
        <w:t xml:space="preserve">The F1 series of games support </w:t>
      </w:r>
      <w:r>
        <w:t xml:space="preserve">the </w:t>
      </w:r>
      <w:r w:rsidRPr="007308B5">
        <w:t xml:space="preserve">output of </w:t>
      </w:r>
      <w:r>
        <w:t xml:space="preserve">certain </w:t>
      </w:r>
      <w:r w:rsidRPr="007308B5">
        <w:t xml:space="preserve">game data </w:t>
      </w:r>
      <w:r>
        <w:t>across UDP connections. This data can be used supply race information to external applications, or to drive certain hardware (e.g. motion platforms, force feedback steering wheels and LED devices).</w:t>
      </w:r>
    </w:p>
    <w:p w14:paraId="563BD32A" w14:textId="77777777" w:rsidR="00AE2BE5" w:rsidRDefault="00AE2BE5" w:rsidP="00AE2BE5"/>
    <w:p w14:paraId="5020CD4C" w14:textId="12C3197A" w:rsidR="00AE2BE5" w:rsidRDefault="00AE2BE5" w:rsidP="00AE2BE5">
      <w:r w:rsidRPr="007308B5">
        <w:t xml:space="preserve">The </w:t>
      </w:r>
      <w:r>
        <w:t xml:space="preserve">following information </w:t>
      </w:r>
      <w:r w:rsidRPr="007308B5">
        <w:t xml:space="preserve">summarise </w:t>
      </w:r>
      <w:r>
        <w:t xml:space="preserve">these </w:t>
      </w:r>
      <w:r w:rsidRPr="007308B5">
        <w:t xml:space="preserve">data </w:t>
      </w:r>
      <w:r>
        <w:t xml:space="preserve">structures </w:t>
      </w:r>
      <w:r w:rsidRPr="007308B5">
        <w:t xml:space="preserve">so that developers of supporting hardware or software </w:t>
      </w:r>
      <w:r w:rsidR="00A4705A">
        <w:t>can</w:t>
      </w:r>
      <w:r w:rsidRPr="007308B5">
        <w:t xml:space="preserve"> configure these to work </w:t>
      </w:r>
      <w:r>
        <w:t xml:space="preserve">correctly </w:t>
      </w:r>
      <w:r w:rsidRPr="007308B5">
        <w:t>with the F1 game.</w:t>
      </w:r>
      <w:r>
        <w:t xml:space="preserve"> </w:t>
      </w:r>
    </w:p>
    <w:p w14:paraId="6BF7E3CF" w14:textId="1FEB6EFE" w:rsidR="00AE2BE5" w:rsidRDefault="00AE2BE5" w:rsidP="00AE2BE5"/>
    <w:p w14:paraId="260DC43E" w14:textId="17A59BF8" w:rsidR="00AE2BE5" w:rsidRPr="007308B5" w:rsidRDefault="00A4705A" w:rsidP="00A4705A">
      <w:r w:rsidRPr="00A4705A">
        <w:rPr>
          <w:b/>
          <w:bCs/>
          <w:i/>
          <w:iCs/>
        </w:rPr>
        <w:t xml:space="preserve">Note: </w:t>
      </w:r>
      <w:r w:rsidR="00AE2BE5" w:rsidRPr="00A4705A">
        <w:rPr>
          <w:i/>
          <w:iCs/>
        </w:rPr>
        <w:t>To ensure that you are using the latest specification for this game, please check our official forum page</w:t>
      </w:r>
      <w:r w:rsidR="00AE2BE5" w:rsidRPr="00A4705A">
        <w:rPr>
          <w:b/>
          <w:bCs/>
          <w:i/>
          <w:iCs/>
        </w:rPr>
        <w:t xml:space="preserve"> </w:t>
      </w:r>
      <w:hyperlink r:id="rId8" w:history="1">
        <w:r w:rsidR="00AE2BE5" w:rsidRPr="00A4705A">
          <w:rPr>
            <w:rStyle w:val="Hyperlink"/>
            <w:b/>
            <w:bCs/>
            <w:i/>
            <w:iCs/>
          </w:rPr>
          <w:t>here</w:t>
        </w:r>
      </w:hyperlink>
      <w:r>
        <w:rPr>
          <w:i/>
          <w:iCs/>
        </w:rPr>
        <w:t>.</w:t>
      </w:r>
      <w:r w:rsidR="00AE2BE5">
        <w:rPr>
          <w:i/>
          <w:iCs/>
        </w:rPr>
        <w:t xml:space="preserve"> </w:t>
      </w:r>
    </w:p>
    <w:p w14:paraId="1570AAB0" w14:textId="77777777" w:rsidR="00AE2BE5" w:rsidRDefault="00AE2BE5" w:rsidP="00AE2BE5"/>
    <w:p w14:paraId="1E50DFC1" w14:textId="44A12439" w:rsidR="00AE2BE5" w:rsidRDefault="00AE2BE5" w:rsidP="00AE2BE5">
      <w:r>
        <w:t>If you cannot find the information that you require then please contact the team via the official Codemasters forum thread listed above</w:t>
      </w:r>
      <w:r w:rsidR="00A4705A">
        <w:t xml:space="preserve">, or raise a bug report through the F1 2021 forum, </w:t>
      </w:r>
      <w:r>
        <w:t xml:space="preserve">and a member of the team will respond to your query as soon as possible. </w:t>
      </w:r>
    </w:p>
    <w:p w14:paraId="2F35AAF9" w14:textId="77777777" w:rsidR="008971CF" w:rsidRDefault="008971CF">
      <w:pPr>
        <w:spacing w:after="200" w:line="276" w:lineRule="auto"/>
        <w:jc w:val="left"/>
        <w:rPr>
          <w:b/>
          <w:sz w:val="36"/>
          <w:szCs w:val="36"/>
          <w:u w:val="single"/>
        </w:rPr>
      </w:pPr>
      <w:bookmarkStart w:id="1" w:name="_Toc9352351"/>
      <w:r>
        <w:br w:type="page"/>
      </w:r>
    </w:p>
    <w:p w14:paraId="38ECCF00" w14:textId="77777777" w:rsidR="00D0083C" w:rsidRDefault="002F73F2" w:rsidP="007308B5">
      <w:pPr>
        <w:pStyle w:val="Heading1"/>
      </w:pPr>
      <w:r>
        <w:lastRenderedPageBreak/>
        <w:t>Packet Information</w:t>
      </w:r>
      <w:bookmarkEnd w:id="1"/>
    </w:p>
    <w:p w14:paraId="6FCE03D8" w14:textId="77777777" w:rsidR="005D6B99" w:rsidRDefault="005D6B99" w:rsidP="005D6B99"/>
    <w:p w14:paraId="4D76754C" w14:textId="77777777" w:rsidR="002F73F2" w:rsidRDefault="002F73F2" w:rsidP="00946577">
      <w:pPr>
        <w:pStyle w:val="Heading2"/>
      </w:pPr>
    </w:p>
    <w:p w14:paraId="547EB9F4" w14:textId="77777777" w:rsidR="005D6B99" w:rsidRDefault="002F73F2" w:rsidP="00946577">
      <w:pPr>
        <w:pStyle w:val="Heading2"/>
      </w:pPr>
      <w:r>
        <w:t>Packet T</w:t>
      </w:r>
      <w:r w:rsidR="005D6B99">
        <w:t>ypes</w:t>
      </w:r>
    </w:p>
    <w:p w14:paraId="1CB09B36" w14:textId="77777777" w:rsidR="00BF6070" w:rsidRDefault="00BF6070" w:rsidP="00BF6070"/>
    <w:p w14:paraId="3E3F2ABA" w14:textId="77777777" w:rsidR="00BF6070" w:rsidRDefault="00BF6070" w:rsidP="00BF6070">
      <w:r>
        <w:t>Each packet can now carry different types of data rather than having one packet which contains everything. A header has been added to each packet as well so that versioning can be tracked and it will be easier for applications to check they are interpreting the incoming data in the correct way.</w:t>
      </w:r>
      <w:r w:rsidR="00B56D65">
        <w:t xml:space="preserve"> Please not</w:t>
      </w:r>
      <w:r w:rsidR="002F73F2">
        <w:t>e</w:t>
      </w:r>
      <w:r w:rsidR="00B56D65">
        <w:t xml:space="preserve"> that </w:t>
      </w:r>
      <w:r w:rsidR="00861315">
        <w:t>all values are encoded using Little</w:t>
      </w:r>
      <w:r w:rsidR="00B56D65">
        <w:t xml:space="preserve"> Endian format.</w:t>
      </w:r>
      <w:r w:rsidR="00861315">
        <w:t xml:space="preserve"> All data is packed.</w:t>
      </w:r>
    </w:p>
    <w:p w14:paraId="1856FFAF" w14:textId="77777777" w:rsidR="00261C43" w:rsidRDefault="00261C43" w:rsidP="00BF6070"/>
    <w:p w14:paraId="5C9B9572" w14:textId="77777777" w:rsidR="00261C43" w:rsidRDefault="00261C43" w:rsidP="00BF6070">
      <w:r>
        <w:t>The following data types are used in the structures:</w:t>
      </w:r>
    </w:p>
    <w:p w14:paraId="57C10B15" w14:textId="77777777" w:rsidR="002F73F2" w:rsidRDefault="002F73F2" w:rsidP="002F73F2">
      <w:pPr>
        <w:ind w:left="720"/>
      </w:pPr>
    </w:p>
    <w:tbl>
      <w:tblPr>
        <w:tblStyle w:val="TableGrid"/>
        <w:tblW w:w="0" w:type="auto"/>
        <w:tblInd w:w="720" w:type="dxa"/>
        <w:tblLook w:val="04A0" w:firstRow="1" w:lastRow="0" w:firstColumn="1" w:lastColumn="0" w:noHBand="0" w:noVBand="1"/>
      </w:tblPr>
      <w:tblGrid>
        <w:gridCol w:w="1668"/>
        <w:gridCol w:w="2409"/>
      </w:tblGrid>
      <w:tr w:rsidR="00261C43" w14:paraId="6FA6B6E0" w14:textId="77777777" w:rsidTr="002F73F2">
        <w:tc>
          <w:tcPr>
            <w:tcW w:w="1668" w:type="dxa"/>
            <w:shd w:val="clear" w:color="auto" w:fill="A6A6A6" w:themeFill="background1" w:themeFillShade="A6"/>
          </w:tcPr>
          <w:p w14:paraId="23D30836" w14:textId="77777777" w:rsidR="00261C43" w:rsidRPr="002F73F2" w:rsidRDefault="00261C43" w:rsidP="00181D1E">
            <w:pPr>
              <w:rPr>
                <w:b/>
              </w:rPr>
            </w:pPr>
            <w:r w:rsidRPr="002F73F2">
              <w:rPr>
                <w:b/>
              </w:rPr>
              <w:t>Type</w:t>
            </w:r>
          </w:p>
        </w:tc>
        <w:tc>
          <w:tcPr>
            <w:tcW w:w="2409" w:type="dxa"/>
            <w:shd w:val="clear" w:color="auto" w:fill="A6A6A6" w:themeFill="background1" w:themeFillShade="A6"/>
          </w:tcPr>
          <w:p w14:paraId="71EEC273" w14:textId="77777777" w:rsidR="00261C43" w:rsidRPr="002F73F2" w:rsidRDefault="00261C43" w:rsidP="00181D1E">
            <w:pPr>
              <w:rPr>
                <w:b/>
              </w:rPr>
            </w:pPr>
            <w:r w:rsidRPr="002F73F2">
              <w:rPr>
                <w:b/>
              </w:rPr>
              <w:t>Description</w:t>
            </w:r>
          </w:p>
        </w:tc>
      </w:tr>
      <w:tr w:rsidR="00261C43" w14:paraId="1A58EDB3" w14:textId="77777777" w:rsidTr="002F73F2">
        <w:tc>
          <w:tcPr>
            <w:tcW w:w="1668" w:type="dxa"/>
          </w:tcPr>
          <w:p w14:paraId="69C2AE60" w14:textId="77777777" w:rsidR="00261C43" w:rsidRPr="002F73F2" w:rsidRDefault="00261C43" w:rsidP="00181D1E">
            <w:pPr>
              <w:rPr>
                <w:sz w:val="18"/>
              </w:rPr>
            </w:pPr>
            <w:r w:rsidRPr="002F73F2">
              <w:rPr>
                <w:sz w:val="18"/>
              </w:rPr>
              <w:t>uint8</w:t>
            </w:r>
          </w:p>
        </w:tc>
        <w:tc>
          <w:tcPr>
            <w:tcW w:w="2409" w:type="dxa"/>
          </w:tcPr>
          <w:p w14:paraId="6CA89494" w14:textId="77777777" w:rsidR="00261C43" w:rsidRPr="002F73F2" w:rsidRDefault="00261C43" w:rsidP="00181D1E">
            <w:pPr>
              <w:rPr>
                <w:sz w:val="18"/>
              </w:rPr>
            </w:pPr>
            <w:r w:rsidRPr="002F73F2">
              <w:rPr>
                <w:sz w:val="18"/>
              </w:rPr>
              <w:t>Unsigned 8-bit integer</w:t>
            </w:r>
          </w:p>
        </w:tc>
      </w:tr>
      <w:tr w:rsidR="00261C43" w14:paraId="06EAADAC" w14:textId="77777777" w:rsidTr="002F73F2">
        <w:tc>
          <w:tcPr>
            <w:tcW w:w="1668" w:type="dxa"/>
          </w:tcPr>
          <w:p w14:paraId="60A3B049" w14:textId="77777777" w:rsidR="00261C43" w:rsidRPr="002F73F2" w:rsidRDefault="00261C43" w:rsidP="00181D1E">
            <w:pPr>
              <w:rPr>
                <w:sz w:val="18"/>
              </w:rPr>
            </w:pPr>
            <w:r w:rsidRPr="002F73F2">
              <w:rPr>
                <w:sz w:val="18"/>
              </w:rPr>
              <w:t>int8</w:t>
            </w:r>
          </w:p>
        </w:tc>
        <w:tc>
          <w:tcPr>
            <w:tcW w:w="2409" w:type="dxa"/>
          </w:tcPr>
          <w:p w14:paraId="02AECC92" w14:textId="77777777" w:rsidR="00261C43" w:rsidRPr="002F73F2" w:rsidRDefault="00261C43" w:rsidP="00181D1E">
            <w:pPr>
              <w:rPr>
                <w:sz w:val="18"/>
              </w:rPr>
            </w:pPr>
            <w:r w:rsidRPr="002F73F2">
              <w:rPr>
                <w:sz w:val="18"/>
              </w:rPr>
              <w:t>Signed 8-bit integer</w:t>
            </w:r>
          </w:p>
        </w:tc>
      </w:tr>
      <w:tr w:rsidR="00261C43" w14:paraId="059402E9" w14:textId="77777777" w:rsidTr="002F73F2">
        <w:tc>
          <w:tcPr>
            <w:tcW w:w="1668" w:type="dxa"/>
          </w:tcPr>
          <w:p w14:paraId="74154E8A" w14:textId="77777777" w:rsidR="00261C43" w:rsidRPr="002F73F2" w:rsidRDefault="00261C43" w:rsidP="00181D1E">
            <w:pPr>
              <w:rPr>
                <w:sz w:val="18"/>
              </w:rPr>
            </w:pPr>
            <w:r w:rsidRPr="002F73F2">
              <w:rPr>
                <w:sz w:val="18"/>
              </w:rPr>
              <w:t>uint16</w:t>
            </w:r>
          </w:p>
        </w:tc>
        <w:tc>
          <w:tcPr>
            <w:tcW w:w="2409" w:type="dxa"/>
          </w:tcPr>
          <w:p w14:paraId="7072F7A9" w14:textId="77777777" w:rsidR="00261C43" w:rsidRPr="002F73F2" w:rsidRDefault="00261C43" w:rsidP="00181D1E">
            <w:pPr>
              <w:rPr>
                <w:sz w:val="18"/>
              </w:rPr>
            </w:pPr>
            <w:r w:rsidRPr="002F73F2">
              <w:rPr>
                <w:sz w:val="18"/>
              </w:rPr>
              <w:t>Unsig</w:t>
            </w:r>
            <w:r w:rsidR="003069A5" w:rsidRPr="002F73F2">
              <w:rPr>
                <w:sz w:val="18"/>
              </w:rPr>
              <w:t>n</w:t>
            </w:r>
            <w:r w:rsidRPr="002F73F2">
              <w:rPr>
                <w:sz w:val="18"/>
              </w:rPr>
              <w:t>ed 16-bit integer</w:t>
            </w:r>
          </w:p>
        </w:tc>
      </w:tr>
      <w:tr w:rsidR="00261C43" w14:paraId="3D5996D9" w14:textId="77777777" w:rsidTr="002F73F2">
        <w:tc>
          <w:tcPr>
            <w:tcW w:w="1668" w:type="dxa"/>
          </w:tcPr>
          <w:p w14:paraId="1A406982" w14:textId="77777777" w:rsidR="00261C43" w:rsidRPr="002F73F2" w:rsidRDefault="00261C43" w:rsidP="00181D1E">
            <w:pPr>
              <w:rPr>
                <w:sz w:val="18"/>
              </w:rPr>
            </w:pPr>
            <w:r w:rsidRPr="002F73F2">
              <w:rPr>
                <w:sz w:val="18"/>
              </w:rPr>
              <w:t>int16</w:t>
            </w:r>
          </w:p>
        </w:tc>
        <w:tc>
          <w:tcPr>
            <w:tcW w:w="2409" w:type="dxa"/>
          </w:tcPr>
          <w:p w14:paraId="341C50EE" w14:textId="77777777" w:rsidR="00261C43" w:rsidRPr="002F73F2" w:rsidRDefault="00261C43" w:rsidP="00181D1E">
            <w:pPr>
              <w:rPr>
                <w:sz w:val="18"/>
              </w:rPr>
            </w:pPr>
            <w:r w:rsidRPr="002F73F2">
              <w:rPr>
                <w:sz w:val="18"/>
              </w:rPr>
              <w:t>Signed 16-bit integer</w:t>
            </w:r>
          </w:p>
        </w:tc>
      </w:tr>
      <w:tr w:rsidR="00EE5E24" w14:paraId="03C165CE" w14:textId="77777777" w:rsidTr="002F73F2">
        <w:tc>
          <w:tcPr>
            <w:tcW w:w="1668" w:type="dxa"/>
          </w:tcPr>
          <w:p w14:paraId="5E9A8DE2" w14:textId="06554884" w:rsidR="00EE5E24" w:rsidRPr="002F73F2" w:rsidRDefault="00EE5E24" w:rsidP="00181D1E">
            <w:pPr>
              <w:rPr>
                <w:sz w:val="18"/>
              </w:rPr>
            </w:pPr>
            <w:r>
              <w:rPr>
                <w:sz w:val="18"/>
              </w:rPr>
              <w:t>uint32</w:t>
            </w:r>
          </w:p>
        </w:tc>
        <w:tc>
          <w:tcPr>
            <w:tcW w:w="2409" w:type="dxa"/>
          </w:tcPr>
          <w:p w14:paraId="6A421235" w14:textId="280D9368" w:rsidR="00EE5E24" w:rsidRPr="002F73F2" w:rsidRDefault="00EE5E24" w:rsidP="00181D1E">
            <w:pPr>
              <w:rPr>
                <w:sz w:val="18"/>
              </w:rPr>
            </w:pPr>
            <w:r w:rsidRPr="002F73F2">
              <w:rPr>
                <w:sz w:val="18"/>
              </w:rPr>
              <w:t xml:space="preserve">Unsigned </w:t>
            </w:r>
            <w:r>
              <w:rPr>
                <w:sz w:val="18"/>
              </w:rPr>
              <w:t>32</w:t>
            </w:r>
            <w:r w:rsidRPr="002F73F2">
              <w:rPr>
                <w:sz w:val="18"/>
              </w:rPr>
              <w:t>-bit integer</w:t>
            </w:r>
          </w:p>
        </w:tc>
      </w:tr>
      <w:tr w:rsidR="00261C43" w14:paraId="4C62EFFF" w14:textId="77777777" w:rsidTr="002F73F2">
        <w:tc>
          <w:tcPr>
            <w:tcW w:w="1668" w:type="dxa"/>
          </w:tcPr>
          <w:p w14:paraId="30FCDB40" w14:textId="77777777" w:rsidR="00261C43" w:rsidRPr="002F73F2" w:rsidRDefault="00261C43" w:rsidP="00181D1E">
            <w:pPr>
              <w:rPr>
                <w:sz w:val="18"/>
              </w:rPr>
            </w:pPr>
            <w:r w:rsidRPr="002F73F2">
              <w:rPr>
                <w:sz w:val="18"/>
              </w:rPr>
              <w:t>float</w:t>
            </w:r>
          </w:p>
        </w:tc>
        <w:tc>
          <w:tcPr>
            <w:tcW w:w="2409" w:type="dxa"/>
          </w:tcPr>
          <w:p w14:paraId="6F73E69C" w14:textId="77777777" w:rsidR="00261C43" w:rsidRPr="002F73F2" w:rsidRDefault="00261C43" w:rsidP="00181D1E">
            <w:pPr>
              <w:rPr>
                <w:sz w:val="18"/>
              </w:rPr>
            </w:pPr>
            <w:r w:rsidRPr="002F73F2">
              <w:rPr>
                <w:sz w:val="18"/>
              </w:rPr>
              <w:t>Floating point (32-bit)</w:t>
            </w:r>
          </w:p>
        </w:tc>
      </w:tr>
      <w:tr w:rsidR="00261C43" w14:paraId="0F606CCD" w14:textId="77777777" w:rsidTr="002F73F2">
        <w:tc>
          <w:tcPr>
            <w:tcW w:w="1668" w:type="dxa"/>
          </w:tcPr>
          <w:p w14:paraId="0A9DF743" w14:textId="77777777" w:rsidR="00261C43" w:rsidRPr="002F73F2" w:rsidRDefault="00261C43" w:rsidP="00181D1E">
            <w:pPr>
              <w:rPr>
                <w:sz w:val="18"/>
              </w:rPr>
            </w:pPr>
            <w:r w:rsidRPr="002F73F2">
              <w:rPr>
                <w:sz w:val="18"/>
              </w:rPr>
              <w:t>uint64</w:t>
            </w:r>
          </w:p>
        </w:tc>
        <w:tc>
          <w:tcPr>
            <w:tcW w:w="2409" w:type="dxa"/>
          </w:tcPr>
          <w:p w14:paraId="69236ED9" w14:textId="77777777" w:rsidR="00261C43" w:rsidRPr="002F73F2" w:rsidRDefault="00261C43" w:rsidP="00181D1E">
            <w:pPr>
              <w:rPr>
                <w:sz w:val="18"/>
              </w:rPr>
            </w:pPr>
            <w:r w:rsidRPr="002F73F2">
              <w:rPr>
                <w:sz w:val="18"/>
              </w:rPr>
              <w:t>Unsigned 64-bit integer</w:t>
            </w:r>
          </w:p>
        </w:tc>
      </w:tr>
    </w:tbl>
    <w:p w14:paraId="013AB284" w14:textId="77777777" w:rsidR="00BF6070" w:rsidRDefault="00BF6070" w:rsidP="00BF6070"/>
    <w:p w14:paraId="43DF34B7" w14:textId="77777777" w:rsidR="002F73F2" w:rsidRDefault="002F73F2" w:rsidP="00BF6070"/>
    <w:p w14:paraId="64F62440" w14:textId="77777777" w:rsidR="002F73F2" w:rsidRDefault="002F73F2" w:rsidP="00946577">
      <w:pPr>
        <w:pStyle w:val="Heading2"/>
      </w:pPr>
      <w:r>
        <w:t>Packet Header</w:t>
      </w:r>
    </w:p>
    <w:p w14:paraId="51D99366" w14:textId="77777777" w:rsidR="002F73F2" w:rsidRDefault="002F73F2" w:rsidP="00BF6070"/>
    <w:p w14:paraId="22F89C54" w14:textId="77777777" w:rsidR="00BF6070" w:rsidRDefault="00BF6070" w:rsidP="00BF6070">
      <w:r>
        <w:t>Each packet has the following header:</w:t>
      </w:r>
    </w:p>
    <w:p w14:paraId="3692080D" w14:textId="77777777" w:rsidR="00BF6070" w:rsidRDefault="00BF6070" w:rsidP="00BF6070"/>
    <w:p w14:paraId="1B4BA3C8" w14:textId="77777777" w:rsidR="006F0028" w:rsidRPr="00FD3B3E" w:rsidRDefault="007D066D" w:rsidP="00FD3B3E">
      <w:pPr>
        <w:pStyle w:val="Code"/>
      </w:pPr>
      <w:r w:rsidRPr="00FD3B3E">
        <w:t>s</w:t>
      </w:r>
      <w:r w:rsidR="006F0028" w:rsidRPr="00FD3B3E">
        <w:t>truct PacketHeader</w:t>
      </w:r>
    </w:p>
    <w:p w14:paraId="3FD6E6F4" w14:textId="77777777" w:rsidR="006F0028" w:rsidRPr="00FD3B3E" w:rsidRDefault="006F0028" w:rsidP="00FD3B3E">
      <w:pPr>
        <w:pStyle w:val="Code"/>
      </w:pPr>
      <w:r w:rsidRPr="00FD3B3E">
        <w:t>{</w:t>
      </w:r>
    </w:p>
    <w:p w14:paraId="3266FA6E" w14:textId="77777777" w:rsidR="00F94750" w:rsidRPr="00FD3B3E" w:rsidRDefault="007D066D" w:rsidP="00FD3B3E">
      <w:pPr>
        <w:pStyle w:val="Code"/>
      </w:pPr>
      <w:r w:rsidRPr="00FD3B3E">
        <w:t xml:space="preserve">    </w:t>
      </w:r>
      <w:r w:rsidR="00F94750" w:rsidRPr="00FD3B3E">
        <w:t>uint16</w:t>
      </w:r>
      <w:r w:rsidRPr="00FD3B3E">
        <w:t xml:space="preserve">    </w:t>
      </w:r>
      <w:r w:rsidR="00F94750" w:rsidRPr="00FD3B3E">
        <w:t xml:space="preserve">m_packetFormat;         </w:t>
      </w:r>
      <w:r w:rsidR="00E96B0B" w:rsidRPr="00FD3B3E">
        <w:t xml:space="preserve">   </w:t>
      </w:r>
      <w:r w:rsidR="00F94750" w:rsidRPr="00FD3B3E">
        <w:t>// 20</w:t>
      </w:r>
      <w:r w:rsidR="00073BFD" w:rsidRPr="00FD3B3E">
        <w:t>2</w:t>
      </w:r>
      <w:r w:rsidR="00E34E9B" w:rsidRPr="00FD3B3E">
        <w:t>1</w:t>
      </w:r>
    </w:p>
    <w:p w14:paraId="33A214FE" w14:textId="77777777" w:rsidR="00CE4A52" w:rsidRPr="00FD3B3E" w:rsidRDefault="00CE4A52" w:rsidP="00FD3B3E">
      <w:pPr>
        <w:pStyle w:val="Code"/>
      </w:pPr>
      <w:r w:rsidRPr="00FD3B3E">
        <w:t xml:space="preserve">    uint8     m_gameMajorVersion;     </w:t>
      </w:r>
      <w:r w:rsidR="00E96B0B" w:rsidRPr="00FD3B3E">
        <w:t xml:space="preserve">   </w:t>
      </w:r>
      <w:r w:rsidRPr="00FD3B3E">
        <w:t>// Game major version - "X.00"</w:t>
      </w:r>
    </w:p>
    <w:p w14:paraId="6C0C359A" w14:textId="77777777" w:rsidR="00CE4A52" w:rsidRPr="00FD3B3E" w:rsidRDefault="00CE4A52" w:rsidP="00FD3B3E">
      <w:pPr>
        <w:pStyle w:val="Code"/>
      </w:pPr>
      <w:r w:rsidRPr="00FD3B3E">
        <w:t xml:space="preserve">    uint8     m_gameMinorVersion;     </w:t>
      </w:r>
      <w:r w:rsidR="00E96B0B" w:rsidRPr="00FD3B3E">
        <w:t xml:space="preserve">   </w:t>
      </w:r>
      <w:r w:rsidRPr="00FD3B3E">
        <w:t>// Game minor version - "1.XX"</w:t>
      </w:r>
    </w:p>
    <w:p w14:paraId="2B715347" w14:textId="77777777" w:rsidR="00F94750" w:rsidRPr="00FD3B3E" w:rsidRDefault="007D066D" w:rsidP="00FD3B3E">
      <w:pPr>
        <w:pStyle w:val="Code"/>
      </w:pPr>
      <w:r w:rsidRPr="00FD3B3E">
        <w:t xml:space="preserve">    u</w:t>
      </w:r>
      <w:r w:rsidR="00F94750" w:rsidRPr="00FD3B3E">
        <w:t>int8</w:t>
      </w:r>
      <w:r w:rsidRPr="00FD3B3E">
        <w:t xml:space="preserve">     </w:t>
      </w:r>
      <w:r w:rsidR="00F94750" w:rsidRPr="00FD3B3E">
        <w:t xml:space="preserve">m_packetVersion;        </w:t>
      </w:r>
      <w:r w:rsidR="00E96B0B" w:rsidRPr="00FD3B3E">
        <w:t xml:space="preserve">   </w:t>
      </w:r>
      <w:r w:rsidR="00F94750" w:rsidRPr="00FD3B3E">
        <w:t>// Version of this packet type</w:t>
      </w:r>
      <w:r w:rsidRPr="00FD3B3E">
        <w:t>, all start from 1</w:t>
      </w:r>
    </w:p>
    <w:p w14:paraId="359487DC" w14:textId="77777777" w:rsidR="007D066D" w:rsidRPr="00FD3B3E" w:rsidRDefault="007D066D" w:rsidP="00FD3B3E">
      <w:pPr>
        <w:pStyle w:val="Code"/>
      </w:pPr>
      <w:r w:rsidRPr="00FD3B3E">
        <w:t xml:space="preserve">    </w:t>
      </w:r>
      <w:r w:rsidR="00F94750" w:rsidRPr="00FD3B3E">
        <w:t>uint8</w:t>
      </w:r>
      <w:r w:rsidRPr="00FD3B3E">
        <w:t xml:space="preserve">     </w:t>
      </w:r>
      <w:r w:rsidR="00F94750" w:rsidRPr="00FD3B3E">
        <w:t xml:space="preserve">m_packetId;             </w:t>
      </w:r>
      <w:r w:rsidR="00E96B0B" w:rsidRPr="00FD3B3E">
        <w:t xml:space="preserve">   </w:t>
      </w:r>
      <w:r w:rsidR="00F94750" w:rsidRPr="00FD3B3E">
        <w:t>// Identifier for the packet type</w:t>
      </w:r>
      <w:r w:rsidRPr="00FD3B3E">
        <w:t>, see below</w:t>
      </w:r>
    </w:p>
    <w:p w14:paraId="1E2CDE30" w14:textId="77777777" w:rsidR="00F94750" w:rsidRPr="00FD3B3E" w:rsidRDefault="007D066D" w:rsidP="00FD3B3E">
      <w:pPr>
        <w:pStyle w:val="Code"/>
      </w:pPr>
      <w:r w:rsidRPr="00FD3B3E">
        <w:t xml:space="preserve">    </w:t>
      </w:r>
      <w:r w:rsidR="00F94750" w:rsidRPr="00FD3B3E">
        <w:t>uint64</w:t>
      </w:r>
      <w:r w:rsidRPr="00FD3B3E">
        <w:t xml:space="preserve">    </w:t>
      </w:r>
      <w:r w:rsidR="00F94750" w:rsidRPr="00FD3B3E">
        <w:t xml:space="preserve">m_sessionUID;           </w:t>
      </w:r>
      <w:r w:rsidR="00E96B0B" w:rsidRPr="00FD3B3E">
        <w:t xml:space="preserve">   </w:t>
      </w:r>
      <w:r w:rsidR="00F94750" w:rsidRPr="00FD3B3E">
        <w:t>// Unique identifier for the session</w:t>
      </w:r>
    </w:p>
    <w:p w14:paraId="3A54940E" w14:textId="77777777" w:rsidR="006F0028" w:rsidRPr="00FD3B3E" w:rsidRDefault="007D066D" w:rsidP="00FD3B3E">
      <w:pPr>
        <w:pStyle w:val="Code"/>
      </w:pPr>
      <w:r w:rsidRPr="00FD3B3E">
        <w:t xml:space="preserve">    </w:t>
      </w:r>
      <w:r w:rsidR="00F94750" w:rsidRPr="00FD3B3E">
        <w:t>float</w:t>
      </w:r>
      <w:r w:rsidRPr="00FD3B3E">
        <w:t xml:space="preserve">     </w:t>
      </w:r>
      <w:r w:rsidR="00F94750" w:rsidRPr="00FD3B3E">
        <w:t xml:space="preserve">m_sessionTime;          </w:t>
      </w:r>
      <w:r w:rsidR="00E96B0B" w:rsidRPr="00FD3B3E">
        <w:t xml:space="preserve">   </w:t>
      </w:r>
      <w:r w:rsidR="00F94750" w:rsidRPr="00FD3B3E">
        <w:t>// Session timestamp</w:t>
      </w:r>
    </w:p>
    <w:p w14:paraId="59C0B4E7" w14:textId="77777777" w:rsidR="00B83A62" w:rsidRPr="00FD3B3E" w:rsidRDefault="005651F2" w:rsidP="00FD3B3E">
      <w:pPr>
        <w:pStyle w:val="Code"/>
      </w:pPr>
      <w:r w:rsidRPr="00FD3B3E">
        <w:t xml:space="preserve">    uint</w:t>
      </w:r>
      <w:r w:rsidR="00073BFD" w:rsidRPr="00FD3B3E">
        <w:t>32</w:t>
      </w:r>
      <w:r w:rsidR="00B83A62" w:rsidRPr="00FD3B3E">
        <w:t xml:space="preserve">  </w:t>
      </w:r>
      <w:r w:rsidRPr="00FD3B3E">
        <w:t xml:space="preserve">  </w:t>
      </w:r>
      <w:r w:rsidR="00B83A62" w:rsidRPr="00FD3B3E">
        <w:t xml:space="preserve">m_frameIdentifier;      </w:t>
      </w:r>
      <w:r w:rsidR="00E96B0B" w:rsidRPr="00FD3B3E">
        <w:t xml:space="preserve">   </w:t>
      </w:r>
      <w:r w:rsidR="00B83A62" w:rsidRPr="00FD3B3E">
        <w:t>// Identifier for the frame the data was retrieved on</w:t>
      </w:r>
    </w:p>
    <w:p w14:paraId="50E8D743" w14:textId="77777777" w:rsidR="0062608D" w:rsidRPr="00FD3B3E" w:rsidRDefault="0062608D" w:rsidP="00FD3B3E">
      <w:pPr>
        <w:pStyle w:val="Code"/>
      </w:pPr>
      <w:r w:rsidRPr="00FD3B3E">
        <w:t xml:space="preserve">    uint8     m_playerCarIndex;       </w:t>
      </w:r>
      <w:r w:rsidR="00E96B0B" w:rsidRPr="00FD3B3E">
        <w:t xml:space="preserve">   </w:t>
      </w:r>
      <w:r w:rsidRPr="00FD3B3E">
        <w:t>// Index of player's car in the array</w:t>
      </w:r>
    </w:p>
    <w:p w14:paraId="0F96FAE9" w14:textId="77777777" w:rsidR="00292946" w:rsidRPr="00FD3B3E" w:rsidRDefault="00292946" w:rsidP="00FD3B3E">
      <w:pPr>
        <w:pStyle w:val="Code"/>
      </w:pPr>
      <w:r w:rsidRPr="00FD3B3E">
        <w:t xml:space="preserve">    uint8     m_secondary</w:t>
      </w:r>
      <w:r w:rsidR="00E96B0B" w:rsidRPr="00FD3B3E">
        <w:t>Player</w:t>
      </w:r>
      <w:r w:rsidRPr="00FD3B3E">
        <w:t>CarIndex;</w:t>
      </w:r>
      <w:r w:rsidR="00E96B0B" w:rsidRPr="00FD3B3E">
        <w:t xml:space="preserve"> </w:t>
      </w:r>
      <w:r w:rsidRPr="00FD3B3E">
        <w:t>// Index of secondary player's car in the array (splitscreen)</w:t>
      </w:r>
    </w:p>
    <w:p w14:paraId="2E2480C1" w14:textId="77777777" w:rsidR="00292946" w:rsidRPr="00FD3B3E" w:rsidRDefault="00292946" w:rsidP="00FD3B3E">
      <w:pPr>
        <w:pStyle w:val="Code"/>
      </w:pPr>
      <w:r w:rsidRPr="00FD3B3E">
        <w:t xml:space="preserve">                                      </w:t>
      </w:r>
      <w:r w:rsidR="00E96B0B" w:rsidRPr="00FD3B3E">
        <w:t xml:space="preserve">   </w:t>
      </w:r>
      <w:r w:rsidRPr="00FD3B3E">
        <w:t>// 255 if no second player</w:t>
      </w:r>
    </w:p>
    <w:p w14:paraId="496C4A39" w14:textId="77777777" w:rsidR="006F0028" w:rsidRPr="00FD3B3E" w:rsidRDefault="006F0028" w:rsidP="00FD3B3E">
      <w:pPr>
        <w:pStyle w:val="Code"/>
      </w:pPr>
      <w:r w:rsidRPr="00FD3B3E">
        <w:t>};</w:t>
      </w:r>
    </w:p>
    <w:p w14:paraId="5A684BF1" w14:textId="77777777" w:rsidR="002F73F2" w:rsidRPr="00B83A62" w:rsidRDefault="002F73F2" w:rsidP="00B54075">
      <w:pPr>
        <w:pStyle w:val="Code"/>
        <w:rPr>
          <w:color w:val="000000"/>
          <w:szCs w:val="16"/>
        </w:rPr>
      </w:pPr>
    </w:p>
    <w:p w14:paraId="6E363138" w14:textId="77777777" w:rsidR="00911EF9" w:rsidRDefault="00911EF9" w:rsidP="00BF6070"/>
    <w:p w14:paraId="300B14ED" w14:textId="77777777" w:rsidR="002F73F2" w:rsidRDefault="002F73F2" w:rsidP="00946577">
      <w:pPr>
        <w:pStyle w:val="Heading2"/>
      </w:pPr>
      <w:r>
        <w:t>Packet IDs</w:t>
      </w:r>
    </w:p>
    <w:p w14:paraId="342E8B02" w14:textId="77777777" w:rsidR="002F73F2" w:rsidRDefault="002F73F2" w:rsidP="00BF6070"/>
    <w:p w14:paraId="7897AD6E" w14:textId="77777777" w:rsidR="00911EF9" w:rsidRDefault="002F73F2" w:rsidP="00BF6070">
      <w:r>
        <w:t>The packets ID</w:t>
      </w:r>
      <w:r w:rsidR="00911EF9">
        <w:t>s are as follows:</w:t>
      </w:r>
    </w:p>
    <w:p w14:paraId="6DE54FC4" w14:textId="77777777" w:rsidR="00911EF9" w:rsidRDefault="00911EF9" w:rsidP="00BF6070"/>
    <w:tbl>
      <w:tblPr>
        <w:tblStyle w:val="TableGrid"/>
        <w:tblW w:w="7752" w:type="dxa"/>
        <w:tblInd w:w="720" w:type="dxa"/>
        <w:tblLook w:val="04A0" w:firstRow="1" w:lastRow="0" w:firstColumn="1" w:lastColumn="0" w:noHBand="0" w:noVBand="1"/>
      </w:tblPr>
      <w:tblGrid>
        <w:gridCol w:w="1771"/>
        <w:gridCol w:w="744"/>
        <w:gridCol w:w="5237"/>
      </w:tblGrid>
      <w:tr w:rsidR="00F94750" w14:paraId="5C68E383" w14:textId="77777777" w:rsidTr="005D734F">
        <w:tc>
          <w:tcPr>
            <w:tcW w:w="1798" w:type="dxa"/>
            <w:shd w:val="clear" w:color="auto" w:fill="A6A6A6" w:themeFill="background1" w:themeFillShade="A6"/>
          </w:tcPr>
          <w:p w14:paraId="11320752" w14:textId="77777777" w:rsidR="00F94750" w:rsidRPr="002F73F2" w:rsidRDefault="00F94750" w:rsidP="00F94750">
            <w:pPr>
              <w:rPr>
                <w:b/>
              </w:rPr>
            </w:pPr>
            <w:r w:rsidRPr="002F73F2">
              <w:rPr>
                <w:b/>
              </w:rPr>
              <w:t>Packet Name</w:t>
            </w:r>
          </w:p>
        </w:tc>
        <w:tc>
          <w:tcPr>
            <w:tcW w:w="510" w:type="dxa"/>
            <w:shd w:val="clear" w:color="auto" w:fill="A6A6A6" w:themeFill="background1" w:themeFillShade="A6"/>
          </w:tcPr>
          <w:p w14:paraId="474F84AB" w14:textId="77777777" w:rsidR="00F94750" w:rsidRPr="002F73F2" w:rsidRDefault="00F94750" w:rsidP="00BF6070">
            <w:pPr>
              <w:rPr>
                <w:b/>
              </w:rPr>
            </w:pPr>
            <w:r w:rsidRPr="002F73F2">
              <w:rPr>
                <w:b/>
              </w:rPr>
              <w:t>Value</w:t>
            </w:r>
          </w:p>
        </w:tc>
        <w:tc>
          <w:tcPr>
            <w:tcW w:w="5444" w:type="dxa"/>
            <w:shd w:val="clear" w:color="auto" w:fill="A6A6A6" w:themeFill="background1" w:themeFillShade="A6"/>
          </w:tcPr>
          <w:p w14:paraId="50A17095" w14:textId="77777777" w:rsidR="00F94750" w:rsidRPr="002F73F2" w:rsidRDefault="00F94750" w:rsidP="00BF6070">
            <w:pPr>
              <w:rPr>
                <w:b/>
              </w:rPr>
            </w:pPr>
            <w:r w:rsidRPr="002F73F2">
              <w:rPr>
                <w:b/>
              </w:rPr>
              <w:t>Description</w:t>
            </w:r>
          </w:p>
        </w:tc>
      </w:tr>
      <w:tr w:rsidR="00F94750" w14:paraId="28BE8F79" w14:textId="77777777" w:rsidTr="005D734F">
        <w:tc>
          <w:tcPr>
            <w:tcW w:w="1798" w:type="dxa"/>
          </w:tcPr>
          <w:p w14:paraId="3EECFB32" w14:textId="77777777" w:rsidR="00F94750" w:rsidRPr="002F73F2" w:rsidRDefault="00F94750" w:rsidP="00F94750">
            <w:pPr>
              <w:rPr>
                <w:sz w:val="18"/>
              </w:rPr>
            </w:pPr>
            <w:r w:rsidRPr="002F73F2">
              <w:rPr>
                <w:sz w:val="18"/>
              </w:rPr>
              <w:t>Motion</w:t>
            </w:r>
          </w:p>
        </w:tc>
        <w:tc>
          <w:tcPr>
            <w:tcW w:w="510" w:type="dxa"/>
          </w:tcPr>
          <w:p w14:paraId="246D8881" w14:textId="77777777" w:rsidR="00F94750" w:rsidRPr="002F73F2" w:rsidRDefault="00F94750" w:rsidP="002F73F2">
            <w:pPr>
              <w:jc w:val="center"/>
              <w:rPr>
                <w:sz w:val="18"/>
              </w:rPr>
            </w:pPr>
            <w:r w:rsidRPr="002F73F2">
              <w:rPr>
                <w:sz w:val="18"/>
              </w:rPr>
              <w:t>0</w:t>
            </w:r>
          </w:p>
        </w:tc>
        <w:tc>
          <w:tcPr>
            <w:tcW w:w="5444" w:type="dxa"/>
          </w:tcPr>
          <w:p w14:paraId="191A8074" w14:textId="77777777" w:rsidR="00F94750" w:rsidRPr="002F73F2" w:rsidRDefault="00F94750" w:rsidP="0049683C">
            <w:pPr>
              <w:rPr>
                <w:sz w:val="18"/>
              </w:rPr>
            </w:pPr>
            <w:r w:rsidRPr="002F73F2">
              <w:rPr>
                <w:sz w:val="18"/>
              </w:rPr>
              <w:t>Contains all motion data</w:t>
            </w:r>
            <w:r w:rsidR="00CA4BEC" w:rsidRPr="002F73F2">
              <w:rPr>
                <w:sz w:val="18"/>
              </w:rPr>
              <w:t xml:space="preserve"> for player’s car</w:t>
            </w:r>
            <w:r w:rsidRPr="002F73F2">
              <w:rPr>
                <w:sz w:val="18"/>
              </w:rPr>
              <w:t xml:space="preserve"> – only </w:t>
            </w:r>
            <w:r w:rsidR="0049683C" w:rsidRPr="002F73F2">
              <w:rPr>
                <w:sz w:val="18"/>
              </w:rPr>
              <w:t>sent</w:t>
            </w:r>
            <w:r w:rsidRPr="002F73F2">
              <w:rPr>
                <w:sz w:val="18"/>
              </w:rPr>
              <w:t xml:space="preserve"> while player is in control</w:t>
            </w:r>
          </w:p>
        </w:tc>
      </w:tr>
      <w:tr w:rsidR="00F94750" w14:paraId="455A0A95" w14:textId="77777777" w:rsidTr="005D734F">
        <w:tc>
          <w:tcPr>
            <w:tcW w:w="1798" w:type="dxa"/>
          </w:tcPr>
          <w:p w14:paraId="3192EAAD" w14:textId="77777777" w:rsidR="00F94750" w:rsidRPr="002F73F2" w:rsidRDefault="00F94750" w:rsidP="00F94750">
            <w:pPr>
              <w:rPr>
                <w:sz w:val="18"/>
              </w:rPr>
            </w:pPr>
            <w:r w:rsidRPr="002F73F2">
              <w:rPr>
                <w:sz w:val="18"/>
              </w:rPr>
              <w:t>Session</w:t>
            </w:r>
          </w:p>
        </w:tc>
        <w:tc>
          <w:tcPr>
            <w:tcW w:w="510" w:type="dxa"/>
          </w:tcPr>
          <w:p w14:paraId="6C41C0E4" w14:textId="77777777" w:rsidR="00F94750" w:rsidRPr="002F73F2" w:rsidRDefault="00F94750" w:rsidP="002F73F2">
            <w:pPr>
              <w:jc w:val="center"/>
              <w:rPr>
                <w:sz w:val="18"/>
              </w:rPr>
            </w:pPr>
            <w:r w:rsidRPr="002F73F2">
              <w:rPr>
                <w:sz w:val="18"/>
              </w:rPr>
              <w:t>1</w:t>
            </w:r>
          </w:p>
        </w:tc>
        <w:tc>
          <w:tcPr>
            <w:tcW w:w="5444" w:type="dxa"/>
          </w:tcPr>
          <w:p w14:paraId="3191E70F" w14:textId="77777777" w:rsidR="00F94750" w:rsidRPr="002F73F2" w:rsidRDefault="00F94750" w:rsidP="00BF6070">
            <w:pPr>
              <w:rPr>
                <w:sz w:val="18"/>
              </w:rPr>
            </w:pPr>
            <w:r w:rsidRPr="002F73F2">
              <w:rPr>
                <w:sz w:val="18"/>
              </w:rPr>
              <w:t xml:space="preserve">Data about the session </w:t>
            </w:r>
            <w:r w:rsidR="000F3A54" w:rsidRPr="002F73F2">
              <w:rPr>
                <w:sz w:val="18"/>
              </w:rPr>
              <w:t>–</w:t>
            </w:r>
            <w:r w:rsidRPr="002F73F2">
              <w:rPr>
                <w:sz w:val="18"/>
              </w:rPr>
              <w:t xml:space="preserve"> track</w:t>
            </w:r>
            <w:r w:rsidR="000F3A54" w:rsidRPr="002F73F2">
              <w:rPr>
                <w:sz w:val="18"/>
              </w:rPr>
              <w:t>, time left</w:t>
            </w:r>
          </w:p>
        </w:tc>
      </w:tr>
      <w:tr w:rsidR="00F94750" w14:paraId="4192401C" w14:textId="77777777" w:rsidTr="005D734F">
        <w:tc>
          <w:tcPr>
            <w:tcW w:w="1798" w:type="dxa"/>
          </w:tcPr>
          <w:p w14:paraId="2A54D1B1" w14:textId="77777777" w:rsidR="00F94750" w:rsidRPr="002F73F2" w:rsidRDefault="003B00FA" w:rsidP="00F94750">
            <w:pPr>
              <w:rPr>
                <w:sz w:val="18"/>
              </w:rPr>
            </w:pPr>
            <w:r w:rsidRPr="002F73F2">
              <w:rPr>
                <w:sz w:val="18"/>
              </w:rPr>
              <w:t>Lap</w:t>
            </w:r>
            <w:r w:rsidR="00F94750" w:rsidRPr="002F73F2">
              <w:rPr>
                <w:sz w:val="18"/>
              </w:rPr>
              <w:t xml:space="preserve"> Data</w:t>
            </w:r>
          </w:p>
        </w:tc>
        <w:tc>
          <w:tcPr>
            <w:tcW w:w="510" w:type="dxa"/>
          </w:tcPr>
          <w:p w14:paraId="12FD4BCB" w14:textId="77777777" w:rsidR="00F94750" w:rsidRPr="002F73F2" w:rsidRDefault="00F94750" w:rsidP="002F73F2">
            <w:pPr>
              <w:jc w:val="center"/>
              <w:rPr>
                <w:sz w:val="18"/>
              </w:rPr>
            </w:pPr>
            <w:r w:rsidRPr="002F73F2">
              <w:rPr>
                <w:sz w:val="18"/>
              </w:rPr>
              <w:t>2</w:t>
            </w:r>
          </w:p>
        </w:tc>
        <w:tc>
          <w:tcPr>
            <w:tcW w:w="5444" w:type="dxa"/>
          </w:tcPr>
          <w:p w14:paraId="1A517215" w14:textId="77777777" w:rsidR="00F94750" w:rsidRPr="002F73F2" w:rsidRDefault="00F94750" w:rsidP="003B00FA">
            <w:pPr>
              <w:rPr>
                <w:sz w:val="18"/>
              </w:rPr>
            </w:pPr>
            <w:r w:rsidRPr="002F73F2">
              <w:rPr>
                <w:sz w:val="18"/>
              </w:rPr>
              <w:t xml:space="preserve">Data about all the </w:t>
            </w:r>
            <w:r w:rsidR="003B00FA" w:rsidRPr="002F73F2">
              <w:rPr>
                <w:sz w:val="18"/>
              </w:rPr>
              <w:t xml:space="preserve">lap times of </w:t>
            </w:r>
            <w:r w:rsidRPr="002F73F2">
              <w:rPr>
                <w:sz w:val="18"/>
              </w:rPr>
              <w:t>cars in the session</w:t>
            </w:r>
          </w:p>
        </w:tc>
      </w:tr>
      <w:tr w:rsidR="00F94750" w14:paraId="717B4DFA" w14:textId="77777777" w:rsidTr="005D734F">
        <w:tc>
          <w:tcPr>
            <w:tcW w:w="1798" w:type="dxa"/>
          </w:tcPr>
          <w:p w14:paraId="22B239A8" w14:textId="77777777" w:rsidR="00F94750" w:rsidRPr="002F73F2" w:rsidRDefault="00F94750" w:rsidP="00F94750">
            <w:pPr>
              <w:rPr>
                <w:sz w:val="18"/>
              </w:rPr>
            </w:pPr>
            <w:r w:rsidRPr="002F73F2">
              <w:rPr>
                <w:sz w:val="18"/>
              </w:rPr>
              <w:t>Event</w:t>
            </w:r>
          </w:p>
        </w:tc>
        <w:tc>
          <w:tcPr>
            <w:tcW w:w="510" w:type="dxa"/>
          </w:tcPr>
          <w:p w14:paraId="2A5AA073" w14:textId="77777777" w:rsidR="00F94750" w:rsidRPr="002F73F2" w:rsidRDefault="00F94750" w:rsidP="002F73F2">
            <w:pPr>
              <w:jc w:val="center"/>
              <w:rPr>
                <w:sz w:val="18"/>
              </w:rPr>
            </w:pPr>
            <w:r w:rsidRPr="002F73F2">
              <w:rPr>
                <w:sz w:val="18"/>
              </w:rPr>
              <w:t>3</w:t>
            </w:r>
          </w:p>
        </w:tc>
        <w:tc>
          <w:tcPr>
            <w:tcW w:w="5444" w:type="dxa"/>
          </w:tcPr>
          <w:p w14:paraId="71CA1B04" w14:textId="77777777" w:rsidR="00F94750" w:rsidRPr="002F73F2" w:rsidRDefault="001B6564" w:rsidP="00BF6070">
            <w:pPr>
              <w:rPr>
                <w:sz w:val="18"/>
              </w:rPr>
            </w:pPr>
            <w:r w:rsidRPr="002F73F2">
              <w:rPr>
                <w:sz w:val="18"/>
              </w:rPr>
              <w:t>Various notable events that happen during a session</w:t>
            </w:r>
          </w:p>
        </w:tc>
      </w:tr>
      <w:tr w:rsidR="00F94750" w14:paraId="50179296" w14:textId="77777777" w:rsidTr="005D734F">
        <w:tc>
          <w:tcPr>
            <w:tcW w:w="1798" w:type="dxa"/>
          </w:tcPr>
          <w:p w14:paraId="226B74D2" w14:textId="77777777" w:rsidR="00F94750" w:rsidRPr="002F73F2" w:rsidRDefault="00F94750" w:rsidP="00F94750">
            <w:pPr>
              <w:rPr>
                <w:sz w:val="18"/>
              </w:rPr>
            </w:pPr>
            <w:r w:rsidRPr="002F73F2">
              <w:rPr>
                <w:sz w:val="18"/>
              </w:rPr>
              <w:t>Participants</w:t>
            </w:r>
          </w:p>
        </w:tc>
        <w:tc>
          <w:tcPr>
            <w:tcW w:w="510" w:type="dxa"/>
          </w:tcPr>
          <w:p w14:paraId="0F6D5FA7" w14:textId="77777777" w:rsidR="00F94750" w:rsidRPr="002F73F2" w:rsidRDefault="00F94750" w:rsidP="002F73F2">
            <w:pPr>
              <w:jc w:val="center"/>
              <w:rPr>
                <w:sz w:val="18"/>
              </w:rPr>
            </w:pPr>
            <w:r w:rsidRPr="002F73F2">
              <w:rPr>
                <w:sz w:val="18"/>
              </w:rPr>
              <w:t>4</w:t>
            </w:r>
          </w:p>
        </w:tc>
        <w:tc>
          <w:tcPr>
            <w:tcW w:w="5444" w:type="dxa"/>
          </w:tcPr>
          <w:p w14:paraId="71FB4875" w14:textId="77777777" w:rsidR="00F94750" w:rsidRPr="002F73F2" w:rsidRDefault="00F94750" w:rsidP="00BF6070">
            <w:pPr>
              <w:rPr>
                <w:sz w:val="18"/>
              </w:rPr>
            </w:pPr>
            <w:r w:rsidRPr="002F73F2">
              <w:rPr>
                <w:sz w:val="18"/>
              </w:rPr>
              <w:t xml:space="preserve">List of participants in the session, mostly relevant for </w:t>
            </w:r>
            <w:r w:rsidRPr="002F73F2">
              <w:rPr>
                <w:sz w:val="18"/>
              </w:rPr>
              <w:lastRenderedPageBreak/>
              <w:t>multiplayer</w:t>
            </w:r>
          </w:p>
        </w:tc>
      </w:tr>
      <w:tr w:rsidR="00F94750" w14:paraId="0F9E8369" w14:textId="77777777" w:rsidTr="005D734F">
        <w:tc>
          <w:tcPr>
            <w:tcW w:w="1798" w:type="dxa"/>
          </w:tcPr>
          <w:p w14:paraId="335F557E" w14:textId="77777777" w:rsidR="00F94750" w:rsidRPr="002F73F2" w:rsidRDefault="00F94750" w:rsidP="00F94750">
            <w:pPr>
              <w:rPr>
                <w:sz w:val="18"/>
              </w:rPr>
            </w:pPr>
            <w:r w:rsidRPr="002F73F2">
              <w:rPr>
                <w:sz w:val="18"/>
              </w:rPr>
              <w:lastRenderedPageBreak/>
              <w:t>Car Setups</w:t>
            </w:r>
          </w:p>
        </w:tc>
        <w:tc>
          <w:tcPr>
            <w:tcW w:w="510" w:type="dxa"/>
          </w:tcPr>
          <w:p w14:paraId="6B5F83CF" w14:textId="77777777" w:rsidR="00F94750" w:rsidRPr="002F73F2" w:rsidRDefault="00F94750" w:rsidP="002F73F2">
            <w:pPr>
              <w:jc w:val="center"/>
              <w:rPr>
                <w:sz w:val="18"/>
              </w:rPr>
            </w:pPr>
            <w:r w:rsidRPr="002F73F2">
              <w:rPr>
                <w:sz w:val="18"/>
              </w:rPr>
              <w:t>5</w:t>
            </w:r>
          </w:p>
        </w:tc>
        <w:tc>
          <w:tcPr>
            <w:tcW w:w="5444" w:type="dxa"/>
          </w:tcPr>
          <w:p w14:paraId="4A508F83" w14:textId="77777777" w:rsidR="00F94750" w:rsidRPr="002F73F2" w:rsidRDefault="00F94750" w:rsidP="00F94750">
            <w:pPr>
              <w:rPr>
                <w:sz w:val="18"/>
              </w:rPr>
            </w:pPr>
            <w:r w:rsidRPr="002F73F2">
              <w:rPr>
                <w:sz w:val="18"/>
              </w:rPr>
              <w:t>Packet detailing car setups for cars in the race</w:t>
            </w:r>
          </w:p>
        </w:tc>
      </w:tr>
      <w:tr w:rsidR="00417CED" w14:paraId="33C647D3" w14:textId="77777777" w:rsidTr="005D734F">
        <w:tc>
          <w:tcPr>
            <w:tcW w:w="1798" w:type="dxa"/>
          </w:tcPr>
          <w:p w14:paraId="4F241F6C" w14:textId="77777777" w:rsidR="00417CED" w:rsidRPr="002F73F2" w:rsidRDefault="00417CED" w:rsidP="00F94750">
            <w:pPr>
              <w:rPr>
                <w:sz w:val="18"/>
              </w:rPr>
            </w:pPr>
            <w:r w:rsidRPr="002F73F2">
              <w:rPr>
                <w:sz w:val="18"/>
              </w:rPr>
              <w:t>Car Telemetry</w:t>
            </w:r>
          </w:p>
        </w:tc>
        <w:tc>
          <w:tcPr>
            <w:tcW w:w="510" w:type="dxa"/>
          </w:tcPr>
          <w:p w14:paraId="37D648A1" w14:textId="77777777" w:rsidR="00417CED" w:rsidRPr="002F73F2" w:rsidRDefault="00417CED" w:rsidP="002F73F2">
            <w:pPr>
              <w:jc w:val="center"/>
              <w:rPr>
                <w:sz w:val="18"/>
              </w:rPr>
            </w:pPr>
            <w:r w:rsidRPr="002F73F2">
              <w:rPr>
                <w:sz w:val="18"/>
              </w:rPr>
              <w:t>6</w:t>
            </w:r>
          </w:p>
        </w:tc>
        <w:tc>
          <w:tcPr>
            <w:tcW w:w="5444" w:type="dxa"/>
          </w:tcPr>
          <w:p w14:paraId="32AD0C86" w14:textId="77777777" w:rsidR="00417CED" w:rsidRPr="002F73F2" w:rsidRDefault="00417CED" w:rsidP="00F94750">
            <w:pPr>
              <w:rPr>
                <w:sz w:val="18"/>
              </w:rPr>
            </w:pPr>
            <w:r w:rsidRPr="002F73F2">
              <w:rPr>
                <w:sz w:val="18"/>
              </w:rPr>
              <w:t>Telemetry data for all cars</w:t>
            </w:r>
          </w:p>
        </w:tc>
      </w:tr>
      <w:tr w:rsidR="00961BE5" w14:paraId="49B45EFF" w14:textId="77777777" w:rsidTr="005D734F">
        <w:tc>
          <w:tcPr>
            <w:tcW w:w="1798" w:type="dxa"/>
          </w:tcPr>
          <w:p w14:paraId="58BE26A5" w14:textId="77777777" w:rsidR="00961BE5" w:rsidRPr="002F73F2" w:rsidRDefault="00961BE5" w:rsidP="00F94750">
            <w:pPr>
              <w:rPr>
                <w:sz w:val="18"/>
              </w:rPr>
            </w:pPr>
            <w:r w:rsidRPr="002F73F2">
              <w:rPr>
                <w:sz w:val="18"/>
              </w:rPr>
              <w:t>Car Status</w:t>
            </w:r>
          </w:p>
        </w:tc>
        <w:tc>
          <w:tcPr>
            <w:tcW w:w="510" w:type="dxa"/>
          </w:tcPr>
          <w:p w14:paraId="11DD5C3D" w14:textId="77777777" w:rsidR="00961BE5" w:rsidRPr="002F73F2" w:rsidRDefault="00961BE5" w:rsidP="002F73F2">
            <w:pPr>
              <w:jc w:val="center"/>
              <w:rPr>
                <w:sz w:val="18"/>
              </w:rPr>
            </w:pPr>
            <w:r w:rsidRPr="002F73F2">
              <w:rPr>
                <w:sz w:val="18"/>
              </w:rPr>
              <w:t>7</w:t>
            </w:r>
          </w:p>
        </w:tc>
        <w:tc>
          <w:tcPr>
            <w:tcW w:w="5444" w:type="dxa"/>
          </w:tcPr>
          <w:p w14:paraId="742850E5" w14:textId="77777777" w:rsidR="00961BE5" w:rsidRPr="002F73F2" w:rsidRDefault="00961BE5" w:rsidP="00521673">
            <w:pPr>
              <w:rPr>
                <w:sz w:val="18"/>
              </w:rPr>
            </w:pPr>
            <w:r w:rsidRPr="002F73F2">
              <w:rPr>
                <w:sz w:val="18"/>
              </w:rPr>
              <w:t>S</w:t>
            </w:r>
            <w:r w:rsidR="00521673" w:rsidRPr="002F73F2">
              <w:rPr>
                <w:sz w:val="18"/>
              </w:rPr>
              <w:t>tatus data for all cars</w:t>
            </w:r>
          </w:p>
        </w:tc>
      </w:tr>
      <w:tr w:rsidR="005D734F" w14:paraId="6618D98C" w14:textId="77777777" w:rsidTr="005D734F">
        <w:tc>
          <w:tcPr>
            <w:tcW w:w="1798" w:type="dxa"/>
          </w:tcPr>
          <w:p w14:paraId="27AD3594" w14:textId="77777777" w:rsidR="005D734F" w:rsidRPr="002F73F2" w:rsidRDefault="005D734F" w:rsidP="00F94750">
            <w:pPr>
              <w:rPr>
                <w:sz w:val="18"/>
              </w:rPr>
            </w:pPr>
            <w:r>
              <w:rPr>
                <w:sz w:val="18"/>
              </w:rPr>
              <w:t>Final Classification</w:t>
            </w:r>
          </w:p>
        </w:tc>
        <w:tc>
          <w:tcPr>
            <w:tcW w:w="510" w:type="dxa"/>
          </w:tcPr>
          <w:p w14:paraId="3AED398B" w14:textId="77777777" w:rsidR="005D734F" w:rsidRPr="002F73F2" w:rsidRDefault="005D734F" w:rsidP="002F73F2">
            <w:pPr>
              <w:jc w:val="center"/>
              <w:rPr>
                <w:sz w:val="18"/>
              </w:rPr>
            </w:pPr>
            <w:r>
              <w:rPr>
                <w:sz w:val="18"/>
              </w:rPr>
              <w:t>8</w:t>
            </w:r>
          </w:p>
        </w:tc>
        <w:tc>
          <w:tcPr>
            <w:tcW w:w="5444" w:type="dxa"/>
          </w:tcPr>
          <w:p w14:paraId="39C56DFA" w14:textId="77777777" w:rsidR="005D734F" w:rsidRPr="002F73F2" w:rsidRDefault="005D734F" w:rsidP="00521673">
            <w:pPr>
              <w:rPr>
                <w:sz w:val="18"/>
              </w:rPr>
            </w:pPr>
            <w:r>
              <w:rPr>
                <w:sz w:val="18"/>
              </w:rPr>
              <w:t>Final classification confirmation at the end of a race</w:t>
            </w:r>
          </w:p>
        </w:tc>
      </w:tr>
      <w:tr w:rsidR="00AF7E5E" w14:paraId="51393056" w14:textId="77777777" w:rsidTr="005D734F">
        <w:tc>
          <w:tcPr>
            <w:tcW w:w="1798" w:type="dxa"/>
          </w:tcPr>
          <w:p w14:paraId="625EC5DF" w14:textId="77777777" w:rsidR="00AF7E5E" w:rsidRDefault="00AF7E5E" w:rsidP="00F94750">
            <w:pPr>
              <w:rPr>
                <w:sz w:val="18"/>
              </w:rPr>
            </w:pPr>
            <w:r>
              <w:rPr>
                <w:sz w:val="18"/>
              </w:rPr>
              <w:t>Lobby Info</w:t>
            </w:r>
          </w:p>
        </w:tc>
        <w:tc>
          <w:tcPr>
            <w:tcW w:w="510" w:type="dxa"/>
          </w:tcPr>
          <w:p w14:paraId="68D9D912" w14:textId="77777777" w:rsidR="00AF7E5E" w:rsidRDefault="00AF7E5E" w:rsidP="002F73F2">
            <w:pPr>
              <w:jc w:val="center"/>
              <w:rPr>
                <w:sz w:val="18"/>
              </w:rPr>
            </w:pPr>
            <w:r>
              <w:rPr>
                <w:sz w:val="18"/>
              </w:rPr>
              <w:t>9</w:t>
            </w:r>
          </w:p>
        </w:tc>
        <w:tc>
          <w:tcPr>
            <w:tcW w:w="5444" w:type="dxa"/>
          </w:tcPr>
          <w:p w14:paraId="0869784F" w14:textId="77777777" w:rsidR="00AF7E5E" w:rsidRDefault="00AF7E5E" w:rsidP="00521673">
            <w:pPr>
              <w:rPr>
                <w:sz w:val="18"/>
              </w:rPr>
            </w:pPr>
            <w:r>
              <w:rPr>
                <w:sz w:val="18"/>
              </w:rPr>
              <w:t>Information about players in a multiplayer lobby</w:t>
            </w:r>
          </w:p>
        </w:tc>
      </w:tr>
      <w:tr w:rsidR="009A0B12" w14:paraId="6598512D" w14:textId="77777777" w:rsidTr="005D734F">
        <w:tc>
          <w:tcPr>
            <w:tcW w:w="1798" w:type="dxa"/>
          </w:tcPr>
          <w:p w14:paraId="1A003194" w14:textId="77777777" w:rsidR="009A0B12" w:rsidRDefault="009A0B12" w:rsidP="00F94750">
            <w:pPr>
              <w:rPr>
                <w:sz w:val="18"/>
              </w:rPr>
            </w:pPr>
            <w:r>
              <w:rPr>
                <w:sz w:val="18"/>
              </w:rPr>
              <w:t>Car Damage</w:t>
            </w:r>
          </w:p>
        </w:tc>
        <w:tc>
          <w:tcPr>
            <w:tcW w:w="510" w:type="dxa"/>
          </w:tcPr>
          <w:p w14:paraId="147AC88B" w14:textId="77777777" w:rsidR="009A0B12" w:rsidRDefault="009A0B12" w:rsidP="002F73F2">
            <w:pPr>
              <w:jc w:val="center"/>
              <w:rPr>
                <w:sz w:val="18"/>
              </w:rPr>
            </w:pPr>
            <w:r>
              <w:rPr>
                <w:sz w:val="18"/>
              </w:rPr>
              <w:t>10</w:t>
            </w:r>
          </w:p>
        </w:tc>
        <w:tc>
          <w:tcPr>
            <w:tcW w:w="5444" w:type="dxa"/>
          </w:tcPr>
          <w:p w14:paraId="456C44CD" w14:textId="77777777" w:rsidR="009A0B12" w:rsidRDefault="009A0B12" w:rsidP="00521673">
            <w:pPr>
              <w:rPr>
                <w:sz w:val="18"/>
              </w:rPr>
            </w:pPr>
            <w:r>
              <w:rPr>
                <w:sz w:val="18"/>
              </w:rPr>
              <w:t>Damage status for all cars</w:t>
            </w:r>
          </w:p>
        </w:tc>
      </w:tr>
      <w:tr w:rsidR="0050030C" w14:paraId="1B3FC341" w14:textId="77777777" w:rsidTr="005D734F">
        <w:tc>
          <w:tcPr>
            <w:tcW w:w="1798" w:type="dxa"/>
          </w:tcPr>
          <w:p w14:paraId="4CB029EC" w14:textId="0E5158EE" w:rsidR="0050030C" w:rsidRDefault="0050030C" w:rsidP="00F94750">
            <w:pPr>
              <w:rPr>
                <w:sz w:val="18"/>
              </w:rPr>
            </w:pPr>
            <w:r>
              <w:rPr>
                <w:sz w:val="18"/>
              </w:rPr>
              <w:t>Session History</w:t>
            </w:r>
          </w:p>
        </w:tc>
        <w:tc>
          <w:tcPr>
            <w:tcW w:w="510" w:type="dxa"/>
          </w:tcPr>
          <w:p w14:paraId="1D4528F0" w14:textId="1F32952B" w:rsidR="0050030C" w:rsidRDefault="0050030C" w:rsidP="002F73F2">
            <w:pPr>
              <w:jc w:val="center"/>
              <w:rPr>
                <w:sz w:val="18"/>
              </w:rPr>
            </w:pPr>
            <w:r>
              <w:rPr>
                <w:sz w:val="18"/>
              </w:rPr>
              <w:t>11</w:t>
            </w:r>
          </w:p>
        </w:tc>
        <w:tc>
          <w:tcPr>
            <w:tcW w:w="5444" w:type="dxa"/>
          </w:tcPr>
          <w:p w14:paraId="01404FBD" w14:textId="21935877" w:rsidR="0050030C" w:rsidRDefault="0050030C" w:rsidP="00521673">
            <w:pPr>
              <w:rPr>
                <w:sz w:val="18"/>
              </w:rPr>
            </w:pPr>
            <w:r>
              <w:rPr>
                <w:sz w:val="18"/>
              </w:rPr>
              <w:t>Lap and tyre data for session</w:t>
            </w:r>
          </w:p>
        </w:tc>
      </w:tr>
    </w:tbl>
    <w:p w14:paraId="1F6F09FC" w14:textId="77777777" w:rsidR="00911EF9" w:rsidRPr="00BF6070" w:rsidRDefault="00911EF9" w:rsidP="00BF6070"/>
    <w:p w14:paraId="01DECBD6" w14:textId="77777777" w:rsidR="001F5CF3" w:rsidRDefault="001F5CF3" w:rsidP="00F34E6E">
      <w:pPr>
        <w:spacing w:after="200" w:line="276" w:lineRule="auto"/>
        <w:rPr>
          <w:b/>
        </w:rPr>
      </w:pPr>
    </w:p>
    <w:p w14:paraId="5B3E8890" w14:textId="77777777" w:rsidR="005D6B99" w:rsidRDefault="005D6B99" w:rsidP="00946577">
      <w:pPr>
        <w:pStyle w:val="Heading2"/>
      </w:pPr>
      <w:r>
        <w:t>Motion</w:t>
      </w:r>
      <w:r w:rsidR="001F5CF3">
        <w:t xml:space="preserve"> Packet</w:t>
      </w:r>
    </w:p>
    <w:p w14:paraId="0909E285" w14:textId="77777777" w:rsidR="00C14ABB" w:rsidRDefault="00C14ABB" w:rsidP="00C14ABB"/>
    <w:p w14:paraId="5B43C981" w14:textId="77777777" w:rsidR="00C14ABB" w:rsidRDefault="00C23F80" w:rsidP="00C14ABB">
      <w:r w:rsidRPr="00C23F80">
        <w:t>The motion packet gives physics data for all the cars being driven. There is additional</w:t>
      </w:r>
      <w:r w:rsidR="00C14ABB">
        <w:t xml:space="preserve"> data for the car being driven with the goal of being able to drive a motion platform setup.</w:t>
      </w:r>
    </w:p>
    <w:p w14:paraId="529634C0" w14:textId="77777777" w:rsidR="00113DC9" w:rsidRPr="001F5CF3" w:rsidRDefault="00113DC9" w:rsidP="00C14ABB">
      <w:pPr>
        <w:rPr>
          <w:i/>
        </w:rPr>
      </w:pPr>
      <w:r w:rsidRPr="001F5CF3">
        <w:rPr>
          <w:i/>
        </w:rPr>
        <w:t xml:space="preserve">N.B. For the normalised vectors below, to convert to float values </w:t>
      </w:r>
      <w:r w:rsidR="004F586C" w:rsidRPr="001F5CF3">
        <w:rPr>
          <w:i/>
        </w:rPr>
        <w:t>divide</w:t>
      </w:r>
      <w:r w:rsidRPr="001F5CF3">
        <w:rPr>
          <w:i/>
        </w:rPr>
        <w:t xml:space="preserve"> by 32767.0f – 16-bit </w:t>
      </w:r>
      <w:r w:rsidR="004C122E" w:rsidRPr="001F5CF3">
        <w:rPr>
          <w:i/>
        </w:rPr>
        <w:t xml:space="preserve">signed </w:t>
      </w:r>
      <w:r w:rsidRPr="001F5CF3">
        <w:rPr>
          <w:i/>
        </w:rPr>
        <w:t>values are used to pack the data and on the assumption that direction values are always between -1.0f and 1.0f.</w:t>
      </w:r>
    </w:p>
    <w:p w14:paraId="67729040" w14:textId="77777777" w:rsidR="006F0028" w:rsidRDefault="006F0028" w:rsidP="00C14ABB"/>
    <w:p w14:paraId="3114D3AC" w14:textId="77777777" w:rsidR="006F0028" w:rsidRDefault="006F0028" w:rsidP="00C14ABB">
      <w:r>
        <w:t>Frequency: Rate as specified in menus</w:t>
      </w:r>
    </w:p>
    <w:p w14:paraId="070940F5" w14:textId="77777777" w:rsidR="00382290" w:rsidRDefault="00382290" w:rsidP="00C14ABB">
      <w:r>
        <w:t xml:space="preserve">Size: </w:t>
      </w:r>
      <w:r w:rsidR="00113DC9">
        <w:t>1</w:t>
      </w:r>
      <w:r w:rsidR="00EF01F4">
        <w:t>46</w:t>
      </w:r>
      <w:r w:rsidR="004440C4">
        <w:t>4</w:t>
      </w:r>
      <w:r>
        <w:t xml:space="preserve"> bytes</w:t>
      </w:r>
    </w:p>
    <w:p w14:paraId="090DB7D2" w14:textId="77777777" w:rsidR="00816D28" w:rsidRPr="00C14ABB" w:rsidRDefault="00816D28" w:rsidP="00C14ABB">
      <w:r>
        <w:t>Version: 1</w:t>
      </w:r>
    </w:p>
    <w:p w14:paraId="6E51AB55" w14:textId="77777777" w:rsidR="005D6B99" w:rsidRDefault="005D6B99" w:rsidP="005D6B99"/>
    <w:p w14:paraId="4E26D6FC" w14:textId="77777777" w:rsidR="00113DC9" w:rsidRPr="00FD3B3E" w:rsidRDefault="00113DC9" w:rsidP="00FD3B3E">
      <w:pPr>
        <w:pStyle w:val="Code"/>
      </w:pPr>
      <w:r w:rsidRPr="00FD3B3E">
        <w:t>struct CarMotionData</w:t>
      </w:r>
    </w:p>
    <w:p w14:paraId="43126C2C" w14:textId="77777777" w:rsidR="00113DC9" w:rsidRPr="00FD3B3E" w:rsidRDefault="00113DC9" w:rsidP="00FD3B3E">
      <w:pPr>
        <w:pStyle w:val="Code"/>
      </w:pPr>
      <w:r w:rsidRPr="00FD3B3E">
        <w:t>{</w:t>
      </w:r>
    </w:p>
    <w:p w14:paraId="34CC99AB" w14:textId="77777777" w:rsidR="00113DC9" w:rsidRPr="00FD3B3E" w:rsidRDefault="00113DC9" w:rsidP="00FD3B3E">
      <w:pPr>
        <w:pStyle w:val="Code"/>
      </w:pPr>
      <w:r w:rsidRPr="00FD3B3E">
        <w:t xml:space="preserve">    float         m_worldPos</w:t>
      </w:r>
      <w:r w:rsidR="00514EF4" w:rsidRPr="00FD3B3E">
        <w:t>ition</w:t>
      </w:r>
      <w:r w:rsidRPr="00FD3B3E">
        <w:t>X;           // World space X position</w:t>
      </w:r>
    </w:p>
    <w:p w14:paraId="28300C1D" w14:textId="77777777" w:rsidR="00113DC9" w:rsidRPr="00FD3B3E" w:rsidRDefault="00113DC9" w:rsidP="00FD3B3E">
      <w:pPr>
        <w:pStyle w:val="Code"/>
      </w:pPr>
      <w:r w:rsidRPr="00FD3B3E">
        <w:t xml:space="preserve">    float         m_worldPos</w:t>
      </w:r>
      <w:r w:rsidR="00514EF4" w:rsidRPr="00FD3B3E">
        <w:t>ition</w:t>
      </w:r>
      <w:r w:rsidRPr="00FD3B3E">
        <w:t>Y;           // World space Y position</w:t>
      </w:r>
    </w:p>
    <w:p w14:paraId="564D89F4" w14:textId="77777777" w:rsidR="00113DC9" w:rsidRPr="00FD3B3E" w:rsidRDefault="00113DC9" w:rsidP="00FD3B3E">
      <w:pPr>
        <w:pStyle w:val="Code"/>
      </w:pPr>
      <w:r w:rsidRPr="00FD3B3E">
        <w:t xml:space="preserve">    float         m_worldPos</w:t>
      </w:r>
      <w:r w:rsidR="00514EF4" w:rsidRPr="00FD3B3E">
        <w:t>ition</w:t>
      </w:r>
      <w:r w:rsidRPr="00FD3B3E">
        <w:t>Z;           // World space Z position</w:t>
      </w:r>
    </w:p>
    <w:p w14:paraId="77B2322D" w14:textId="77777777" w:rsidR="00113DC9" w:rsidRPr="00FD3B3E" w:rsidRDefault="00113DC9" w:rsidP="00FD3B3E">
      <w:pPr>
        <w:pStyle w:val="Code"/>
      </w:pPr>
      <w:r w:rsidRPr="00FD3B3E">
        <w:t xml:space="preserve">    float         m_worldVelocityX;           // Velocity in world space X</w:t>
      </w:r>
    </w:p>
    <w:p w14:paraId="0A3BCEB4" w14:textId="77777777" w:rsidR="00113DC9" w:rsidRPr="00FD3B3E" w:rsidRDefault="00113DC9" w:rsidP="00FD3B3E">
      <w:pPr>
        <w:pStyle w:val="Code"/>
      </w:pPr>
      <w:r w:rsidRPr="00FD3B3E">
        <w:t xml:space="preserve">    float         m_worldVelocityY;           // Velocity in world space Y</w:t>
      </w:r>
    </w:p>
    <w:p w14:paraId="337587AA" w14:textId="77777777" w:rsidR="00113DC9" w:rsidRPr="00FD3B3E" w:rsidRDefault="00113DC9" w:rsidP="00FD3B3E">
      <w:pPr>
        <w:pStyle w:val="Code"/>
      </w:pPr>
      <w:r w:rsidRPr="00FD3B3E">
        <w:t xml:space="preserve">    float         m_worldVelocityZ;           // Velocity in world space Z</w:t>
      </w:r>
    </w:p>
    <w:p w14:paraId="3EE2480B" w14:textId="77777777" w:rsidR="00113DC9" w:rsidRPr="00FD3B3E" w:rsidRDefault="00113DC9" w:rsidP="00FD3B3E">
      <w:pPr>
        <w:pStyle w:val="Code"/>
      </w:pPr>
      <w:r w:rsidRPr="00FD3B3E">
        <w:t xml:space="preserve">    int16         m_worldForwardDirX;         // World space forward X direction (normalised)</w:t>
      </w:r>
    </w:p>
    <w:p w14:paraId="09F2AC2F" w14:textId="77777777" w:rsidR="00113DC9" w:rsidRPr="00FD3B3E" w:rsidRDefault="00113DC9" w:rsidP="00FD3B3E">
      <w:pPr>
        <w:pStyle w:val="Code"/>
      </w:pPr>
      <w:r w:rsidRPr="00FD3B3E">
        <w:t xml:space="preserve">    int16         m_worldForwardDirY;         // World space forward Y direction (normalised)</w:t>
      </w:r>
    </w:p>
    <w:p w14:paraId="3DC446EA" w14:textId="77777777" w:rsidR="00113DC9" w:rsidRPr="00FD3B3E" w:rsidRDefault="00113DC9" w:rsidP="00FD3B3E">
      <w:pPr>
        <w:pStyle w:val="Code"/>
      </w:pPr>
      <w:r w:rsidRPr="00FD3B3E">
        <w:t xml:space="preserve">    int16         m_worldForwardDirZ;         // World space forward Z direction (normalised)</w:t>
      </w:r>
    </w:p>
    <w:p w14:paraId="2DE14F8F" w14:textId="77777777" w:rsidR="00113DC9" w:rsidRPr="00FD3B3E" w:rsidRDefault="00113DC9" w:rsidP="00FD3B3E">
      <w:pPr>
        <w:pStyle w:val="Code"/>
      </w:pPr>
      <w:r w:rsidRPr="00FD3B3E">
        <w:t xml:space="preserve">    int16         m_worldRightDirX;           // World space right X direction (normalised)</w:t>
      </w:r>
    </w:p>
    <w:p w14:paraId="37B5DE8B" w14:textId="77777777" w:rsidR="00113DC9" w:rsidRPr="00FD3B3E" w:rsidRDefault="00113DC9" w:rsidP="00FD3B3E">
      <w:pPr>
        <w:pStyle w:val="Code"/>
      </w:pPr>
      <w:r w:rsidRPr="00FD3B3E">
        <w:t xml:space="preserve">    int16         m_worldRightDirY;           // World space right Y direction (normalised)</w:t>
      </w:r>
    </w:p>
    <w:p w14:paraId="572739CF" w14:textId="77777777" w:rsidR="00113DC9" w:rsidRPr="00FD3B3E" w:rsidRDefault="00113DC9" w:rsidP="00FD3B3E">
      <w:pPr>
        <w:pStyle w:val="Code"/>
      </w:pPr>
      <w:r w:rsidRPr="00FD3B3E">
        <w:t xml:space="preserve">    int16         m_worldRightDirZ;           // World space right Z direction (normalised)</w:t>
      </w:r>
    </w:p>
    <w:p w14:paraId="16E1A6B3" w14:textId="77777777" w:rsidR="00113DC9" w:rsidRPr="00FD3B3E" w:rsidRDefault="00113DC9" w:rsidP="00FD3B3E">
      <w:pPr>
        <w:pStyle w:val="Code"/>
      </w:pPr>
      <w:r w:rsidRPr="00FD3B3E">
        <w:t xml:space="preserve">    float         m_gForceLat</w:t>
      </w:r>
      <w:r w:rsidR="00CC568F" w:rsidRPr="00FD3B3E">
        <w:t>eral</w:t>
      </w:r>
      <w:r w:rsidRPr="00FD3B3E">
        <w:t xml:space="preserve">;        </w:t>
      </w:r>
      <w:r w:rsidR="00CC568F" w:rsidRPr="00FD3B3E">
        <w:t xml:space="preserve">    </w:t>
      </w:r>
      <w:r w:rsidRPr="00FD3B3E">
        <w:t>// Lateral G-Force component</w:t>
      </w:r>
    </w:p>
    <w:p w14:paraId="69C4D51A" w14:textId="77777777" w:rsidR="00113DC9" w:rsidRPr="00FD3B3E" w:rsidRDefault="00113DC9" w:rsidP="00FD3B3E">
      <w:pPr>
        <w:pStyle w:val="Code"/>
      </w:pPr>
      <w:r w:rsidRPr="00FD3B3E">
        <w:t xml:space="preserve">    float         m_gForceLongitudinal;       </w:t>
      </w:r>
      <w:r w:rsidR="000F313E" w:rsidRPr="00FD3B3E">
        <w:t>// L</w:t>
      </w:r>
      <w:r w:rsidRPr="00FD3B3E">
        <w:t>ongitudinal G-Force component</w:t>
      </w:r>
    </w:p>
    <w:p w14:paraId="3F302980" w14:textId="77777777" w:rsidR="00113DC9" w:rsidRPr="00FD3B3E" w:rsidRDefault="00113DC9" w:rsidP="00FD3B3E">
      <w:pPr>
        <w:pStyle w:val="Code"/>
      </w:pPr>
      <w:r w:rsidRPr="00FD3B3E">
        <w:t xml:space="preserve">    float         m_gForceVertical;           // Vertical G-Force component</w:t>
      </w:r>
    </w:p>
    <w:p w14:paraId="35B4F249" w14:textId="77777777" w:rsidR="00113DC9" w:rsidRPr="00FD3B3E" w:rsidRDefault="00113DC9" w:rsidP="00FD3B3E">
      <w:pPr>
        <w:pStyle w:val="Code"/>
      </w:pPr>
      <w:r w:rsidRPr="00FD3B3E">
        <w:t xml:space="preserve">    float         m_yaw;                      // Yaw angle in radians</w:t>
      </w:r>
    </w:p>
    <w:p w14:paraId="79BFABBD" w14:textId="77777777" w:rsidR="00113DC9" w:rsidRPr="00FD3B3E" w:rsidRDefault="00113DC9" w:rsidP="00FD3B3E">
      <w:pPr>
        <w:pStyle w:val="Code"/>
      </w:pPr>
      <w:r w:rsidRPr="00FD3B3E">
        <w:t xml:space="preserve">    float         m_pitch;                    // Pitch angle in radians</w:t>
      </w:r>
    </w:p>
    <w:p w14:paraId="492C6DF7" w14:textId="77777777" w:rsidR="00113DC9" w:rsidRPr="00FD3B3E" w:rsidRDefault="00113DC9" w:rsidP="00FD3B3E">
      <w:pPr>
        <w:pStyle w:val="Code"/>
      </w:pPr>
      <w:r w:rsidRPr="00FD3B3E">
        <w:t xml:space="preserve">    float         m_roll;                     // Roll angle in radians</w:t>
      </w:r>
    </w:p>
    <w:p w14:paraId="488383C2" w14:textId="77777777" w:rsidR="00113DC9" w:rsidRPr="00FD3B3E" w:rsidRDefault="00113DC9" w:rsidP="00FD3B3E">
      <w:pPr>
        <w:pStyle w:val="Code"/>
      </w:pPr>
      <w:r w:rsidRPr="00FD3B3E">
        <w:t>};</w:t>
      </w:r>
    </w:p>
    <w:p w14:paraId="786279F2" w14:textId="77777777" w:rsidR="00113DC9" w:rsidRPr="00FD3B3E" w:rsidRDefault="00113DC9" w:rsidP="00FD3B3E">
      <w:pPr>
        <w:pStyle w:val="Code"/>
      </w:pPr>
    </w:p>
    <w:p w14:paraId="74ED3C43" w14:textId="77777777" w:rsidR="00C8350B" w:rsidRPr="00FD3B3E" w:rsidRDefault="00C8350B" w:rsidP="00FD3B3E">
      <w:pPr>
        <w:pStyle w:val="Code"/>
      </w:pPr>
      <w:r w:rsidRPr="00FD3B3E">
        <w:t>struct PacketMotionData</w:t>
      </w:r>
    </w:p>
    <w:p w14:paraId="4C2DC037" w14:textId="77777777" w:rsidR="00C8350B" w:rsidRPr="00FD3B3E" w:rsidRDefault="00C8350B" w:rsidP="00FD3B3E">
      <w:pPr>
        <w:pStyle w:val="Code"/>
      </w:pPr>
      <w:r w:rsidRPr="00FD3B3E">
        <w:t>{</w:t>
      </w:r>
    </w:p>
    <w:p w14:paraId="1233CAC9" w14:textId="77777777" w:rsidR="00C8350B" w:rsidRPr="00FD3B3E" w:rsidRDefault="00C8350B" w:rsidP="00FD3B3E">
      <w:pPr>
        <w:pStyle w:val="Code"/>
      </w:pPr>
      <w:r w:rsidRPr="00FD3B3E">
        <w:t xml:space="preserve">    PacketHeader    m_header;               </w:t>
      </w:r>
      <w:r w:rsidR="00B54075" w:rsidRPr="00FD3B3E">
        <w:tab/>
      </w:r>
      <w:r w:rsidRPr="00FD3B3E">
        <w:t xml:space="preserve">// </w:t>
      </w:r>
      <w:r w:rsidR="000B0238" w:rsidRPr="00FD3B3E">
        <w:t>H</w:t>
      </w:r>
      <w:r w:rsidRPr="00FD3B3E">
        <w:t>eader</w:t>
      </w:r>
    </w:p>
    <w:p w14:paraId="67F73B76" w14:textId="77777777" w:rsidR="00C8350B" w:rsidRPr="00FD3B3E" w:rsidRDefault="00C8350B" w:rsidP="00FD3B3E">
      <w:pPr>
        <w:pStyle w:val="Code"/>
      </w:pPr>
    </w:p>
    <w:p w14:paraId="12B111C9" w14:textId="77777777" w:rsidR="00113DC9" w:rsidRPr="00FD3B3E" w:rsidRDefault="00113DC9" w:rsidP="00FD3B3E">
      <w:pPr>
        <w:pStyle w:val="Code"/>
      </w:pPr>
      <w:r w:rsidRPr="00FD3B3E">
        <w:t xml:space="preserve">    CarMotionData   m_carMotionData[2</w:t>
      </w:r>
      <w:r w:rsidR="00EF01F4" w:rsidRPr="00FD3B3E">
        <w:t>2</w:t>
      </w:r>
      <w:r w:rsidRPr="00FD3B3E">
        <w:t xml:space="preserve">];    </w:t>
      </w:r>
      <w:r w:rsidR="00B54075" w:rsidRPr="00FD3B3E">
        <w:tab/>
      </w:r>
      <w:r w:rsidRPr="00FD3B3E">
        <w:t>// Data for all cars on track</w:t>
      </w:r>
    </w:p>
    <w:p w14:paraId="2E03FF6C" w14:textId="77777777" w:rsidR="00113DC9" w:rsidRPr="00FD3B3E" w:rsidRDefault="00113DC9" w:rsidP="00FD3B3E">
      <w:pPr>
        <w:pStyle w:val="Code"/>
      </w:pPr>
    </w:p>
    <w:p w14:paraId="6A6A9CF0" w14:textId="77777777" w:rsidR="00113DC9" w:rsidRPr="00FD3B3E" w:rsidRDefault="00113DC9" w:rsidP="00FD3B3E">
      <w:pPr>
        <w:pStyle w:val="Code"/>
      </w:pPr>
      <w:r w:rsidRPr="00FD3B3E">
        <w:t xml:space="preserve">    // Extra player car ONLY data</w:t>
      </w:r>
    </w:p>
    <w:p w14:paraId="171380B3" w14:textId="77777777" w:rsidR="00113DC9" w:rsidRPr="00FD3B3E" w:rsidRDefault="00113DC9" w:rsidP="00FD3B3E">
      <w:pPr>
        <w:pStyle w:val="Code"/>
      </w:pPr>
      <w:r w:rsidRPr="00FD3B3E">
        <w:t xml:space="preserve">    float         m_susp</w:t>
      </w:r>
      <w:r w:rsidR="00196E90" w:rsidRPr="00FD3B3E">
        <w:t>ensionP</w:t>
      </w:r>
      <w:r w:rsidRPr="00FD3B3E">
        <w:t>os</w:t>
      </w:r>
      <w:r w:rsidR="00196E90" w:rsidRPr="00FD3B3E">
        <w:t>ition</w:t>
      </w:r>
      <w:r w:rsidRPr="00FD3B3E">
        <w:t>[4];       // Note: All wheel arrays have the following order:</w:t>
      </w:r>
    </w:p>
    <w:p w14:paraId="623D20E0" w14:textId="77777777" w:rsidR="00113DC9" w:rsidRPr="00FD3B3E" w:rsidRDefault="00113DC9" w:rsidP="00FD3B3E">
      <w:pPr>
        <w:pStyle w:val="Code"/>
      </w:pPr>
      <w:r w:rsidRPr="00FD3B3E">
        <w:t xml:space="preserve">    float         m_susp</w:t>
      </w:r>
      <w:r w:rsidR="00196E90" w:rsidRPr="00FD3B3E">
        <w:t>ensionVelocity</w:t>
      </w:r>
      <w:r w:rsidRPr="00FD3B3E">
        <w:t>[4];       // RL, RR, FL, FR</w:t>
      </w:r>
    </w:p>
    <w:p w14:paraId="5E232703" w14:textId="77777777" w:rsidR="00E8111F" w:rsidRPr="00FD3B3E" w:rsidRDefault="00E8111F" w:rsidP="00FD3B3E">
      <w:pPr>
        <w:pStyle w:val="Code"/>
      </w:pPr>
      <w:r w:rsidRPr="00FD3B3E">
        <w:t xml:space="preserve">    float         m_susp</w:t>
      </w:r>
      <w:r w:rsidR="00196E90" w:rsidRPr="00FD3B3E">
        <w:t>ensionA</w:t>
      </w:r>
      <w:r w:rsidRPr="00FD3B3E">
        <w:t>cceleration[4];</w:t>
      </w:r>
      <w:r w:rsidR="00196E90" w:rsidRPr="00FD3B3E">
        <w:tab/>
      </w:r>
      <w:r w:rsidRPr="00FD3B3E">
        <w:t>// RL, RR, FL, FR</w:t>
      </w:r>
    </w:p>
    <w:p w14:paraId="059C7EAD" w14:textId="77777777" w:rsidR="00113DC9" w:rsidRPr="00FD3B3E" w:rsidRDefault="00113DC9" w:rsidP="00FD3B3E">
      <w:pPr>
        <w:pStyle w:val="Code"/>
      </w:pPr>
      <w:r w:rsidRPr="00FD3B3E">
        <w:t xml:space="preserve">    float         m_wheel</w:t>
      </w:r>
      <w:r w:rsidR="00196E90" w:rsidRPr="00FD3B3E">
        <w:t>S</w:t>
      </w:r>
      <w:r w:rsidRPr="00FD3B3E">
        <w:t xml:space="preserve">peed[4];           </w:t>
      </w:r>
      <w:r w:rsidR="00196E90" w:rsidRPr="00FD3B3E">
        <w:tab/>
      </w:r>
      <w:r w:rsidRPr="00FD3B3E">
        <w:t>// Speed of each wheel</w:t>
      </w:r>
    </w:p>
    <w:p w14:paraId="5FB46B7E" w14:textId="77777777" w:rsidR="008549B6" w:rsidRPr="00FD3B3E" w:rsidRDefault="00405552" w:rsidP="00FD3B3E">
      <w:pPr>
        <w:pStyle w:val="Code"/>
      </w:pPr>
      <w:r w:rsidRPr="00FD3B3E">
        <w:t xml:space="preserve">    </w:t>
      </w:r>
      <w:r w:rsidR="008549B6" w:rsidRPr="00FD3B3E">
        <w:t>float         m_wheelSlip[4];                // Slip ratio for each wheel</w:t>
      </w:r>
    </w:p>
    <w:p w14:paraId="278CA6E7" w14:textId="77777777" w:rsidR="00405552" w:rsidRPr="00FD3B3E" w:rsidRDefault="008549B6" w:rsidP="00FD3B3E">
      <w:pPr>
        <w:pStyle w:val="Code"/>
      </w:pPr>
      <w:r w:rsidRPr="00FD3B3E">
        <w:t xml:space="preserve">    </w:t>
      </w:r>
      <w:r w:rsidR="00405552" w:rsidRPr="00FD3B3E">
        <w:t xml:space="preserve">float         m_localVelocityX;         </w:t>
      </w:r>
      <w:r w:rsidR="00405552" w:rsidRPr="00FD3B3E">
        <w:tab/>
        <w:t>// Velocity in local space</w:t>
      </w:r>
    </w:p>
    <w:p w14:paraId="59EBB57F" w14:textId="77777777" w:rsidR="00405552" w:rsidRPr="00FD3B3E" w:rsidRDefault="00405552" w:rsidP="00FD3B3E">
      <w:pPr>
        <w:pStyle w:val="Code"/>
      </w:pPr>
      <w:r w:rsidRPr="00FD3B3E">
        <w:t xml:space="preserve">    float         m_localVelocityY;         </w:t>
      </w:r>
      <w:r w:rsidRPr="00FD3B3E">
        <w:tab/>
        <w:t>// Velocity in local space</w:t>
      </w:r>
    </w:p>
    <w:p w14:paraId="429EB136" w14:textId="77777777" w:rsidR="00405552" w:rsidRPr="00FD3B3E" w:rsidRDefault="00405552" w:rsidP="00FD3B3E">
      <w:pPr>
        <w:pStyle w:val="Code"/>
      </w:pPr>
      <w:r w:rsidRPr="00FD3B3E">
        <w:t xml:space="preserve">    float         m_localVelocityZ;         </w:t>
      </w:r>
      <w:r w:rsidRPr="00FD3B3E">
        <w:tab/>
        <w:t>// Velocity in local space</w:t>
      </w:r>
    </w:p>
    <w:p w14:paraId="5D0149EB" w14:textId="77777777" w:rsidR="00113DC9" w:rsidRPr="00FD3B3E" w:rsidRDefault="00113DC9" w:rsidP="00FD3B3E">
      <w:pPr>
        <w:pStyle w:val="Code"/>
      </w:pPr>
      <w:r w:rsidRPr="00FD3B3E">
        <w:t xml:space="preserve">    float         m_ang</w:t>
      </w:r>
      <w:r w:rsidR="00196E90" w:rsidRPr="00FD3B3E">
        <w:t>ularVelocityX</w:t>
      </w:r>
      <w:r w:rsidRPr="00FD3B3E">
        <w:t>;</w:t>
      </w:r>
      <w:r w:rsidR="00196E90" w:rsidRPr="00FD3B3E">
        <w:tab/>
      </w:r>
      <w:r w:rsidR="00196E90" w:rsidRPr="00FD3B3E">
        <w:tab/>
      </w:r>
      <w:r w:rsidRPr="00FD3B3E">
        <w:t>// Angular velocity x-component</w:t>
      </w:r>
    </w:p>
    <w:p w14:paraId="157DAC64" w14:textId="77777777" w:rsidR="00113DC9" w:rsidRPr="00FD3B3E" w:rsidRDefault="00113DC9" w:rsidP="00FD3B3E">
      <w:pPr>
        <w:pStyle w:val="Code"/>
      </w:pPr>
      <w:r w:rsidRPr="00FD3B3E">
        <w:t xml:space="preserve">    float         m_</w:t>
      </w:r>
      <w:r w:rsidR="00196E90" w:rsidRPr="00FD3B3E">
        <w:t>angularVelocityY</w:t>
      </w:r>
      <w:r w:rsidRPr="00FD3B3E">
        <w:t>;            // Angular velocity y-component</w:t>
      </w:r>
    </w:p>
    <w:p w14:paraId="114B4103" w14:textId="77777777" w:rsidR="00113DC9" w:rsidRPr="00FD3B3E" w:rsidRDefault="00113DC9" w:rsidP="00FD3B3E">
      <w:pPr>
        <w:pStyle w:val="Code"/>
      </w:pPr>
      <w:r w:rsidRPr="00FD3B3E">
        <w:lastRenderedPageBreak/>
        <w:t xml:space="preserve">    float         m_</w:t>
      </w:r>
      <w:r w:rsidR="00196E90" w:rsidRPr="00FD3B3E">
        <w:t>angularVelocityZ</w:t>
      </w:r>
      <w:r w:rsidRPr="00FD3B3E">
        <w:t>;            // Angular velocity z-component</w:t>
      </w:r>
    </w:p>
    <w:p w14:paraId="0F09CAE9" w14:textId="77777777" w:rsidR="00113DC9" w:rsidRPr="00FD3B3E" w:rsidRDefault="00113DC9" w:rsidP="00FD3B3E">
      <w:pPr>
        <w:pStyle w:val="Code"/>
      </w:pPr>
      <w:r w:rsidRPr="00FD3B3E">
        <w:t xml:space="preserve">    float         m_ang</w:t>
      </w:r>
      <w:r w:rsidR="00196E90" w:rsidRPr="00FD3B3E">
        <w:t>ularAccelerationX</w:t>
      </w:r>
      <w:r w:rsidRPr="00FD3B3E">
        <w:t>;        // Angular velocity x-component</w:t>
      </w:r>
    </w:p>
    <w:p w14:paraId="05BA16AD" w14:textId="77777777" w:rsidR="00113DC9" w:rsidRPr="00FD3B3E" w:rsidRDefault="00113DC9" w:rsidP="00FD3B3E">
      <w:pPr>
        <w:pStyle w:val="Code"/>
      </w:pPr>
      <w:r w:rsidRPr="00FD3B3E">
        <w:t xml:space="preserve">    float         m_</w:t>
      </w:r>
      <w:r w:rsidR="00196E90" w:rsidRPr="00FD3B3E">
        <w:t>angularAccelerationY</w:t>
      </w:r>
      <w:r w:rsidRPr="00FD3B3E">
        <w:t>;</w:t>
      </w:r>
      <w:r w:rsidR="00196E90" w:rsidRPr="00FD3B3E">
        <w:tab/>
      </w:r>
      <w:r w:rsidRPr="00FD3B3E">
        <w:t>// Angular velocity y-component</w:t>
      </w:r>
    </w:p>
    <w:p w14:paraId="4F04B002" w14:textId="77777777" w:rsidR="00113DC9" w:rsidRPr="00FD3B3E" w:rsidRDefault="00113DC9" w:rsidP="00FD3B3E">
      <w:pPr>
        <w:pStyle w:val="Code"/>
      </w:pPr>
      <w:r w:rsidRPr="00FD3B3E">
        <w:t xml:space="preserve">    float         m_</w:t>
      </w:r>
      <w:r w:rsidR="00196E90" w:rsidRPr="00FD3B3E">
        <w:t>angularAccelerationZ</w:t>
      </w:r>
      <w:r w:rsidRPr="00FD3B3E">
        <w:t>;        // Angular velocity z-component</w:t>
      </w:r>
    </w:p>
    <w:p w14:paraId="01E1094F" w14:textId="77777777" w:rsidR="008549B6" w:rsidRPr="00FD3B3E" w:rsidRDefault="008549B6" w:rsidP="00FD3B3E">
      <w:pPr>
        <w:pStyle w:val="Code"/>
      </w:pPr>
      <w:r w:rsidRPr="00FD3B3E">
        <w:t xml:space="preserve">    float         m_frontWheelsAngle;            // Current front wheels angle in radians</w:t>
      </w:r>
    </w:p>
    <w:p w14:paraId="312EC13D" w14:textId="77777777" w:rsidR="00CE6C06" w:rsidRPr="00FD3B3E" w:rsidRDefault="00CE6C06" w:rsidP="00FD3B3E">
      <w:pPr>
        <w:pStyle w:val="Code"/>
      </w:pPr>
      <w:r w:rsidRPr="00FD3B3E">
        <w:t>};</w:t>
      </w:r>
    </w:p>
    <w:p w14:paraId="69B81B13" w14:textId="77777777" w:rsidR="001F5CF3" w:rsidRDefault="001F5CF3" w:rsidP="00946577">
      <w:pPr>
        <w:pStyle w:val="Heading2"/>
      </w:pPr>
    </w:p>
    <w:p w14:paraId="56F3978B" w14:textId="77777777" w:rsidR="001F5CF3" w:rsidRDefault="001F5CF3" w:rsidP="00946577">
      <w:pPr>
        <w:pStyle w:val="Heading2"/>
      </w:pPr>
    </w:p>
    <w:p w14:paraId="5A09A20F" w14:textId="77777777" w:rsidR="005D6B99" w:rsidRDefault="005D6B99" w:rsidP="00946577">
      <w:pPr>
        <w:pStyle w:val="Heading2"/>
      </w:pPr>
      <w:r>
        <w:t>Session</w:t>
      </w:r>
      <w:r w:rsidR="001F5CF3">
        <w:t xml:space="preserve"> Packet</w:t>
      </w:r>
    </w:p>
    <w:p w14:paraId="3E9B0F3D" w14:textId="77777777" w:rsidR="006F0028" w:rsidRDefault="006F0028" w:rsidP="006F0028"/>
    <w:p w14:paraId="5DA45F51" w14:textId="77777777" w:rsidR="006F0028" w:rsidRPr="006F0028" w:rsidRDefault="006F0028" w:rsidP="006F0028">
      <w:r>
        <w:t>The session packet includes details about the current session in progress.</w:t>
      </w:r>
    </w:p>
    <w:p w14:paraId="05E97D32" w14:textId="77777777" w:rsidR="005D6B99" w:rsidRDefault="005D6B99" w:rsidP="005D6B99"/>
    <w:p w14:paraId="6974A7AD" w14:textId="77777777" w:rsidR="006F0028" w:rsidRDefault="006F0028" w:rsidP="006F0028">
      <w:r>
        <w:t>Frequency: 2 per second</w:t>
      </w:r>
    </w:p>
    <w:p w14:paraId="3B5180BF" w14:textId="16C03612" w:rsidR="0076796A" w:rsidRDefault="009432F8" w:rsidP="006F0028">
      <w:r>
        <w:t xml:space="preserve">Size: </w:t>
      </w:r>
      <w:r w:rsidR="003273A4">
        <w:t>6</w:t>
      </w:r>
      <w:r w:rsidR="00E37FB1">
        <w:t>2</w:t>
      </w:r>
      <w:r w:rsidR="00054784">
        <w:t>5</w:t>
      </w:r>
      <w:r w:rsidR="0076796A">
        <w:t xml:space="preserve"> bytes</w:t>
      </w:r>
    </w:p>
    <w:p w14:paraId="40C5049D" w14:textId="77777777" w:rsidR="00816D28" w:rsidRPr="00C14ABB" w:rsidRDefault="00816D28" w:rsidP="006F0028">
      <w:r>
        <w:t>Version: 1</w:t>
      </w:r>
    </w:p>
    <w:p w14:paraId="614EE415" w14:textId="77777777" w:rsidR="006F0028" w:rsidRDefault="006F0028" w:rsidP="005D6B99"/>
    <w:p w14:paraId="2A90ECCC" w14:textId="77777777" w:rsidR="000F69FE" w:rsidRPr="00FD3B3E" w:rsidRDefault="000F69FE" w:rsidP="00FD3B3E">
      <w:pPr>
        <w:pStyle w:val="Code"/>
      </w:pPr>
      <w:r w:rsidRPr="00FD3B3E">
        <w:t>struct MarshalZone</w:t>
      </w:r>
    </w:p>
    <w:p w14:paraId="14D9088E" w14:textId="77777777" w:rsidR="000F69FE" w:rsidRPr="00FD3B3E" w:rsidRDefault="000F69FE" w:rsidP="00FD3B3E">
      <w:pPr>
        <w:pStyle w:val="Code"/>
      </w:pPr>
      <w:r w:rsidRPr="00FD3B3E">
        <w:t>{</w:t>
      </w:r>
    </w:p>
    <w:p w14:paraId="6529FD23" w14:textId="77777777" w:rsidR="000F69FE" w:rsidRPr="00FD3B3E" w:rsidRDefault="000F69FE" w:rsidP="00FD3B3E">
      <w:pPr>
        <w:pStyle w:val="Code"/>
      </w:pPr>
      <w:r w:rsidRPr="00FD3B3E">
        <w:t xml:space="preserve">    </w:t>
      </w:r>
      <w:r w:rsidR="00AB2FCA" w:rsidRPr="00FD3B3E">
        <w:t>f</w:t>
      </w:r>
      <w:r w:rsidRPr="00FD3B3E">
        <w:t>loat  m_zone</w:t>
      </w:r>
      <w:r w:rsidR="007F6D8D" w:rsidRPr="00FD3B3E">
        <w:t>S</w:t>
      </w:r>
      <w:r w:rsidRPr="00FD3B3E">
        <w:t xml:space="preserve">tart;   // </w:t>
      </w:r>
      <w:r w:rsidR="00E26586" w:rsidRPr="00FD3B3E">
        <w:t>F</w:t>
      </w:r>
      <w:r w:rsidRPr="00FD3B3E">
        <w:t>raction (0..1) of way through the lap the marshal zone starts</w:t>
      </w:r>
    </w:p>
    <w:p w14:paraId="16E1017B" w14:textId="77777777" w:rsidR="000F69FE" w:rsidRPr="00FD3B3E" w:rsidRDefault="000F69FE" w:rsidP="00FD3B3E">
      <w:pPr>
        <w:pStyle w:val="Code"/>
      </w:pPr>
      <w:r w:rsidRPr="00FD3B3E">
        <w:t xml:space="preserve">    int8   m_zone</w:t>
      </w:r>
      <w:r w:rsidR="007F6D8D" w:rsidRPr="00FD3B3E">
        <w:t>F</w:t>
      </w:r>
      <w:r w:rsidRPr="00FD3B3E">
        <w:t>lag;    // -1 = invalid/unknown, 0 = none, 1 = green, 2 = blue, 3 = yellow, 4 = red</w:t>
      </w:r>
    </w:p>
    <w:p w14:paraId="51029663" w14:textId="77777777" w:rsidR="000F69FE" w:rsidRPr="00FD3B3E" w:rsidRDefault="000F69FE" w:rsidP="00FD3B3E">
      <w:pPr>
        <w:pStyle w:val="Code"/>
      </w:pPr>
      <w:r w:rsidRPr="00FD3B3E">
        <w:t>};</w:t>
      </w:r>
    </w:p>
    <w:p w14:paraId="6B503179" w14:textId="77777777" w:rsidR="000F69FE" w:rsidRPr="00FD3B3E" w:rsidRDefault="000F69FE" w:rsidP="00FD3B3E">
      <w:pPr>
        <w:pStyle w:val="Code"/>
      </w:pPr>
    </w:p>
    <w:p w14:paraId="7E86E32B" w14:textId="77777777" w:rsidR="00594A3A" w:rsidRPr="00FD3B3E" w:rsidRDefault="00594A3A" w:rsidP="00FD3B3E">
      <w:pPr>
        <w:pStyle w:val="Code"/>
      </w:pPr>
      <w:r w:rsidRPr="00FD3B3E">
        <w:t>struct WeatherForecastSample</w:t>
      </w:r>
    </w:p>
    <w:p w14:paraId="17C5DE56" w14:textId="77777777" w:rsidR="00594A3A" w:rsidRPr="00FD3B3E" w:rsidRDefault="00594A3A" w:rsidP="00FD3B3E">
      <w:pPr>
        <w:pStyle w:val="Code"/>
      </w:pPr>
      <w:r w:rsidRPr="00FD3B3E">
        <w:t>{</w:t>
      </w:r>
    </w:p>
    <w:p w14:paraId="1CEF4A82" w14:textId="77777777" w:rsidR="0085510F" w:rsidRPr="00FD3B3E" w:rsidRDefault="0085510F" w:rsidP="00FD3B3E">
      <w:pPr>
        <w:pStyle w:val="Code"/>
      </w:pPr>
      <w:r w:rsidRPr="00FD3B3E">
        <w:t xml:space="preserve">    </w:t>
      </w:r>
      <w:r w:rsidR="00594A3A" w:rsidRPr="00FD3B3E">
        <w:t>uint8     m_sessionType;              // 0 = unknown, 1 = P1, 2 = P2, 3 = P3, 4 = Short P, 5 = Q1</w:t>
      </w:r>
    </w:p>
    <w:p w14:paraId="230A18B9" w14:textId="77777777" w:rsidR="0085510F" w:rsidRPr="00FD3B3E" w:rsidRDefault="0085510F" w:rsidP="00FD3B3E">
      <w:pPr>
        <w:pStyle w:val="Code"/>
      </w:pPr>
      <w:r w:rsidRPr="00FD3B3E">
        <w:t xml:space="preserve">                                          // </w:t>
      </w:r>
      <w:r w:rsidR="00594A3A" w:rsidRPr="00FD3B3E">
        <w:t>6 = Q2, 7 = Q3, 8 = Short Q, 9 = OSQ, 10 = R, 11 = R2</w:t>
      </w:r>
    </w:p>
    <w:p w14:paraId="55632D39" w14:textId="1DC7CAD6" w:rsidR="00594A3A" w:rsidRPr="00FD3B3E" w:rsidRDefault="00FD3B3E" w:rsidP="00FD3B3E">
      <w:pPr>
        <w:pStyle w:val="Code"/>
      </w:pPr>
      <w:r>
        <w:t xml:space="preserve">                                          </w:t>
      </w:r>
      <w:r w:rsidR="0085510F" w:rsidRPr="00FD3B3E">
        <w:t>//</w:t>
      </w:r>
      <w:r w:rsidR="00594A3A" w:rsidRPr="00FD3B3E">
        <w:t xml:space="preserve"> 12 = Time Trial</w:t>
      </w:r>
    </w:p>
    <w:p w14:paraId="58CAD080" w14:textId="77777777" w:rsidR="00594A3A" w:rsidRPr="00FD3B3E" w:rsidRDefault="0085510F" w:rsidP="00FD3B3E">
      <w:pPr>
        <w:pStyle w:val="Code"/>
      </w:pPr>
      <w:r w:rsidRPr="00FD3B3E">
        <w:t xml:space="preserve">    </w:t>
      </w:r>
      <w:r w:rsidR="00594A3A" w:rsidRPr="00FD3B3E">
        <w:t>uint8     m_timeOffset;               // Time in minutes the forecast is for</w:t>
      </w:r>
    </w:p>
    <w:p w14:paraId="77ADB4CF" w14:textId="77777777" w:rsidR="0085510F" w:rsidRPr="00FD3B3E" w:rsidRDefault="00594A3A" w:rsidP="00FD3B3E">
      <w:pPr>
        <w:pStyle w:val="Code"/>
      </w:pPr>
      <w:r w:rsidRPr="00FD3B3E">
        <w:t xml:space="preserve">    uint8     m_weather;                  // Weather - 0 = clear, 1 = light cloud, 2 = overcast</w:t>
      </w:r>
    </w:p>
    <w:p w14:paraId="5DFE6222" w14:textId="77777777" w:rsidR="00594A3A" w:rsidRPr="00FD3B3E" w:rsidRDefault="0085510F" w:rsidP="00FD3B3E">
      <w:pPr>
        <w:pStyle w:val="Code"/>
      </w:pPr>
      <w:r w:rsidRPr="00FD3B3E">
        <w:t xml:space="preserve">                                          // </w:t>
      </w:r>
      <w:r w:rsidR="00594A3A" w:rsidRPr="00FD3B3E">
        <w:t>3 = light rain, 4 = heavy rain, 5 = storm</w:t>
      </w:r>
    </w:p>
    <w:p w14:paraId="030792CA" w14:textId="00E72DE6" w:rsidR="00594A3A" w:rsidRPr="00FD3B3E" w:rsidRDefault="00594A3A" w:rsidP="00FD3B3E">
      <w:pPr>
        <w:pStyle w:val="Code"/>
      </w:pPr>
      <w:r w:rsidRPr="00FD3B3E">
        <w:t xml:space="preserve">    int8      m_trackTemperature;         // Track temp. in degrees </w:t>
      </w:r>
      <w:r w:rsidR="006374BE" w:rsidRPr="00FD3B3E">
        <w:t>Celsius</w:t>
      </w:r>
    </w:p>
    <w:p w14:paraId="6F16C51C" w14:textId="23E42BE1" w:rsidR="006374BE" w:rsidRPr="00FD3B3E" w:rsidRDefault="006374BE" w:rsidP="00FD3B3E">
      <w:pPr>
        <w:pStyle w:val="Code"/>
      </w:pPr>
      <w:r w:rsidRPr="00FD3B3E">
        <w:t xml:space="preserve">    int8      m_trackTemperatureChange;   // Track temp. change – 0 = up, 1 = down, 2 = no change</w:t>
      </w:r>
    </w:p>
    <w:p w14:paraId="5496FA17" w14:textId="77777777" w:rsidR="00594A3A" w:rsidRPr="00FD3B3E" w:rsidRDefault="00594A3A" w:rsidP="00FD3B3E">
      <w:pPr>
        <w:pStyle w:val="Code"/>
      </w:pPr>
      <w:r w:rsidRPr="00FD3B3E">
        <w:t xml:space="preserve">    int8      m_airTemperature;           // Air temp. in degrees celsius</w:t>
      </w:r>
    </w:p>
    <w:p w14:paraId="2D4DCEAC" w14:textId="580E8B05" w:rsidR="006374BE" w:rsidRPr="00FD3B3E" w:rsidRDefault="006374BE" w:rsidP="00FD3B3E">
      <w:pPr>
        <w:pStyle w:val="Code"/>
      </w:pPr>
      <w:r w:rsidRPr="00FD3B3E">
        <w:t xml:space="preserve">    int8      m_airTemperatureChange;     // Air temp. change – 0 = up, 1 = down, 2 = no change</w:t>
      </w:r>
    </w:p>
    <w:p w14:paraId="1CFE5E80" w14:textId="778EDE2A" w:rsidR="006374BE" w:rsidRPr="00DF2290" w:rsidRDefault="006374BE" w:rsidP="00FD3B3E">
      <w:pPr>
        <w:pStyle w:val="Code"/>
        <w:rPr>
          <w:lang w:val="fr-FR"/>
        </w:rPr>
      </w:pPr>
      <w:r w:rsidRPr="00FD3B3E">
        <w:t xml:space="preserve">    </w:t>
      </w:r>
      <w:r w:rsidR="00EC3F75" w:rsidRPr="00DF2290">
        <w:rPr>
          <w:lang w:val="fr-FR"/>
        </w:rPr>
        <w:t>ui</w:t>
      </w:r>
      <w:r w:rsidRPr="00DF2290">
        <w:rPr>
          <w:lang w:val="fr-FR"/>
        </w:rPr>
        <w:t>nt8     m_rainPercentage;           // Rain percentage (0-100)</w:t>
      </w:r>
    </w:p>
    <w:p w14:paraId="3F0532BA" w14:textId="77777777" w:rsidR="00594A3A" w:rsidRPr="00FD3B3E" w:rsidRDefault="00594A3A" w:rsidP="00FD3B3E">
      <w:pPr>
        <w:pStyle w:val="Code"/>
      </w:pPr>
      <w:r w:rsidRPr="00FD3B3E">
        <w:t>};</w:t>
      </w:r>
    </w:p>
    <w:p w14:paraId="4577E967" w14:textId="77777777" w:rsidR="00594A3A" w:rsidRDefault="00594A3A" w:rsidP="00B54075">
      <w:pPr>
        <w:pStyle w:val="Code"/>
      </w:pPr>
    </w:p>
    <w:p w14:paraId="2441FA79" w14:textId="77777777" w:rsidR="00B46AD9" w:rsidRPr="00FD3B3E" w:rsidRDefault="00C8350B" w:rsidP="00FD3B3E">
      <w:pPr>
        <w:pStyle w:val="Code"/>
      </w:pPr>
      <w:r w:rsidRPr="00FD3B3E">
        <w:t>s</w:t>
      </w:r>
      <w:r w:rsidR="00B46AD9" w:rsidRPr="00FD3B3E">
        <w:t>truct PacketSessionData</w:t>
      </w:r>
    </w:p>
    <w:p w14:paraId="1232B692" w14:textId="77777777" w:rsidR="00B46AD9" w:rsidRPr="00FD3B3E" w:rsidRDefault="00B46AD9" w:rsidP="00FD3B3E">
      <w:pPr>
        <w:pStyle w:val="Code"/>
      </w:pPr>
      <w:r w:rsidRPr="00FD3B3E">
        <w:t>{</w:t>
      </w:r>
    </w:p>
    <w:p w14:paraId="3E92C4DF" w14:textId="77777777" w:rsidR="00DD7B47" w:rsidRPr="00FD3B3E" w:rsidRDefault="00B46AD9" w:rsidP="00FD3B3E">
      <w:pPr>
        <w:pStyle w:val="Code"/>
      </w:pPr>
      <w:r w:rsidRPr="00FD3B3E">
        <w:t xml:space="preserve">    </w:t>
      </w:r>
      <w:r w:rsidR="00DD7B47" w:rsidRPr="00FD3B3E">
        <w:t>PacketHeader</w:t>
      </w:r>
      <w:r w:rsidRPr="00FD3B3E">
        <w:t xml:space="preserve">    </w:t>
      </w:r>
      <w:r w:rsidR="00DD7B47" w:rsidRPr="00FD3B3E">
        <w:t xml:space="preserve">m_header;               </w:t>
      </w:r>
      <w:r w:rsidR="00031125" w:rsidRPr="00FD3B3E">
        <w:tab/>
      </w:r>
      <w:r w:rsidR="00DD7B47" w:rsidRPr="00FD3B3E">
        <w:t xml:space="preserve">// </w:t>
      </w:r>
      <w:r w:rsidR="005311F8" w:rsidRPr="00FD3B3E">
        <w:t>H</w:t>
      </w:r>
      <w:r w:rsidR="00DD7B47" w:rsidRPr="00FD3B3E">
        <w:t>eader</w:t>
      </w:r>
    </w:p>
    <w:p w14:paraId="1F9783F1" w14:textId="77777777" w:rsidR="00DD7B47" w:rsidRPr="00FD3B3E" w:rsidRDefault="00DD7B47" w:rsidP="00FD3B3E">
      <w:pPr>
        <w:pStyle w:val="Code"/>
      </w:pPr>
    </w:p>
    <w:p w14:paraId="12AD81BB" w14:textId="77777777" w:rsidR="00B46AD9" w:rsidRPr="00FD3B3E" w:rsidRDefault="00B46AD9" w:rsidP="00FD3B3E">
      <w:pPr>
        <w:pStyle w:val="Code"/>
      </w:pPr>
      <w:r w:rsidRPr="00FD3B3E">
        <w:t xml:space="preserve">    </w:t>
      </w:r>
      <w:r w:rsidR="000536AE" w:rsidRPr="00FD3B3E">
        <w:t>uint8</w:t>
      </w:r>
      <w:r w:rsidR="00DD7B47" w:rsidRPr="00FD3B3E">
        <w:t xml:space="preserve">      </w:t>
      </w:r>
      <w:r w:rsidR="000536AE" w:rsidRPr="00FD3B3E">
        <w:t xml:space="preserve">     </w:t>
      </w:r>
      <w:r w:rsidR="00DD7B47" w:rsidRPr="00FD3B3E">
        <w:t>m_weather</w:t>
      </w:r>
      <w:r w:rsidRPr="00FD3B3E">
        <w:t xml:space="preserve">;              </w:t>
      </w:r>
      <w:r w:rsidR="00031125" w:rsidRPr="00FD3B3E">
        <w:tab/>
      </w:r>
      <w:r w:rsidR="00DD7B47" w:rsidRPr="00FD3B3E">
        <w:t xml:space="preserve">// </w:t>
      </w:r>
      <w:r w:rsidR="005311F8" w:rsidRPr="00FD3B3E">
        <w:t>W</w:t>
      </w:r>
      <w:r w:rsidR="00DD7B47" w:rsidRPr="00FD3B3E">
        <w:t>eather - 0 = clear, 1 = light cloud, 2 = overcast</w:t>
      </w:r>
    </w:p>
    <w:p w14:paraId="255699DC" w14:textId="77777777" w:rsidR="00DD7B47" w:rsidRPr="00FD3B3E" w:rsidRDefault="00B46AD9" w:rsidP="00FD3B3E">
      <w:pPr>
        <w:pStyle w:val="Code"/>
      </w:pPr>
      <w:r w:rsidRPr="00FD3B3E">
        <w:t xml:space="preserve">                                            </w:t>
      </w:r>
      <w:r w:rsidR="00031125" w:rsidRPr="00FD3B3E">
        <w:tab/>
      </w:r>
      <w:r w:rsidRPr="00FD3B3E">
        <w:t xml:space="preserve">// </w:t>
      </w:r>
      <w:r w:rsidR="00DD7B47" w:rsidRPr="00FD3B3E">
        <w:t>3 = light rain, 4 = heavy rain, 5 = storm</w:t>
      </w:r>
    </w:p>
    <w:p w14:paraId="065945DF" w14:textId="77777777" w:rsidR="00DD7B47" w:rsidRPr="00FD3B3E" w:rsidRDefault="00B46AD9" w:rsidP="00FD3B3E">
      <w:pPr>
        <w:pStyle w:val="Code"/>
      </w:pPr>
      <w:r w:rsidRPr="00FD3B3E">
        <w:t xml:space="preserve">   </w:t>
      </w:r>
      <w:r w:rsidR="000536AE" w:rsidRPr="00FD3B3E">
        <w:t xml:space="preserve"> int8</w:t>
      </w:r>
      <w:r w:rsidR="000536AE" w:rsidRPr="00FD3B3E">
        <w:tab/>
        <w:t xml:space="preserve">    </w:t>
      </w:r>
      <w:r w:rsidR="005626AD" w:rsidRPr="00FD3B3E">
        <w:t xml:space="preserve">        </w:t>
      </w:r>
      <w:r w:rsidR="00DD7B47" w:rsidRPr="00FD3B3E">
        <w:t>m_track</w:t>
      </w:r>
      <w:r w:rsidR="007F6D8D" w:rsidRPr="00FD3B3E">
        <w:t>T</w:t>
      </w:r>
      <w:r w:rsidR="00DD7B47" w:rsidRPr="00FD3B3E">
        <w:t>emperature</w:t>
      </w:r>
      <w:r w:rsidRPr="00FD3B3E">
        <w:t xml:space="preserve">;    </w:t>
      </w:r>
      <w:r w:rsidR="00031125" w:rsidRPr="00FD3B3E">
        <w:tab/>
      </w:r>
      <w:r w:rsidR="00DD7B47" w:rsidRPr="00FD3B3E">
        <w:t xml:space="preserve">// </w:t>
      </w:r>
      <w:r w:rsidR="005311F8" w:rsidRPr="00FD3B3E">
        <w:t>T</w:t>
      </w:r>
      <w:r w:rsidR="00DD7B47" w:rsidRPr="00FD3B3E">
        <w:t>rack temp. in degrees celsius</w:t>
      </w:r>
    </w:p>
    <w:p w14:paraId="29DA314A" w14:textId="77777777" w:rsidR="00DD7B47" w:rsidRPr="00FD3B3E" w:rsidRDefault="00C8350B" w:rsidP="00FD3B3E">
      <w:pPr>
        <w:pStyle w:val="Code"/>
      </w:pPr>
      <w:r w:rsidRPr="00FD3B3E">
        <w:t xml:space="preserve">    </w:t>
      </w:r>
      <w:r w:rsidR="000536AE" w:rsidRPr="00FD3B3E">
        <w:t>int8</w:t>
      </w:r>
      <w:r w:rsidR="000536AE" w:rsidRPr="00FD3B3E">
        <w:tab/>
        <w:t xml:space="preserve">    </w:t>
      </w:r>
      <w:r w:rsidR="005626AD" w:rsidRPr="00FD3B3E">
        <w:t xml:space="preserve">        </w:t>
      </w:r>
      <w:r w:rsidR="00DD7B47" w:rsidRPr="00FD3B3E">
        <w:t>m_air</w:t>
      </w:r>
      <w:r w:rsidR="007F6D8D" w:rsidRPr="00FD3B3E">
        <w:t>T</w:t>
      </w:r>
      <w:r w:rsidR="00DD7B47" w:rsidRPr="00FD3B3E">
        <w:t>emperature</w:t>
      </w:r>
      <w:r w:rsidRPr="00FD3B3E">
        <w:t xml:space="preserve">;      </w:t>
      </w:r>
      <w:r w:rsidR="00031125" w:rsidRPr="00FD3B3E">
        <w:tab/>
      </w:r>
      <w:r w:rsidR="00DD7B47" w:rsidRPr="00FD3B3E">
        <w:t xml:space="preserve">// </w:t>
      </w:r>
      <w:r w:rsidR="005311F8" w:rsidRPr="00FD3B3E">
        <w:t>A</w:t>
      </w:r>
      <w:r w:rsidR="00DD7B47" w:rsidRPr="00FD3B3E">
        <w:t>ir temp. in degrees celsius</w:t>
      </w:r>
    </w:p>
    <w:p w14:paraId="32A19CFB" w14:textId="77777777" w:rsidR="00DD7B47" w:rsidRPr="00FD3B3E" w:rsidRDefault="00C8350B" w:rsidP="00FD3B3E">
      <w:pPr>
        <w:pStyle w:val="Code"/>
      </w:pPr>
      <w:r w:rsidRPr="00FD3B3E">
        <w:t xml:space="preserve">    </w:t>
      </w:r>
      <w:r w:rsidR="000536AE" w:rsidRPr="00FD3B3E">
        <w:t>uint8</w:t>
      </w:r>
      <w:r w:rsidR="00DD7B47" w:rsidRPr="00FD3B3E">
        <w:t xml:space="preserve">     </w:t>
      </w:r>
      <w:r w:rsidRPr="00FD3B3E">
        <w:t xml:space="preserve">      </w:t>
      </w:r>
      <w:r w:rsidR="00DD7B47" w:rsidRPr="00FD3B3E">
        <w:t>m_total</w:t>
      </w:r>
      <w:r w:rsidR="007F6D8D" w:rsidRPr="00FD3B3E">
        <w:t>L</w:t>
      </w:r>
      <w:r w:rsidR="00DD7B47" w:rsidRPr="00FD3B3E">
        <w:t>aps</w:t>
      </w:r>
      <w:r w:rsidRPr="00FD3B3E">
        <w:t xml:space="preserve">;           </w:t>
      </w:r>
      <w:r w:rsidR="00031125" w:rsidRPr="00FD3B3E">
        <w:tab/>
      </w:r>
      <w:r w:rsidR="00DD7B47" w:rsidRPr="00FD3B3E">
        <w:t xml:space="preserve">// </w:t>
      </w:r>
      <w:r w:rsidR="005311F8" w:rsidRPr="00FD3B3E">
        <w:t>T</w:t>
      </w:r>
      <w:r w:rsidR="00DD7B47" w:rsidRPr="00FD3B3E">
        <w:t>otal number of laps in this race</w:t>
      </w:r>
    </w:p>
    <w:p w14:paraId="7D100C64"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uint16</w:t>
      </w:r>
      <w:r w:rsidRPr="00FD3B3E">
        <w:t xml:space="preserve">    </w:t>
      </w:r>
      <w:r w:rsidR="00C8350B" w:rsidRPr="00FD3B3E">
        <w:t xml:space="preserve">      </w:t>
      </w:r>
      <w:r w:rsidRPr="00FD3B3E">
        <w:t>m_track</w:t>
      </w:r>
      <w:r w:rsidR="00064363" w:rsidRPr="00FD3B3E">
        <w:t>Length</w:t>
      </w:r>
      <w:r w:rsidR="00C8350B" w:rsidRPr="00FD3B3E">
        <w:t xml:space="preserve">;           </w:t>
      </w:r>
      <w:r w:rsidR="00031125" w:rsidRPr="00FD3B3E">
        <w:tab/>
      </w:r>
      <w:r w:rsidR="00C8350B" w:rsidRPr="00FD3B3E">
        <w:t xml:space="preserve">// </w:t>
      </w:r>
      <w:r w:rsidR="005311F8" w:rsidRPr="00FD3B3E">
        <w:t>T</w:t>
      </w:r>
      <w:r w:rsidR="00C8350B" w:rsidRPr="00FD3B3E">
        <w:t xml:space="preserve">rack </w:t>
      </w:r>
      <w:r w:rsidR="00064363" w:rsidRPr="00FD3B3E">
        <w:t>length in</w:t>
      </w:r>
      <w:r w:rsidR="00C8350B" w:rsidRPr="00FD3B3E">
        <w:t xml:space="preserve"> metre</w:t>
      </w:r>
      <w:r w:rsidRPr="00FD3B3E">
        <w:t>s</w:t>
      </w:r>
    </w:p>
    <w:p w14:paraId="6BB855E8" w14:textId="77777777" w:rsidR="00C8350B" w:rsidRPr="00FD3B3E" w:rsidRDefault="00C8350B" w:rsidP="00FD3B3E">
      <w:pPr>
        <w:pStyle w:val="Code"/>
      </w:pPr>
      <w:r w:rsidRPr="00FD3B3E">
        <w:t xml:space="preserve">  </w:t>
      </w:r>
      <w:r w:rsidR="00DD7B47" w:rsidRPr="00FD3B3E">
        <w:t xml:space="preserve">  </w:t>
      </w:r>
      <w:r w:rsidR="000536AE" w:rsidRPr="00FD3B3E">
        <w:t>uint8</w:t>
      </w:r>
      <w:r w:rsidR="00DD7B47" w:rsidRPr="00FD3B3E">
        <w:t xml:space="preserve">     </w:t>
      </w:r>
      <w:r w:rsidRPr="00FD3B3E">
        <w:t xml:space="preserve">      </w:t>
      </w:r>
      <w:r w:rsidR="00DD7B47" w:rsidRPr="00FD3B3E">
        <w:t>m_session</w:t>
      </w:r>
      <w:r w:rsidR="007F6D8D" w:rsidRPr="00FD3B3E">
        <w:t>T</w:t>
      </w:r>
      <w:r w:rsidR="00DD7B47" w:rsidRPr="00FD3B3E">
        <w:t>ype</w:t>
      </w:r>
      <w:r w:rsidRPr="00FD3B3E">
        <w:t xml:space="preserve">;         </w:t>
      </w:r>
      <w:r w:rsidR="00031125" w:rsidRPr="00FD3B3E">
        <w:tab/>
      </w:r>
      <w:r w:rsidR="00DD7B47" w:rsidRPr="00FD3B3E">
        <w:t xml:space="preserve">// 0 = unknown, 1 = </w:t>
      </w:r>
      <w:r w:rsidRPr="00FD3B3E">
        <w:t>P1, 2 = P2, 3 = P3, 4 = Short P</w:t>
      </w:r>
    </w:p>
    <w:p w14:paraId="19C48F9B" w14:textId="77777777" w:rsidR="00C8350B" w:rsidRPr="00FD3B3E" w:rsidRDefault="00C8350B" w:rsidP="00FD3B3E">
      <w:pPr>
        <w:pStyle w:val="Code"/>
      </w:pPr>
      <w:r w:rsidRPr="00FD3B3E">
        <w:t xml:space="preserve">                                            </w:t>
      </w:r>
      <w:r w:rsidR="00031125" w:rsidRPr="00FD3B3E">
        <w:tab/>
      </w:r>
      <w:r w:rsidRPr="00FD3B3E">
        <w:t xml:space="preserve">// </w:t>
      </w:r>
      <w:r w:rsidR="00DD7B47" w:rsidRPr="00FD3B3E">
        <w:t>5 = Q1, 6 = Q2, 7 = Q3, 8 =</w:t>
      </w:r>
      <w:r w:rsidRPr="00FD3B3E">
        <w:t xml:space="preserve"> Short Q, 9 = OSQ</w:t>
      </w:r>
    </w:p>
    <w:p w14:paraId="24C5FD8F" w14:textId="4A5F2AFC" w:rsidR="00DD7B47" w:rsidRPr="00FD3B3E" w:rsidRDefault="00C8350B" w:rsidP="00FD3B3E">
      <w:pPr>
        <w:pStyle w:val="Code"/>
      </w:pPr>
      <w:r w:rsidRPr="00FD3B3E">
        <w:t xml:space="preserve">                                            </w:t>
      </w:r>
      <w:r w:rsidR="00031125" w:rsidRPr="00FD3B3E">
        <w:tab/>
      </w:r>
      <w:r w:rsidRPr="00FD3B3E">
        <w:t xml:space="preserve">// </w:t>
      </w:r>
      <w:r w:rsidR="00DD7B47" w:rsidRPr="00FD3B3E">
        <w:t xml:space="preserve">10 = R, 11 = R2, </w:t>
      </w:r>
      <w:r w:rsidR="00CC1C05">
        <w:t xml:space="preserve">12 = R3, </w:t>
      </w:r>
      <w:r w:rsidR="00DD7B47" w:rsidRPr="00FD3B3E">
        <w:t>1</w:t>
      </w:r>
      <w:r w:rsidR="00CC1C05">
        <w:t>3</w:t>
      </w:r>
      <w:r w:rsidR="00DD7B47" w:rsidRPr="00FD3B3E">
        <w:t xml:space="preserve"> = Time Trial</w:t>
      </w:r>
    </w:p>
    <w:p w14:paraId="5A9D1F07" w14:textId="77777777" w:rsidR="00DD7B47" w:rsidRPr="00FD3B3E" w:rsidRDefault="00C8350B" w:rsidP="00FD3B3E">
      <w:pPr>
        <w:pStyle w:val="Code"/>
      </w:pPr>
      <w:r w:rsidRPr="00FD3B3E">
        <w:t xml:space="preserve">    </w:t>
      </w:r>
      <w:r w:rsidR="000536AE" w:rsidRPr="00FD3B3E">
        <w:t xml:space="preserve">int8  </w:t>
      </w:r>
      <w:r w:rsidR="00DD7B47" w:rsidRPr="00FD3B3E">
        <w:t xml:space="preserve">    </w:t>
      </w:r>
      <w:r w:rsidRPr="00FD3B3E">
        <w:t xml:space="preserve">      </w:t>
      </w:r>
      <w:r w:rsidR="00DD7B47" w:rsidRPr="00FD3B3E">
        <w:t>m_track</w:t>
      </w:r>
      <w:r w:rsidR="007F6D8D" w:rsidRPr="00FD3B3E">
        <w:t>Id</w:t>
      </w:r>
      <w:r w:rsidRPr="00FD3B3E">
        <w:t xml:space="preserve">;         </w:t>
      </w:r>
      <w:r w:rsidR="00031125" w:rsidRPr="00FD3B3E">
        <w:tab/>
      </w:r>
      <w:r w:rsidR="007F6D8D" w:rsidRPr="00FD3B3E">
        <w:tab/>
      </w:r>
      <w:r w:rsidR="00DD7B47" w:rsidRPr="00FD3B3E">
        <w:t>// -1 for unknown, 0-21 for tracks</w:t>
      </w:r>
      <w:r w:rsidRPr="00FD3B3E">
        <w:t>, see appendix</w:t>
      </w:r>
    </w:p>
    <w:p w14:paraId="58BC45B4" w14:textId="77777777" w:rsidR="00DD7B47" w:rsidRPr="00FD3B3E" w:rsidRDefault="00C8350B" w:rsidP="00FD3B3E">
      <w:pPr>
        <w:pStyle w:val="Code"/>
      </w:pPr>
      <w:r w:rsidRPr="00FD3B3E">
        <w:t xml:space="preserve"> </w:t>
      </w:r>
      <w:r w:rsidR="00DD7B47" w:rsidRPr="00FD3B3E">
        <w:t xml:space="preserve">   </w:t>
      </w:r>
      <w:r w:rsidR="00836DB3" w:rsidRPr="00FD3B3E">
        <w:t>uint8</w:t>
      </w:r>
      <w:r w:rsidR="00DD7B47" w:rsidRPr="00FD3B3E">
        <w:t xml:space="preserve">    </w:t>
      </w:r>
      <w:r w:rsidRPr="00FD3B3E">
        <w:t xml:space="preserve">      </w:t>
      </w:r>
      <w:r w:rsidR="00836DB3" w:rsidRPr="00FD3B3E">
        <w:t xml:space="preserve"> </w:t>
      </w:r>
      <w:r w:rsidR="00DD7B47" w:rsidRPr="00FD3B3E">
        <w:t>m_</w:t>
      </w:r>
      <w:r w:rsidR="003920F1" w:rsidRPr="00FD3B3E">
        <w:t>formula</w:t>
      </w:r>
      <w:r w:rsidRPr="00FD3B3E">
        <w:t xml:space="preserve">;                  </w:t>
      </w:r>
      <w:r w:rsidR="00031125" w:rsidRPr="00FD3B3E">
        <w:tab/>
      </w:r>
      <w:r w:rsidR="00DD7B47" w:rsidRPr="00FD3B3E">
        <w:t xml:space="preserve">// </w:t>
      </w:r>
      <w:r w:rsidR="003920F1" w:rsidRPr="00FD3B3E">
        <w:t>Formula</w:t>
      </w:r>
      <w:r w:rsidR="00DD7B47" w:rsidRPr="00FD3B3E">
        <w:t xml:space="preserve">, </w:t>
      </w:r>
      <w:r w:rsidR="00BA7907" w:rsidRPr="00FD3B3E">
        <w:t xml:space="preserve">0 = </w:t>
      </w:r>
      <w:r w:rsidR="003920F1" w:rsidRPr="00FD3B3E">
        <w:t>F1 M</w:t>
      </w:r>
      <w:r w:rsidR="00DD7B47" w:rsidRPr="00FD3B3E">
        <w:t>odern</w:t>
      </w:r>
      <w:r w:rsidR="00BA7907" w:rsidRPr="00FD3B3E">
        <w:t xml:space="preserve">, 1 = </w:t>
      </w:r>
      <w:r w:rsidR="003920F1" w:rsidRPr="00FD3B3E">
        <w:t>F1 C</w:t>
      </w:r>
      <w:r w:rsidR="00DD7B47" w:rsidRPr="00FD3B3E">
        <w:t>lassic</w:t>
      </w:r>
      <w:r w:rsidR="003920F1" w:rsidRPr="00FD3B3E">
        <w:t>, 2 = F2,</w:t>
      </w:r>
    </w:p>
    <w:p w14:paraId="49CAF563" w14:textId="6D0C1C70" w:rsidR="003920F1" w:rsidRPr="00FD3B3E" w:rsidRDefault="00FD3B3E" w:rsidP="00FD3B3E">
      <w:pPr>
        <w:pStyle w:val="Code"/>
      </w:pPr>
      <w:r>
        <w:t xml:space="preserve">                                                 </w:t>
      </w:r>
      <w:r w:rsidR="003920F1" w:rsidRPr="00FD3B3E">
        <w:t>// 3 = F1 Generic</w:t>
      </w:r>
    </w:p>
    <w:p w14:paraId="0A34BF7E"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 xml:space="preserve">uint16          </w:t>
      </w:r>
      <w:r w:rsidRPr="00FD3B3E">
        <w:t>m_session</w:t>
      </w:r>
      <w:r w:rsidR="007F6D8D" w:rsidRPr="00FD3B3E">
        <w:t>T</w:t>
      </w:r>
      <w:r w:rsidRPr="00FD3B3E">
        <w:t>ime</w:t>
      </w:r>
      <w:r w:rsidR="007F6D8D" w:rsidRPr="00FD3B3E">
        <w:t>L</w:t>
      </w:r>
      <w:r w:rsidRPr="00FD3B3E">
        <w:t>eft</w:t>
      </w:r>
      <w:r w:rsidR="00C8350B" w:rsidRPr="00FD3B3E">
        <w:t xml:space="preserve">;    </w:t>
      </w:r>
      <w:r w:rsidR="00031125" w:rsidRPr="00FD3B3E">
        <w:tab/>
      </w:r>
      <w:r w:rsidR="005311F8" w:rsidRPr="00FD3B3E">
        <w:t>// T</w:t>
      </w:r>
      <w:r w:rsidRPr="00FD3B3E">
        <w:t>ime left in session in seconds</w:t>
      </w:r>
    </w:p>
    <w:p w14:paraId="24A30729" w14:textId="77777777" w:rsidR="00DD7B47" w:rsidRPr="00DF2290" w:rsidRDefault="00DD7B47" w:rsidP="00FD3B3E">
      <w:pPr>
        <w:pStyle w:val="Code"/>
        <w:rPr>
          <w:lang w:val="fr-FR"/>
        </w:rPr>
      </w:pPr>
      <w:r w:rsidRPr="00FD3B3E">
        <w:t xml:space="preserve">    </w:t>
      </w:r>
      <w:r w:rsidR="000536AE" w:rsidRPr="00DF2290">
        <w:rPr>
          <w:lang w:val="fr-FR"/>
        </w:rPr>
        <w:t>uint16</w:t>
      </w:r>
      <w:r w:rsidRPr="00DF2290">
        <w:rPr>
          <w:lang w:val="fr-FR"/>
        </w:rPr>
        <w:t xml:space="preserve">    </w:t>
      </w:r>
      <w:r w:rsidR="00C8350B" w:rsidRPr="00DF2290">
        <w:rPr>
          <w:lang w:val="fr-FR"/>
        </w:rPr>
        <w:t xml:space="preserve">      </w:t>
      </w:r>
      <w:r w:rsidRPr="00DF2290">
        <w:rPr>
          <w:lang w:val="fr-FR"/>
        </w:rPr>
        <w:t>m_session</w:t>
      </w:r>
      <w:r w:rsidR="007F6D8D" w:rsidRPr="00DF2290">
        <w:rPr>
          <w:lang w:val="fr-FR"/>
        </w:rPr>
        <w:t>D</w:t>
      </w:r>
      <w:r w:rsidRPr="00DF2290">
        <w:rPr>
          <w:lang w:val="fr-FR"/>
        </w:rPr>
        <w:t>uration;</w:t>
      </w:r>
      <w:r w:rsidR="00C8350B" w:rsidRPr="00DF2290">
        <w:rPr>
          <w:lang w:val="fr-FR"/>
        </w:rPr>
        <w:t xml:space="preserve">     </w:t>
      </w:r>
      <w:r w:rsidR="00031125" w:rsidRPr="00DF2290">
        <w:rPr>
          <w:lang w:val="fr-FR"/>
        </w:rPr>
        <w:tab/>
      </w:r>
      <w:r w:rsidR="005311F8" w:rsidRPr="00DF2290">
        <w:rPr>
          <w:lang w:val="fr-FR"/>
        </w:rPr>
        <w:t>// S</w:t>
      </w:r>
      <w:r w:rsidRPr="00DF2290">
        <w:rPr>
          <w:lang w:val="fr-FR"/>
        </w:rPr>
        <w:t>ession duration in seconds</w:t>
      </w:r>
    </w:p>
    <w:p w14:paraId="1D568730" w14:textId="77777777" w:rsidR="00BF3A66" w:rsidRPr="00FD3B3E" w:rsidRDefault="00BF3A66" w:rsidP="00FD3B3E">
      <w:pPr>
        <w:pStyle w:val="Code"/>
      </w:pPr>
      <w:r w:rsidRPr="00DF2290">
        <w:rPr>
          <w:lang w:val="fr-FR"/>
        </w:rPr>
        <w:t xml:space="preserve">    </w:t>
      </w:r>
      <w:r w:rsidRPr="00FD3B3E">
        <w:t>uint8           m_pit</w:t>
      </w:r>
      <w:r w:rsidR="007F6D8D" w:rsidRPr="00FD3B3E">
        <w:t>S</w:t>
      </w:r>
      <w:r w:rsidRPr="00FD3B3E">
        <w:t>peed</w:t>
      </w:r>
      <w:r w:rsidR="007F6D8D" w:rsidRPr="00FD3B3E">
        <w:t>L</w:t>
      </w:r>
      <w:r w:rsidRPr="00FD3B3E">
        <w:t xml:space="preserve">imit;      </w:t>
      </w:r>
      <w:r w:rsidR="00031125" w:rsidRPr="00FD3B3E">
        <w:tab/>
      </w:r>
      <w:r w:rsidR="005311F8" w:rsidRPr="00FD3B3E">
        <w:t>// P</w:t>
      </w:r>
      <w:r w:rsidRPr="00FD3B3E">
        <w:t xml:space="preserve">it speed limit in </w:t>
      </w:r>
      <w:r w:rsidR="005626AD" w:rsidRPr="00FD3B3E">
        <w:t>kilometres per hour</w:t>
      </w:r>
    </w:p>
    <w:p w14:paraId="1B8D075E" w14:textId="77777777" w:rsidR="009F7C46" w:rsidRPr="00FD3B3E" w:rsidRDefault="009F7C46" w:rsidP="00FD3B3E">
      <w:pPr>
        <w:pStyle w:val="Code"/>
      </w:pPr>
      <w:r w:rsidRPr="00FD3B3E">
        <w:t xml:space="preserve">    uint8           m_gamePaused;                // Whether the game is paused</w:t>
      </w:r>
    </w:p>
    <w:p w14:paraId="0C606D34"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r w:rsidR="00A132E6" w:rsidRPr="00FD3B3E">
        <w:t>m_isS</w:t>
      </w:r>
      <w:r w:rsidRPr="00FD3B3E">
        <w:t xml:space="preserve">pectating;        </w:t>
      </w:r>
      <w:r w:rsidR="00031125" w:rsidRPr="00FD3B3E">
        <w:tab/>
      </w:r>
      <w:r w:rsidR="005311F8" w:rsidRPr="00FD3B3E">
        <w:t>// W</w:t>
      </w:r>
      <w:r w:rsidRPr="00FD3B3E">
        <w:t>hether the player is spectating</w:t>
      </w:r>
    </w:p>
    <w:p w14:paraId="6A4A2560"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r w:rsidRPr="00FD3B3E">
        <w:t>m_spectator</w:t>
      </w:r>
      <w:r w:rsidR="007F6D8D" w:rsidRPr="00FD3B3E">
        <w:t>C</w:t>
      </w:r>
      <w:r w:rsidRPr="00FD3B3E">
        <w:t>ar</w:t>
      </w:r>
      <w:r w:rsidR="007F6D8D" w:rsidRPr="00FD3B3E">
        <w:t>I</w:t>
      </w:r>
      <w:r w:rsidRPr="00FD3B3E">
        <w:t>ndex;</w:t>
      </w:r>
      <w:r w:rsidR="00C8350B" w:rsidRPr="00FD3B3E">
        <w:t xml:space="preserve">  </w:t>
      </w:r>
      <w:r w:rsidR="00031125" w:rsidRPr="00FD3B3E">
        <w:tab/>
      </w:r>
      <w:r w:rsidR="005311F8" w:rsidRPr="00FD3B3E">
        <w:t>// I</w:t>
      </w:r>
      <w:r w:rsidRPr="00FD3B3E">
        <w:t>ndex of the car being spectated</w:t>
      </w:r>
    </w:p>
    <w:p w14:paraId="3988CAA3" w14:textId="77777777" w:rsidR="00031125" w:rsidRPr="00FD3B3E" w:rsidRDefault="00031125" w:rsidP="00FD3B3E">
      <w:pPr>
        <w:pStyle w:val="Code"/>
      </w:pPr>
      <w:r w:rsidRPr="00FD3B3E">
        <w:t xml:space="preserve">    uint8           m_sli</w:t>
      </w:r>
      <w:r w:rsidR="007F6D8D" w:rsidRPr="00FD3B3E">
        <w:t>P</w:t>
      </w:r>
      <w:r w:rsidRPr="00FD3B3E">
        <w:t>ro</w:t>
      </w:r>
      <w:r w:rsidR="007F6D8D" w:rsidRPr="00FD3B3E">
        <w:t>N</w:t>
      </w:r>
      <w:r w:rsidRPr="00FD3B3E">
        <w:t>ative</w:t>
      </w:r>
      <w:r w:rsidR="007F6D8D" w:rsidRPr="00FD3B3E">
        <w:t>S</w:t>
      </w:r>
      <w:r w:rsidRPr="00FD3B3E">
        <w:t>upport;</w:t>
      </w:r>
      <w:r w:rsidRPr="00FD3B3E">
        <w:tab/>
        <w:t>// SLI Pro support, 0 = inactive, 1 = active</w:t>
      </w:r>
    </w:p>
    <w:p w14:paraId="4FD2A53B" w14:textId="77777777" w:rsidR="000F69FE" w:rsidRPr="00FD3B3E" w:rsidRDefault="000F69FE" w:rsidP="00FD3B3E">
      <w:pPr>
        <w:pStyle w:val="Code"/>
      </w:pPr>
      <w:r w:rsidRPr="00FD3B3E">
        <w:t xml:space="preserve">    uint8           m_num</w:t>
      </w:r>
      <w:r w:rsidR="007F6D8D" w:rsidRPr="00FD3B3E">
        <w:t>M</w:t>
      </w:r>
      <w:r w:rsidRPr="00FD3B3E">
        <w:t>arshal</w:t>
      </w:r>
      <w:r w:rsidR="007F6D8D" w:rsidRPr="00FD3B3E">
        <w:t>Z</w:t>
      </w:r>
      <w:r w:rsidRPr="00FD3B3E">
        <w:t xml:space="preserve">ones;         </w:t>
      </w:r>
      <w:r w:rsidR="007F6D8D" w:rsidRPr="00FD3B3E">
        <w:tab/>
      </w:r>
      <w:r w:rsidR="005311F8" w:rsidRPr="00FD3B3E">
        <w:t>// N</w:t>
      </w:r>
      <w:r w:rsidRPr="00FD3B3E">
        <w:t>umber of marshal zones to follow</w:t>
      </w:r>
    </w:p>
    <w:p w14:paraId="5F19B65A" w14:textId="77777777" w:rsidR="000F69FE" w:rsidRPr="00FD3B3E" w:rsidRDefault="000F69FE" w:rsidP="00FD3B3E">
      <w:pPr>
        <w:pStyle w:val="Code"/>
      </w:pPr>
      <w:r w:rsidRPr="00FD3B3E">
        <w:t xml:space="preserve">    MarshalZone     m_marshal</w:t>
      </w:r>
      <w:r w:rsidR="007F6D8D" w:rsidRPr="00FD3B3E">
        <w:t>Z</w:t>
      </w:r>
      <w:r w:rsidRPr="00FD3B3E">
        <w:t xml:space="preserve">ones[21];         </w:t>
      </w:r>
      <w:r w:rsidR="007F6D8D" w:rsidRPr="00FD3B3E">
        <w:tab/>
      </w:r>
      <w:r w:rsidR="005311F8" w:rsidRPr="00FD3B3E">
        <w:t>// L</w:t>
      </w:r>
      <w:r w:rsidRPr="00FD3B3E">
        <w:t>ist of marshal zones</w:t>
      </w:r>
      <w:r w:rsidR="007F6D8D" w:rsidRPr="00FD3B3E">
        <w:t xml:space="preserve"> – max 21</w:t>
      </w:r>
    </w:p>
    <w:p w14:paraId="3627E1BE" w14:textId="77777777" w:rsidR="00435087" w:rsidRPr="00FD3B3E" w:rsidRDefault="001A05E9" w:rsidP="00FD3B3E">
      <w:pPr>
        <w:pStyle w:val="Code"/>
      </w:pPr>
      <w:r w:rsidRPr="00FD3B3E">
        <w:t xml:space="preserve">    uint8           m_safetyCarStatus;           // 0 = no safety car, 1 = full</w:t>
      </w:r>
    </w:p>
    <w:p w14:paraId="4FB37E88" w14:textId="354E0714" w:rsidR="001A05E9" w:rsidRPr="00FD3B3E" w:rsidRDefault="00FD3B3E" w:rsidP="00FD3B3E">
      <w:pPr>
        <w:pStyle w:val="Code"/>
      </w:pPr>
      <w:r>
        <w:t xml:space="preserve">                                                 </w:t>
      </w:r>
      <w:r w:rsidR="00435087" w:rsidRPr="00FD3B3E">
        <w:t xml:space="preserve">// </w:t>
      </w:r>
      <w:r w:rsidR="001A05E9" w:rsidRPr="00FD3B3E">
        <w:t>2 = virtual</w:t>
      </w:r>
      <w:r w:rsidR="00435087" w:rsidRPr="00FD3B3E">
        <w:t>, 3 = formation lap</w:t>
      </w:r>
    </w:p>
    <w:p w14:paraId="340A0D62" w14:textId="77777777" w:rsidR="00334A41" w:rsidRPr="00FD3B3E" w:rsidRDefault="00334A41" w:rsidP="00FD3B3E">
      <w:pPr>
        <w:pStyle w:val="Code"/>
      </w:pPr>
      <w:r w:rsidRPr="00FD3B3E">
        <w:t xml:space="preserve">    </w:t>
      </w:r>
      <w:r w:rsidR="003D0741" w:rsidRPr="00FD3B3E">
        <w:t>u</w:t>
      </w:r>
      <w:r w:rsidR="00095354" w:rsidRPr="00FD3B3E">
        <w:t>int8</w:t>
      </w:r>
      <w:r w:rsidRPr="00FD3B3E">
        <w:t xml:space="preserve">           m_networkGame;               // 0 = offline, 1 = online</w:t>
      </w:r>
    </w:p>
    <w:p w14:paraId="00B04A9D" w14:textId="77777777" w:rsidR="00942046" w:rsidRPr="00FD3B3E" w:rsidRDefault="00942046" w:rsidP="00FD3B3E">
      <w:pPr>
        <w:pStyle w:val="Code"/>
      </w:pPr>
      <w:r w:rsidRPr="00FD3B3E">
        <w:lastRenderedPageBreak/>
        <w:t xml:space="preserve">    uint8           m_numWeatherForecastSamples; // Number of weather samples to follow</w:t>
      </w:r>
    </w:p>
    <w:p w14:paraId="062B0CA1" w14:textId="330231BD" w:rsidR="00594A3A" w:rsidRPr="00FD3B3E" w:rsidRDefault="0085510F" w:rsidP="00FD3B3E">
      <w:pPr>
        <w:pStyle w:val="Code"/>
      </w:pPr>
      <w:r w:rsidRPr="00FD3B3E">
        <w:t xml:space="preserve">    </w:t>
      </w:r>
      <w:r w:rsidR="00594A3A" w:rsidRPr="00FD3B3E">
        <w:t>WeatherForecastSample m_weatherForecastSamples[</w:t>
      </w:r>
      <w:r w:rsidR="006374BE" w:rsidRPr="00FD3B3E">
        <w:t>56</w:t>
      </w:r>
      <w:r w:rsidR="00594A3A" w:rsidRPr="00FD3B3E">
        <w:t xml:space="preserve">];   // Array of </w:t>
      </w:r>
      <w:r w:rsidR="001B00F7" w:rsidRPr="00FD3B3E">
        <w:t xml:space="preserve">weather forecast </w:t>
      </w:r>
      <w:r w:rsidR="00594A3A" w:rsidRPr="00FD3B3E">
        <w:t>samples</w:t>
      </w:r>
    </w:p>
    <w:p w14:paraId="763AE138" w14:textId="0D7A9DBE" w:rsidR="00787276" w:rsidRPr="00FD3B3E" w:rsidRDefault="00787276" w:rsidP="00FD3B3E">
      <w:pPr>
        <w:pStyle w:val="Code"/>
      </w:pPr>
      <w:r w:rsidRPr="00FD3B3E">
        <w:t xml:space="preserve">    uint8           m_</w:t>
      </w:r>
      <w:r w:rsidR="00EA1A92" w:rsidRPr="00FD3B3E">
        <w:t>f</w:t>
      </w:r>
      <w:r w:rsidRPr="00FD3B3E">
        <w:t>orecast</w:t>
      </w:r>
      <w:r w:rsidR="00EA1A92" w:rsidRPr="00FD3B3E">
        <w:t>Accuracy</w:t>
      </w:r>
      <w:r w:rsidRPr="00FD3B3E">
        <w:t xml:space="preserve">;        </w:t>
      </w:r>
      <w:r w:rsidR="00EA1A92" w:rsidRPr="00FD3B3E">
        <w:t xml:space="preserve">  </w:t>
      </w:r>
      <w:r w:rsidRPr="00FD3B3E">
        <w:t>// 0 =</w:t>
      </w:r>
      <w:r w:rsidR="008D7036" w:rsidRPr="00FD3B3E">
        <w:t xml:space="preserve"> Perfect</w:t>
      </w:r>
      <w:r w:rsidRPr="00FD3B3E">
        <w:t xml:space="preserve">, 1 = </w:t>
      </w:r>
      <w:r w:rsidR="008D7036" w:rsidRPr="00FD3B3E">
        <w:t>Approximate</w:t>
      </w:r>
    </w:p>
    <w:p w14:paraId="5C3B9476" w14:textId="43A8711F" w:rsidR="009311B4" w:rsidRPr="00FD3B3E" w:rsidRDefault="009311B4" w:rsidP="00FD3B3E">
      <w:pPr>
        <w:pStyle w:val="Code"/>
      </w:pPr>
      <w:r w:rsidRPr="00FD3B3E">
        <w:t xml:space="preserve">    uint8           m_aiDifficulty;              // AI Difficulty</w:t>
      </w:r>
      <w:r w:rsidR="00410D67" w:rsidRPr="00FD3B3E">
        <w:t xml:space="preserve"> rating</w:t>
      </w:r>
      <w:r w:rsidRPr="00FD3B3E">
        <w:t xml:space="preserve"> – 0-110</w:t>
      </w:r>
    </w:p>
    <w:p w14:paraId="641126DC" w14:textId="630A3221" w:rsidR="000A25AF" w:rsidRPr="00FD3B3E" w:rsidRDefault="000A25AF" w:rsidP="00FD3B3E">
      <w:pPr>
        <w:pStyle w:val="Code"/>
      </w:pPr>
      <w:r w:rsidRPr="00FD3B3E">
        <w:t xml:space="preserve">    uint</w:t>
      </w:r>
      <w:r w:rsidR="00EE5E24">
        <w:t>32</w:t>
      </w:r>
      <w:r w:rsidRPr="00FD3B3E">
        <w:t xml:space="preserve">          m_seasonLinkIdentifier;      // </w:t>
      </w:r>
      <w:r w:rsidR="00050CFD" w:rsidRPr="00FD3B3E">
        <w:t>Identifier for season - persists across saves</w:t>
      </w:r>
    </w:p>
    <w:p w14:paraId="010CC022" w14:textId="37E7A8EB" w:rsidR="000A25AF" w:rsidRPr="00FD3B3E" w:rsidRDefault="000A25AF" w:rsidP="00FD3B3E">
      <w:pPr>
        <w:pStyle w:val="Code"/>
      </w:pPr>
      <w:r w:rsidRPr="00FD3B3E">
        <w:t xml:space="preserve">    uint</w:t>
      </w:r>
      <w:r w:rsidR="00EE5E24">
        <w:t>32</w:t>
      </w:r>
      <w:r w:rsidRPr="00FD3B3E">
        <w:t xml:space="preserve">          m_weekendLinkIdentifier;     // </w:t>
      </w:r>
      <w:r w:rsidR="00050CFD" w:rsidRPr="00FD3B3E">
        <w:t>Identifier for weekend - persists across saves</w:t>
      </w:r>
    </w:p>
    <w:p w14:paraId="613395A4" w14:textId="17D4FD34" w:rsidR="000A25AF" w:rsidRPr="00FD3B3E" w:rsidRDefault="000A25AF" w:rsidP="00FD3B3E">
      <w:pPr>
        <w:pStyle w:val="Code"/>
      </w:pPr>
      <w:r w:rsidRPr="00FD3B3E">
        <w:t xml:space="preserve">    uint</w:t>
      </w:r>
      <w:r w:rsidR="00EE5E24">
        <w:t>32</w:t>
      </w:r>
      <w:r w:rsidRPr="00FD3B3E">
        <w:t xml:space="preserve">          m_sessionLinkIdentifier;     // </w:t>
      </w:r>
      <w:r w:rsidR="00050CFD" w:rsidRPr="00FD3B3E">
        <w:t>Identifier for session - persists across saves</w:t>
      </w:r>
    </w:p>
    <w:p w14:paraId="3B9F14FC" w14:textId="219E87D3" w:rsidR="005F2CCC" w:rsidRPr="00FD3B3E" w:rsidRDefault="005F2CCC" w:rsidP="00FD3B3E">
      <w:pPr>
        <w:pStyle w:val="Code"/>
      </w:pPr>
      <w:r w:rsidRPr="00FD3B3E">
        <w:t xml:space="preserve">    uint8           m_</w:t>
      </w:r>
      <w:r w:rsidR="002E6A27" w:rsidRPr="00FD3B3E">
        <w:t>pitStopWindowIdealLap</w:t>
      </w:r>
      <w:r w:rsidRPr="00FD3B3E">
        <w:t xml:space="preserve">;     // </w:t>
      </w:r>
      <w:r w:rsidR="002E6A27" w:rsidRPr="00FD3B3E">
        <w:t>Ideal lap to pit on for current strategy (player)</w:t>
      </w:r>
    </w:p>
    <w:p w14:paraId="60F4DF36" w14:textId="3A8643E2" w:rsidR="005F2CCC" w:rsidRPr="00FD3B3E" w:rsidRDefault="005F2CCC" w:rsidP="00FD3B3E">
      <w:pPr>
        <w:pStyle w:val="Code"/>
      </w:pPr>
      <w:r w:rsidRPr="00FD3B3E">
        <w:t xml:space="preserve">    uint8           m_</w:t>
      </w:r>
      <w:r w:rsidR="002E6A27" w:rsidRPr="00FD3B3E">
        <w:t>pitStopWindowLatestLap</w:t>
      </w:r>
      <w:r w:rsidRPr="00FD3B3E">
        <w:t xml:space="preserve">;    // </w:t>
      </w:r>
      <w:r w:rsidR="002E6A27" w:rsidRPr="00FD3B3E">
        <w:t>Latest lap to pit on for current strategy (player)</w:t>
      </w:r>
    </w:p>
    <w:p w14:paraId="2D240863" w14:textId="6617635C" w:rsidR="005F2CCC" w:rsidRPr="00FD3B3E" w:rsidRDefault="005F2CCC" w:rsidP="00FD3B3E">
      <w:pPr>
        <w:pStyle w:val="Code"/>
      </w:pPr>
      <w:r w:rsidRPr="00FD3B3E">
        <w:t xml:space="preserve">    uint8           m_</w:t>
      </w:r>
      <w:r w:rsidR="002E6A27" w:rsidRPr="00FD3B3E">
        <w:t>pitStopRejoinPosition</w:t>
      </w:r>
      <w:r w:rsidRPr="00FD3B3E">
        <w:t xml:space="preserve">;     // </w:t>
      </w:r>
      <w:r w:rsidR="002E6A27" w:rsidRPr="00FD3B3E">
        <w:t>Predicted position to rejoin at (player)</w:t>
      </w:r>
    </w:p>
    <w:p w14:paraId="2CEC095D" w14:textId="7D236FE9" w:rsidR="00E37FB1" w:rsidRDefault="00E37FB1" w:rsidP="00E37FB1">
      <w:pPr>
        <w:pStyle w:val="Code"/>
      </w:pPr>
      <w:r>
        <w:t xml:space="preserve">    uint8           m_steeringAssist;            // 0 = off, 1 = on</w:t>
      </w:r>
    </w:p>
    <w:p w14:paraId="762FFC0A" w14:textId="53893395" w:rsidR="00E37FB1" w:rsidRDefault="00E37FB1" w:rsidP="00E37FB1">
      <w:pPr>
        <w:pStyle w:val="Code"/>
      </w:pPr>
      <w:r>
        <w:t xml:space="preserve">    uint8           m_brakingAssist;             // 0 = off, 1 = low, 2 = medium, 3 = high</w:t>
      </w:r>
    </w:p>
    <w:p w14:paraId="29E501DF" w14:textId="4842F3B9" w:rsidR="00E37FB1" w:rsidRDefault="00E37FB1" w:rsidP="00E37FB1">
      <w:pPr>
        <w:pStyle w:val="Code"/>
      </w:pPr>
      <w:r>
        <w:t xml:space="preserve">    uint8           m_gearboxAssist;             // 1 = manual, 2 = manual &amp; suggested gear, 3 = auto</w:t>
      </w:r>
    </w:p>
    <w:p w14:paraId="518593C3" w14:textId="1DEC4D0F" w:rsidR="00E37FB1" w:rsidRDefault="00E37FB1" w:rsidP="00E37FB1">
      <w:pPr>
        <w:pStyle w:val="Code"/>
      </w:pPr>
      <w:r>
        <w:t xml:space="preserve">    uint8           m_pitAssist;                 // 0 = off, 1 = on</w:t>
      </w:r>
    </w:p>
    <w:p w14:paraId="0C82922F" w14:textId="196FDE25" w:rsidR="00E37FB1" w:rsidRDefault="00E37FB1" w:rsidP="00E37FB1">
      <w:pPr>
        <w:pStyle w:val="Code"/>
      </w:pPr>
      <w:r>
        <w:t xml:space="preserve">    uint8           m_pitReleaseAssist;          // 0 = off, 1 = on</w:t>
      </w:r>
    </w:p>
    <w:p w14:paraId="082ECF99" w14:textId="3AA129C7" w:rsidR="00E37FB1" w:rsidRDefault="00E37FB1" w:rsidP="00E37FB1">
      <w:pPr>
        <w:pStyle w:val="Code"/>
      </w:pPr>
      <w:r>
        <w:t xml:space="preserve">    uint8           m_ERSAssist;                 // 0 = off, 1 = on</w:t>
      </w:r>
    </w:p>
    <w:p w14:paraId="06DECEBE" w14:textId="6D92F1C0" w:rsidR="00E37FB1" w:rsidRDefault="00E37FB1" w:rsidP="00E37FB1">
      <w:pPr>
        <w:pStyle w:val="Code"/>
      </w:pPr>
      <w:r>
        <w:t xml:space="preserve">    uint8           m_DRSAssist;                 // 0 = off, 1 = on</w:t>
      </w:r>
    </w:p>
    <w:p w14:paraId="4D6D8B07" w14:textId="382A6A0B" w:rsidR="00054784" w:rsidRDefault="00054784" w:rsidP="00054784">
      <w:pPr>
        <w:pStyle w:val="Code"/>
      </w:pPr>
      <w:r>
        <w:t xml:space="preserve">    uint8           m_dynamicRacingLine;         // 0 = off, 1 = corners only, 2 = full</w:t>
      </w:r>
    </w:p>
    <w:p w14:paraId="3951380E" w14:textId="7272C632" w:rsidR="00054784" w:rsidRDefault="00054784" w:rsidP="00054784">
      <w:pPr>
        <w:pStyle w:val="Code"/>
      </w:pPr>
      <w:r>
        <w:t xml:space="preserve">    uint8           m_dynamicRacingLineType;     // 0 = 2D, 1 = 3D</w:t>
      </w:r>
    </w:p>
    <w:p w14:paraId="3C903AAE" w14:textId="2A01C16A" w:rsidR="00DD7B47" w:rsidRPr="00FD3B3E" w:rsidRDefault="00C8350B" w:rsidP="00E37FB1">
      <w:pPr>
        <w:pStyle w:val="Code"/>
      </w:pPr>
      <w:r w:rsidRPr="00FD3B3E">
        <w:t>};</w:t>
      </w:r>
    </w:p>
    <w:p w14:paraId="04280169" w14:textId="77777777" w:rsidR="00DD7B47" w:rsidRPr="00DD7B47" w:rsidRDefault="00DD7B47" w:rsidP="00DD7B47"/>
    <w:p w14:paraId="0DCAC55B" w14:textId="77777777" w:rsidR="00B46AD9" w:rsidRDefault="00B46AD9">
      <w:pPr>
        <w:spacing w:after="200" w:line="276" w:lineRule="auto"/>
        <w:jc w:val="left"/>
        <w:rPr>
          <w:b/>
        </w:rPr>
      </w:pPr>
    </w:p>
    <w:p w14:paraId="3701EDFB" w14:textId="77777777" w:rsidR="005D6B99" w:rsidRDefault="003B00FA" w:rsidP="00946577">
      <w:pPr>
        <w:pStyle w:val="Heading2"/>
      </w:pPr>
      <w:r>
        <w:t>Lap Data</w:t>
      </w:r>
      <w:r w:rsidR="001F5CF3">
        <w:t xml:space="preserve"> Packet</w:t>
      </w:r>
    </w:p>
    <w:p w14:paraId="60137951" w14:textId="77777777" w:rsidR="00D3731C" w:rsidRDefault="00D3731C" w:rsidP="00D3731C"/>
    <w:p w14:paraId="66220F09" w14:textId="77777777" w:rsidR="00D3731C" w:rsidRDefault="00D3731C" w:rsidP="00D3731C">
      <w:r>
        <w:t xml:space="preserve">The </w:t>
      </w:r>
      <w:r w:rsidR="003B00FA">
        <w:t>lap data</w:t>
      </w:r>
      <w:r>
        <w:t xml:space="preserve"> packet gives details of all the cars in the session.</w:t>
      </w:r>
    </w:p>
    <w:p w14:paraId="43A7BAB7" w14:textId="77777777" w:rsidR="00D3731C" w:rsidRDefault="00D3731C" w:rsidP="00D3731C"/>
    <w:p w14:paraId="14B2CE48" w14:textId="77777777" w:rsidR="00D3731C" w:rsidRDefault="00D3731C" w:rsidP="00D3731C">
      <w:r>
        <w:t>Frequency: Rate as specified in menus</w:t>
      </w:r>
    </w:p>
    <w:p w14:paraId="2AA064CB" w14:textId="08711BAD" w:rsidR="006E7B90" w:rsidRDefault="008E727B" w:rsidP="00D3731C">
      <w:r>
        <w:t xml:space="preserve">Size: </w:t>
      </w:r>
      <w:r w:rsidR="00AB7AEC">
        <w:t>9</w:t>
      </w:r>
      <w:r w:rsidR="00D5639B">
        <w:t>70</w:t>
      </w:r>
      <w:r w:rsidR="006E7B90">
        <w:t xml:space="preserve"> bytes</w:t>
      </w:r>
    </w:p>
    <w:p w14:paraId="664781E8" w14:textId="77777777" w:rsidR="00816D28" w:rsidRPr="00D3731C" w:rsidRDefault="00816D28" w:rsidP="00D3731C">
      <w:r>
        <w:t>Version: 1</w:t>
      </w:r>
    </w:p>
    <w:p w14:paraId="604F8A08" w14:textId="77777777" w:rsidR="005D6B99" w:rsidRDefault="005D6B99" w:rsidP="005D6B99"/>
    <w:p w14:paraId="666F2C32" w14:textId="77777777" w:rsidR="00D3731C" w:rsidRPr="00FD3B3E" w:rsidRDefault="00D3731C" w:rsidP="00FD3B3E">
      <w:pPr>
        <w:pStyle w:val="Code"/>
      </w:pPr>
      <w:r w:rsidRPr="00FD3B3E">
        <w:t xml:space="preserve">struct </w:t>
      </w:r>
      <w:r w:rsidR="003B00FA" w:rsidRPr="00FD3B3E">
        <w:t>Lap</w:t>
      </w:r>
      <w:r w:rsidRPr="00FD3B3E">
        <w:t>Data</w:t>
      </w:r>
    </w:p>
    <w:p w14:paraId="51FF6B74" w14:textId="77777777" w:rsidR="00D3731C" w:rsidRPr="00FD3B3E" w:rsidRDefault="00D3731C" w:rsidP="00FD3B3E">
      <w:pPr>
        <w:pStyle w:val="Code"/>
      </w:pPr>
      <w:r w:rsidRPr="00FD3B3E">
        <w:t>{</w:t>
      </w:r>
    </w:p>
    <w:p w14:paraId="4ECA338E" w14:textId="6F983DDD" w:rsidR="00D3731C" w:rsidRPr="00FD3B3E" w:rsidRDefault="00AB2FCA" w:rsidP="00FD3B3E">
      <w:pPr>
        <w:pStyle w:val="Code"/>
      </w:pPr>
      <w:r w:rsidRPr="00FD3B3E">
        <w:t xml:space="preserve">    </w:t>
      </w:r>
      <w:bookmarkStart w:id="2" w:name="_Hlk71548858"/>
      <w:r w:rsidR="00673217">
        <w:t>uint32</w:t>
      </w:r>
      <w:r w:rsidR="00D3731C" w:rsidRPr="00FD3B3E">
        <w:t xml:space="preserve"> </w:t>
      </w:r>
      <w:r w:rsidR="00691633" w:rsidRPr="00FD3B3E">
        <w:t xml:space="preserve">  </w:t>
      </w:r>
      <w:bookmarkEnd w:id="2"/>
      <w:r w:rsidR="005B6FCD" w:rsidRPr="00FD3B3E">
        <w:t>m_lastL</w:t>
      </w:r>
      <w:r w:rsidR="00D3731C" w:rsidRPr="00FD3B3E">
        <w:t>ap</w:t>
      </w:r>
      <w:r w:rsidR="005B6FCD" w:rsidRPr="00FD3B3E">
        <w:t>T</w:t>
      </w:r>
      <w:r w:rsidR="00D3731C" w:rsidRPr="00FD3B3E">
        <w:t>ime</w:t>
      </w:r>
      <w:r w:rsidR="00673217">
        <w:t>InMS</w:t>
      </w:r>
      <w:r w:rsidR="00D3731C" w:rsidRPr="00FD3B3E">
        <w:t>;</w:t>
      </w:r>
      <w:r w:rsidR="00793506" w:rsidRPr="00FD3B3E">
        <w:tab/>
        <w:t xml:space="preserve">       </w:t>
      </w:r>
      <w:r w:rsidR="00793506" w:rsidRPr="00FD3B3E">
        <w:tab/>
      </w:r>
      <w:r w:rsidR="002857F7" w:rsidRPr="00FD3B3E">
        <w:t xml:space="preserve"> </w:t>
      </w:r>
      <w:r w:rsidR="00793506" w:rsidRPr="00FD3B3E">
        <w:t>//</w:t>
      </w:r>
      <w:r w:rsidR="00686DAB" w:rsidRPr="00FD3B3E">
        <w:t xml:space="preserve"> </w:t>
      </w:r>
      <w:r w:rsidR="005B6FCD" w:rsidRPr="00FD3B3E">
        <w:t>L</w:t>
      </w:r>
      <w:r w:rsidR="00686DAB" w:rsidRPr="00FD3B3E">
        <w:t xml:space="preserve">ast lap time in </w:t>
      </w:r>
      <w:r w:rsidR="00673217">
        <w:t>milli</w:t>
      </w:r>
      <w:r w:rsidR="00686DAB" w:rsidRPr="00FD3B3E">
        <w:t>seconds</w:t>
      </w:r>
    </w:p>
    <w:p w14:paraId="3E28B670" w14:textId="77C1D8B2" w:rsidR="00D3731C" w:rsidRPr="00FD3B3E" w:rsidRDefault="00D3731C" w:rsidP="00FD3B3E">
      <w:pPr>
        <w:pStyle w:val="Code"/>
      </w:pPr>
      <w:r w:rsidRPr="00FD3B3E">
        <w:t xml:space="preserve">    </w:t>
      </w:r>
      <w:r w:rsidR="00673217">
        <w:t>uint32</w:t>
      </w:r>
      <w:r w:rsidR="00563877" w:rsidRPr="00FD3B3E">
        <w:t xml:space="preserve">   m</w:t>
      </w:r>
      <w:r w:rsidRPr="00FD3B3E">
        <w:t>_current</w:t>
      </w:r>
      <w:r w:rsidR="005B6FCD" w:rsidRPr="00FD3B3E">
        <w:t>L</w:t>
      </w:r>
      <w:r w:rsidRPr="00FD3B3E">
        <w:t>ap</w:t>
      </w:r>
      <w:r w:rsidR="005B6FCD" w:rsidRPr="00FD3B3E">
        <w:t>T</w:t>
      </w:r>
      <w:r w:rsidRPr="00FD3B3E">
        <w:t>ime</w:t>
      </w:r>
      <w:r w:rsidR="00673217">
        <w:t>InMS</w:t>
      </w:r>
      <w:r w:rsidRPr="00FD3B3E">
        <w:t>;</w:t>
      </w:r>
      <w:r w:rsidR="000B467A" w:rsidRPr="00FD3B3E">
        <w:t xml:space="preserve"> </w:t>
      </w:r>
      <w:r w:rsidR="002857F7" w:rsidRPr="00FD3B3E">
        <w:tab/>
        <w:t xml:space="preserve"> </w:t>
      </w:r>
      <w:r w:rsidR="00793506" w:rsidRPr="00FD3B3E">
        <w:t>//</w:t>
      </w:r>
      <w:r w:rsidR="005B6FCD" w:rsidRPr="00FD3B3E">
        <w:t xml:space="preserve"> C</w:t>
      </w:r>
      <w:r w:rsidR="00686DAB" w:rsidRPr="00FD3B3E">
        <w:t xml:space="preserve">urrent time around the lap in </w:t>
      </w:r>
      <w:r w:rsidR="00673217">
        <w:t>milli</w:t>
      </w:r>
      <w:r w:rsidR="00410D67" w:rsidRPr="00FD3B3E">
        <w:t>seconds</w:t>
      </w:r>
    </w:p>
    <w:p w14:paraId="3AEBB716" w14:textId="77777777" w:rsidR="00B258AA" w:rsidRPr="00FD3B3E" w:rsidRDefault="00B258AA" w:rsidP="00FD3B3E">
      <w:pPr>
        <w:pStyle w:val="Code"/>
      </w:pPr>
      <w:r w:rsidRPr="00FD3B3E">
        <w:t xml:space="preserve">    uint16   m_sector1TimeInMS;       </w:t>
      </w:r>
      <w:r w:rsidR="000B467A" w:rsidRPr="00FD3B3E">
        <w:t xml:space="preserve"> </w:t>
      </w:r>
      <w:r w:rsidR="002857F7" w:rsidRPr="00FD3B3E">
        <w:t xml:space="preserve">   </w:t>
      </w:r>
      <w:r w:rsidRPr="00FD3B3E">
        <w:t>// Sector 1 time in milliseconds</w:t>
      </w:r>
    </w:p>
    <w:p w14:paraId="7FDB9D02" w14:textId="77777777" w:rsidR="00B258AA" w:rsidRPr="00FD3B3E" w:rsidRDefault="00B258AA" w:rsidP="00FD3B3E">
      <w:pPr>
        <w:pStyle w:val="Code"/>
      </w:pPr>
      <w:r w:rsidRPr="00FD3B3E">
        <w:t xml:space="preserve">    uint16   m_sector2TimeInMS;       </w:t>
      </w:r>
      <w:r w:rsidR="000B467A" w:rsidRPr="00FD3B3E">
        <w:t xml:space="preserve"> </w:t>
      </w:r>
      <w:r w:rsidR="002857F7" w:rsidRPr="00FD3B3E">
        <w:t xml:space="preserve">   </w:t>
      </w:r>
      <w:r w:rsidRPr="00FD3B3E">
        <w:t>// Sector 2 time in milliseconds</w:t>
      </w:r>
    </w:p>
    <w:p w14:paraId="2A419084" w14:textId="77777777" w:rsidR="00D3731C" w:rsidRPr="00FD3B3E" w:rsidRDefault="00D3731C" w:rsidP="00FD3B3E">
      <w:pPr>
        <w:pStyle w:val="Code"/>
      </w:pPr>
      <w:r w:rsidRPr="00FD3B3E">
        <w:t xml:space="preserve">    float </w:t>
      </w:r>
      <w:r w:rsidR="00691633" w:rsidRPr="00FD3B3E">
        <w:t xml:space="preserve">   </w:t>
      </w:r>
      <w:r w:rsidR="0005723B" w:rsidRPr="00FD3B3E">
        <w:t>m_lap</w:t>
      </w:r>
      <w:r w:rsidR="005B6FCD" w:rsidRPr="00FD3B3E">
        <w:t>D</w:t>
      </w:r>
      <w:r w:rsidRPr="00FD3B3E">
        <w:t>istance;</w:t>
      </w:r>
      <w:r w:rsidR="00793506" w:rsidRPr="00FD3B3E">
        <w:tab/>
      </w:r>
      <w:r w:rsidR="00793506" w:rsidRPr="00FD3B3E">
        <w:tab/>
      </w:r>
      <w:r w:rsidR="002857F7" w:rsidRPr="00FD3B3E">
        <w:t xml:space="preserve"> </w:t>
      </w:r>
      <w:r w:rsidR="00793506" w:rsidRPr="00FD3B3E">
        <w:t>//</w:t>
      </w:r>
      <w:r w:rsidR="005B6FCD" w:rsidRPr="00FD3B3E">
        <w:t xml:space="preserve"> D</w:t>
      </w:r>
      <w:r w:rsidR="00686DAB" w:rsidRPr="00FD3B3E">
        <w:t>istance vehicle is around current lap in metres</w:t>
      </w:r>
      <w:r w:rsidR="00977DD2" w:rsidRPr="00FD3B3E">
        <w:t xml:space="preserve"> – could</w:t>
      </w:r>
    </w:p>
    <w:p w14:paraId="3051E2E2" w14:textId="77777777" w:rsidR="00977DD2" w:rsidRPr="00FD3B3E" w:rsidRDefault="005B6FCD" w:rsidP="00FD3B3E">
      <w:pPr>
        <w:pStyle w:val="Code"/>
      </w:pPr>
      <w:r w:rsidRPr="00FD3B3E">
        <w:tab/>
      </w:r>
      <w:r w:rsidRPr="00FD3B3E">
        <w:tab/>
      </w:r>
      <w:r w:rsidRPr="00FD3B3E">
        <w:tab/>
      </w:r>
      <w:r w:rsidRPr="00FD3B3E">
        <w:tab/>
      </w:r>
      <w:r w:rsidRPr="00FD3B3E">
        <w:tab/>
      </w:r>
      <w:r w:rsidR="002857F7" w:rsidRPr="00FD3B3E">
        <w:t xml:space="preserve"> </w:t>
      </w:r>
      <w:r w:rsidRPr="00FD3B3E">
        <w:t>// b</w:t>
      </w:r>
      <w:r w:rsidR="00977DD2" w:rsidRPr="00FD3B3E">
        <w:t>e negative if line hasn’t been crossed</w:t>
      </w:r>
      <w:r w:rsidR="000C3DD4" w:rsidRPr="00FD3B3E">
        <w:t xml:space="preserve"> yet</w:t>
      </w:r>
    </w:p>
    <w:p w14:paraId="5079C427" w14:textId="77777777" w:rsidR="001B64AE" w:rsidRPr="00FD3B3E" w:rsidRDefault="00D3731C" w:rsidP="00FD3B3E">
      <w:pPr>
        <w:pStyle w:val="Code"/>
      </w:pPr>
      <w:r w:rsidRPr="00FD3B3E">
        <w:t xml:space="preserve">    </w:t>
      </w:r>
      <w:r w:rsidR="00686DAB" w:rsidRPr="00FD3B3E">
        <w:t>float    m_total</w:t>
      </w:r>
      <w:r w:rsidR="005B6FCD" w:rsidRPr="00FD3B3E">
        <w:t>D</w:t>
      </w:r>
      <w:r w:rsidR="00686DAB" w:rsidRPr="00FD3B3E">
        <w:t>istance;</w:t>
      </w:r>
      <w:r w:rsidR="005B6FCD" w:rsidRPr="00FD3B3E">
        <w:tab/>
      </w:r>
      <w:r w:rsidR="005B6FCD" w:rsidRPr="00FD3B3E">
        <w:tab/>
      </w:r>
      <w:r w:rsidR="002857F7" w:rsidRPr="00FD3B3E">
        <w:t xml:space="preserve"> </w:t>
      </w:r>
      <w:r w:rsidR="005B6FCD" w:rsidRPr="00FD3B3E">
        <w:t>// T</w:t>
      </w:r>
      <w:r w:rsidR="00686DAB" w:rsidRPr="00FD3B3E">
        <w:t>otal distance travelled in session in metres</w:t>
      </w:r>
      <w:r w:rsidR="001B64AE" w:rsidRPr="00FD3B3E">
        <w:t xml:space="preserve"> – could</w:t>
      </w:r>
    </w:p>
    <w:p w14:paraId="6A66F404" w14:textId="77777777" w:rsidR="00686DAB" w:rsidRPr="00FD3B3E" w:rsidRDefault="001B64AE" w:rsidP="00FD3B3E">
      <w:pPr>
        <w:pStyle w:val="Code"/>
      </w:pPr>
      <w:r w:rsidRPr="00FD3B3E">
        <w:tab/>
      </w:r>
      <w:r w:rsidRPr="00FD3B3E">
        <w:tab/>
      </w:r>
      <w:r w:rsidRPr="00FD3B3E">
        <w:tab/>
      </w:r>
      <w:r w:rsidRPr="00FD3B3E">
        <w:tab/>
      </w:r>
      <w:r w:rsidRPr="00FD3B3E">
        <w:tab/>
      </w:r>
      <w:r w:rsidR="002857F7" w:rsidRPr="00FD3B3E">
        <w:t xml:space="preserve"> </w:t>
      </w:r>
      <w:r w:rsidRPr="00FD3B3E">
        <w:t>// be negative if line hasn’t been crossed yet</w:t>
      </w:r>
    </w:p>
    <w:p w14:paraId="0AAC3438" w14:textId="77777777" w:rsidR="00B57439" w:rsidRPr="00FD3B3E" w:rsidRDefault="00B57439" w:rsidP="00FD3B3E">
      <w:pPr>
        <w:pStyle w:val="Code"/>
      </w:pPr>
      <w:r w:rsidRPr="00FD3B3E">
        <w:t xml:space="preserve">    float    m_safetyCarDelta;        </w:t>
      </w:r>
      <w:r w:rsidR="002857F7" w:rsidRPr="00FD3B3E">
        <w:t xml:space="preserve">    </w:t>
      </w:r>
      <w:r w:rsidRPr="00FD3B3E">
        <w:t>// Delta in seconds for safety car</w:t>
      </w:r>
    </w:p>
    <w:p w14:paraId="0B5BF800" w14:textId="77777777" w:rsidR="00D3731C" w:rsidRPr="00DF2290" w:rsidRDefault="00D3731C" w:rsidP="00FD3B3E">
      <w:pPr>
        <w:pStyle w:val="Code"/>
        <w:rPr>
          <w:lang w:val="fr-FR"/>
        </w:rPr>
      </w:pPr>
      <w:r w:rsidRPr="00FD3B3E">
        <w:t xml:space="preserve">    </w:t>
      </w:r>
      <w:r w:rsidR="00724BF9" w:rsidRPr="00DF2290">
        <w:rPr>
          <w:lang w:val="fr-FR"/>
        </w:rPr>
        <w:t xml:space="preserve">uint8    </w:t>
      </w:r>
      <w:r w:rsidRPr="00DF2290">
        <w:rPr>
          <w:lang w:val="fr-FR"/>
        </w:rPr>
        <w:t>m_car</w:t>
      </w:r>
      <w:r w:rsidR="005B6FCD" w:rsidRPr="00DF2290">
        <w:rPr>
          <w:lang w:val="fr-FR"/>
        </w:rPr>
        <w:t>P</w:t>
      </w:r>
      <w:r w:rsidRPr="00DF2290">
        <w:rPr>
          <w:lang w:val="fr-FR"/>
        </w:rPr>
        <w:t xml:space="preserve">osition;   </w:t>
      </w:r>
      <w:r w:rsidR="00793506" w:rsidRPr="00DF2290">
        <w:rPr>
          <w:lang w:val="fr-FR"/>
        </w:rPr>
        <w:tab/>
      </w:r>
      <w:r w:rsidR="002857F7" w:rsidRPr="00DF2290">
        <w:rPr>
          <w:lang w:val="fr-FR"/>
        </w:rPr>
        <w:t xml:space="preserve">         </w:t>
      </w:r>
      <w:r w:rsidRPr="00DF2290">
        <w:rPr>
          <w:lang w:val="fr-FR"/>
        </w:rPr>
        <w:t xml:space="preserve">// </w:t>
      </w:r>
      <w:r w:rsidR="005B6FCD" w:rsidRPr="00DF2290">
        <w:rPr>
          <w:lang w:val="fr-FR"/>
        </w:rPr>
        <w:t>C</w:t>
      </w:r>
      <w:r w:rsidRPr="00DF2290">
        <w:rPr>
          <w:lang w:val="fr-FR"/>
        </w:rPr>
        <w:t>ar race position</w:t>
      </w:r>
    </w:p>
    <w:p w14:paraId="6245DF8E" w14:textId="77777777" w:rsidR="00D3731C" w:rsidRPr="00FD3B3E" w:rsidRDefault="00D3731C" w:rsidP="00FD3B3E">
      <w:pPr>
        <w:pStyle w:val="Code"/>
      </w:pPr>
      <w:r w:rsidRPr="00DF2290">
        <w:rPr>
          <w:lang w:val="fr-FR"/>
        </w:rPr>
        <w:t xml:space="preserve">    </w:t>
      </w:r>
      <w:r w:rsidR="00724BF9" w:rsidRPr="00FD3B3E">
        <w:t xml:space="preserve">uint8    </w:t>
      </w:r>
      <w:r w:rsidRPr="00FD3B3E">
        <w:t>m_current</w:t>
      </w:r>
      <w:r w:rsidR="005B6FCD" w:rsidRPr="00FD3B3E">
        <w:t>L</w:t>
      </w:r>
      <w:r w:rsidRPr="00FD3B3E">
        <w:t>ap</w:t>
      </w:r>
      <w:r w:rsidR="005B6FCD" w:rsidRPr="00FD3B3E">
        <w:t>N</w:t>
      </w:r>
      <w:r w:rsidRPr="00FD3B3E">
        <w:t>um;</w:t>
      </w:r>
      <w:r w:rsidR="005B6FCD" w:rsidRPr="00FD3B3E">
        <w:tab/>
      </w:r>
      <w:r w:rsidR="005B6FCD" w:rsidRPr="00FD3B3E">
        <w:tab/>
      </w:r>
      <w:r w:rsidR="002857F7" w:rsidRPr="00FD3B3E">
        <w:t xml:space="preserve"> </w:t>
      </w:r>
      <w:r w:rsidR="00793506" w:rsidRPr="00FD3B3E">
        <w:t>//</w:t>
      </w:r>
      <w:r w:rsidR="00686DAB" w:rsidRPr="00FD3B3E">
        <w:t xml:space="preserve"> </w:t>
      </w:r>
      <w:r w:rsidR="005B6FCD" w:rsidRPr="00FD3B3E">
        <w:t>C</w:t>
      </w:r>
      <w:r w:rsidR="00686DAB" w:rsidRPr="00FD3B3E">
        <w:t>urrent lap number</w:t>
      </w:r>
    </w:p>
    <w:p w14:paraId="2D9E3656" w14:textId="77777777" w:rsidR="00D3731C" w:rsidRPr="00FD3B3E" w:rsidRDefault="00D3731C" w:rsidP="00FD3B3E">
      <w:pPr>
        <w:pStyle w:val="Code"/>
      </w:pPr>
      <w:r w:rsidRPr="00FD3B3E">
        <w:t xml:space="preserve">    </w:t>
      </w:r>
      <w:r w:rsidR="00724BF9" w:rsidRPr="00FD3B3E">
        <w:t xml:space="preserve">uint8    </w:t>
      </w:r>
      <w:r w:rsidR="001A561C" w:rsidRPr="00FD3B3E">
        <w:t>m_pitStatus</w:t>
      </w:r>
      <w:r w:rsidRPr="00FD3B3E">
        <w:t xml:space="preserve">;            </w:t>
      </w:r>
      <w:r w:rsidR="00793506" w:rsidRPr="00FD3B3E">
        <w:tab/>
      </w:r>
      <w:r w:rsidR="002857F7" w:rsidRPr="00FD3B3E">
        <w:t xml:space="preserve"> </w:t>
      </w:r>
      <w:r w:rsidRPr="00FD3B3E">
        <w:t>// 0 = none, 1 = pitting, 2 = in pit area</w:t>
      </w:r>
    </w:p>
    <w:p w14:paraId="5B4A1C14" w14:textId="5B835883" w:rsidR="00E033DD" w:rsidRPr="00FD3B3E" w:rsidRDefault="00E033DD" w:rsidP="00FD3B3E">
      <w:pPr>
        <w:pStyle w:val="Code"/>
      </w:pPr>
      <w:r w:rsidRPr="00FD3B3E">
        <w:t xml:space="preserve">    uint8    m_numPitStops;            </w:t>
      </w:r>
      <w:r w:rsidRPr="00FD3B3E">
        <w:tab/>
        <w:t xml:space="preserve"> // Num</w:t>
      </w:r>
      <w:r w:rsidR="000C3939" w:rsidRPr="00FD3B3E">
        <w:t>ber of</w:t>
      </w:r>
      <w:r w:rsidRPr="00FD3B3E">
        <w:t xml:space="preserve"> pit stops</w:t>
      </w:r>
      <w:r w:rsidR="000C3939" w:rsidRPr="00FD3B3E">
        <w:t xml:space="preserve"> taken in this race</w:t>
      </w:r>
    </w:p>
    <w:p w14:paraId="29973C5D" w14:textId="77777777" w:rsidR="00D3731C" w:rsidRPr="00FD3B3E" w:rsidRDefault="00D3731C" w:rsidP="00FD3B3E">
      <w:pPr>
        <w:pStyle w:val="Code"/>
      </w:pPr>
      <w:r w:rsidRPr="00FD3B3E">
        <w:t xml:space="preserve">    </w:t>
      </w:r>
      <w:r w:rsidR="00724BF9" w:rsidRPr="00FD3B3E">
        <w:t xml:space="preserve">uint8    </w:t>
      </w:r>
      <w:r w:rsidRPr="00FD3B3E">
        <w:t xml:space="preserve">m_sector;               </w:t>
      </w:r>
      <w:r w:rsidR="00793506" w:rsidRPr="00FD3B3E">
        <w:tab/>
      </w:r>
      <w:r w:rsidR="002857F7" w:rsidRPr="00FD3B3E">
        <w:t xml:space="preserve"> </w:t>
      </w:r>
      <w:r w:rsidRPr="00FD3B3E">
        <w:t>// 0 = sector1, 1 = sector2, 2 = sector3</w:t>
      </w:r>
    </w:p>
    <w:p w14:paraId="29F37B53" w14:textId="77777777" w:rsidR="00D3731C" w:rsidRPr="00FD3B3E" w:rsidRDefault="00D3731C" w:rsidP="00FD3B3E">
      <w:pPr>
        <w:pStyle w:val="Code"/>
      </w:pPr>
      <w:r w:rsidRPr="00FD3B3E">
        <w:t xml:space="preserve">    </w:t>
      </w:r>
      <w:r w:rsidR="00724BF9" w:rsidRPr="00FD3B3E">
        <w:t xml:space="preserve">uint8    </w:t>
      </w:r>
      <w:r w:rsidRPr="00FD3B3E">
        <w:t xml:space="preserve">m_currentLapInvalid;    </w:t>
      </w:r>
      <w:r w:rsidR="00793506" w:rsidRPr="00FD3B3E">
        <w:tab/>
      </w:r>
      <w:r w:rsidR="002857F7" w:rsidRPr="00FD3B3E">
        <w:t xml:space="preserve"> </w:t>
      </w:r>
      <w:r w:rsidR="005B6FCD" w:rsidRPr="00FD3B3E">
        <w:t>// C</w:t>
      </w:r>
      <w:r w:rsidRPr="00FD3B3E">
        <w:t>urrent lap invalid - 0 = valid, 1 = invalid</w:t>
      </w:r>
    </w:p>
    <w:p w14:paraId="7CCEFA30" w14:textId="58229F89" w:rsidR="00D3731C" w:rsidRDefault="00D3731C" w:rsidP="00FD3B3E">
      <w:pPr>
        <w:pStyle w:val="Code"/>
      </w:pPr>
      <w:r w:rsidRPr="00FD3B3E">
        <w:t xml:space="preserve">    </w:t>
      </w:r>
      <w:r w:rsidR="00724BF9" w:rsidRPr="00FD3B3E">
        <w:t xml:space="preserve">uint8    </w:t>
      </w:r>
      <w:r w:rsidRPr="00FD3B3E">
        <w:t xml:space="preserve">m_penalties;            </w:t>
      </w:r>
      <w:r w:rsidR="00793506" w:rsidRPr="00FD3B3E">
        <w:tab/>
      </w:r>
      <w:r w:rsidR="002857F7" w:rsidRPr="00FD3B3E">
        <w:t xml:space="preserve"> </w:t>
      </w:r>
      <w:r w:rsidRPr="00FD3B3E">
        <w:t xml:space="preserve">// </w:t>
      </w:r>
      <w:r w:rsidR="005B6FCD" w:rsidRPr="00FD3B3E">
        <w:t>A</w:t>
      </w:r>
      <w:r w:rsidRPr="00FD3B3E">
        <w:t>ccumulated time penalties in seconds to be added</w:t>
      </w:r>
    </w:p>
    <w:p w14:paraId="434F407B" w14:textId="535A3D0D" w:rsidR="00D5639B" w:rsidRPr="00FD3B3E" w:rsidRDefault="00D5639B" w:rsidP="00FD3B3E">
      <w:pPr>
        <w:pStyle w:val="Code"/>
      </w:pPr>
      <w:r w:rsidRPr="00D5639B">
        <w:t xml:space="preserve">    uint8    m_warnings;                  // Accumulated number of warnings issue</w:t>
      </w:r>
      <w:r>
        <w:t>d</w:t>
      </w:r>
    </w:p>
    <w:p w14:paraId="3482F2E9" w14:textId="70BF8F2D" w:rsidR="00E62149" w:rsidRDefault="00E62149" w:rsidP="00E62149">
      <w:pPr>
        <w:pStyle w:val="Code"/>
      </w:pPr>
      <w:r>
        <w:t xml:space="preserve">    uint8    m_numUnservedDriveThroughPens;  // Num drive through pens left to serve</w:t>
      </w:r>
    </w:p>
    <w:p w14:paraId="6A840A23" w14:textId="77777777" w:rsidR="00E62149" w:rsidRDefault="00E62149" w:rsidP="00E62149">
      <w:pPr>
        <w:pStyle w:val="Code"/>
      </w:pPr>
      <w:r>
        <w:t xml:space="preserve">    uint8    m_numUnservedStopGoPens;        // Num stop go pens left to serve</w:t>
      </w:r>
    </w:p>
    <w:p w14:paraId="2B60F7E1" w14:textId="6EEC2B23" w:rsidR="00D3731C" w:rsidRPr="00FD3B3E" w:rsidRDefault="00E62149" w:rsidP="00E62149">
      <w:pPr>
        <w:pStyle w:val="Code"/>
      </w:pPr>
      <w:r>
        <w:t xml:space="preserve">    </w:t>
      </w:r>
      <w:r w:rsidR="00724BF9" w:rsidRPr="00FD3B3E">
        <w:t xml:space="preserve">uint8    </w:t>
      </w:r>
      <w:r w:rsidR="00D3731C" w:rsidRPr="00FD3B3E">
        <w:t xml:space="preserve">m_gridPosition;         </w:t>
      </w:r>
      <w:r w:rsidR="00793506" w:rsidRPr="00FD3B3E">
        <w:tab/>
      </w:r>
      <w:r w:rsidR="002857F7" w:rsidRPr="00FD3B3E">
        <w:t xml:space="preserve"> </w:t>
      </w:r>
      <w:r w:rsidR="005B6FCD" w:rsidRPr="00FD3B3E">
        <w:t>// G</w:t>
      </w:r>
      <w:r w:rsidR="00D3731C" w:rsidRPr="00FD3B3E">
        <w:t xml:space="preserve">rid position the vehicle </w:t>
      </w:r>
      <w:r w:rsidR="00A726AE" w:rsidRPr="00FD3B3E">
        <w:t>started the race</w:t>
      </w:r>
      <w:r w:rsidR="00D3731C" w:rsidRPr="00FD3B3E">
        <w:t xml:space="preserve"> in</w:t>
      </w:r>
    </w:p>
    <w:p w14:paraId="421230B4" w14:textId="77777777" w:rsidR="008C686B" w:rsidRPr="00FD3B3E" w:rsidRDefault="008C686B" w:rsidP="00FD3B3E">
      <w:pPr>
        <w:pStyle w:val="Code"/>
      </w:pPr>
      <w:r w:rsidRPr="00FD3B3E">
        <w:t xml:space="preserve">    uint8    m_driverStatus;         </w:t>
      </w:r>
      <w:r w:rsidRPr="00FD3B3E">
        <w:tab/>
      </w:r>
      <w:r w:rsidR="002857F7" w:rsidRPr="00FD3B3E">
        <w:t xml:space="preserve"> </w:t>
      </w:r>
      <w:r w:rsidRPr="00FD3B3E">
        <w:t xml:space="preserve">// </w:t>
      </w:r>
      <w:r w:rsidR="005B6FCD" w:rsidRPr="00FD3B3E">
        <w:t>S</w:t>
      </w:r>
      <w:r w:rsidRPr="00FD3B3E">
        <w:t>tatus of driver - 0 = in garage, 1 = flying lap</w:t>
      </w:r>
    </w:p>
    <w:p w14:paraId="4EE34B8C" w14:textId="15C32B35" w:rsidR="008C686B" w:rsidRPr="00FD3B3E" w:rsidRDefault="002857F7" w:rsidP="00FD3B3E">
      <w:pPr>
        <w:pStyle w:val="Code"/>
      </w:pPr>
      <w:r w:rsidRPr="00FD3B3E">
        <w:t xml:space="preserve"> </w:t>
      </w:r>
      <w:r w:rsidR="00FD3B3E">
        <w:t xml:space="preserve">                                         </w:t>
      </w:r>
      <w:r w:rsidR="008C686B" w:rsidRPr="00FD3B3E">
        <w:t>// 2 = in lap, 3 = out lap, 4 = on track</w:t>
      </w:r>
    </w:p>
    <w:p w14:paraId="00D611C1" w14:textId="77777777" w:rsidR="0066132B" w:rsidRPr="00FD3B3E" w:rsidRDefault="00694FDF" w:rsidP="00FD3B3E">
      <w:pPr>
        <w:pStyle w:val="Code"/>
      </w:pPr>
      <w:r w:rsidRPr="00FD3B3E">
        <w:t xml:space="preserve">    uint8    m_resultStatus;          </w:t>
      </w:r>
      <w:r w:rsidR="002857F7" w:rsidRPr="00FD3B3E">
        <w:t xml:space="preserve">    </w:t>
      </w:r>
      <w:r w:rsidR="005B6FCD" w:rsidRPr="00FD3B3E">
        <w:t>// R</w:t>
      </w:r>
      <w:r w:rsidRPr="00FD3B3E">
        <w:t xml:space="preserve">esult status - 0 = </w:t>
      </w:r>
      <w:r w:rsidR="0046466F" w:rsidRPr="00FD3B3E">
        <w:t>i</w:t>
      </w:r>
      <w:r w:rsidRPr="00FD3B3E">
        <w:t xml:space="preserve">nvalid, 1 = </w:t>
      </w:r>
      <w:r w:rsidR="0046466F" w:rsidRPr="00FD3B3E">
        <w:t>i</w:t>
      </w:r>
      <w:r w:rsidRPr="00FD3B3E">
        <w:t xml:space="preserve">nactive, 2 = </w:t>
      </w:r>
      <w:r w:rsidR="0046466F" w:rsidRPr="00FD3B3E">
        <w:t>a</w:t>
      </w:r>
      <w:r w:rsidRPr="00FD3B3E">
        <w:t>ctive</w:t>
      </w:r>
    </w:p>
    <w:p w14:paraId="2F73CF10" w14:textId="13F8925A" w:rsidR="0066132B" w:rsidRPr="00FD3B3E" w:rsidRDefault="002857F7" w:rsidP="00FD3B3E">
      <w:pPr>
        <w:pStyle w:val="Code"/>
      </w:pPr>
      <w:r w:rsidRPr="00FD3B3E">
        <w:t xml:space="preserve"> </w:t>
      </w:r>
      <w:r w:rsidR="00FD3B3E">
        <w:t xml:space="preserve">                                         </w:t>
      </w:r>
      <w:r w:rsidR="0066132B" w:rsidRPr="00FD3B3E">
        <w:t>//</w:t>
      </w:r>
      <w:r w:rsidR="00694FDF" w:rsidRPr="00FD3B3E">
        <w:t xml:space="preserve"> 3 = </w:t>
      </w:r>
      <w:r w:rsidR="0046466F" w:rsidRPr="00FD3B3E">
        <w:t>f</w:t>
      </w:r>
      <w:r w:rsidR="00694FDF" w:rsidRPr="00FD3B3E">
        <w:t xml:space="preserve">inished, </w:t>
      </w:r>
      <w:r w:rsidR="00155287" w:rsidRPr="00FD3B3E">
        <w:t>4 = didnotfinish, 5</w:t>
      </w:r>
      <w:r w:rsidR="00694FDF" w:rsidRPr="00FD3B3E">
        <w:t xml:space="preserve"> = </w:t>
      </w:r>
      <w:r w:rsidR="0046466F" w:rsidRPr="00FD3B3E">
        <w:t>d</w:t>
      </w:r>
      <w:r w:rsidR="00694FDF" w:rsidRPr="00FD3B3E">
        <w:t>isqualified</w:t>
      </w:r>
    </w:p>
    <w:p w14:paraId="1434A8F2" w14:textId="4C9B53BD" w:rsidR="009E6A22" w:rsidRPr="00FD3B3E" w:rsidRDefault="002857F7" w:rsidP="00FD3B3E">
      <w:pPr>
        <w:pStyle w:val="Code"/>
      </w:pPr>
      <w:r w:rsidRPr="00FD3B3E">
        <w:t xml:space="preserve"> </w:t>
      </w:r>
      <w:r w:rsidR="00FD3B3E">
        <w:t xml:space="preserve">                                         </w:t>
      </w:r>
      <w:r w:rsidR="0066132B" w:rsidRPr="00FD3B3E">
        <w:t>//</w:t>
      </w:r>
      <w:r w:rsidR="00694FDF" w:rsidRPr="00FD3B3E">
        <w:t xml:space="preserve"> </w:t>
      </w:r>
      <w:r w:rsidR="00155287" w:rsidRPr="00FD3B3E">
        <w:t>6 = not classified, 7</w:t>
      </w:r>
      <w:r w:rsidR="00694FDF" w:rsidRPr="00FD3B3E">
        <w:t xml:space="preserve"> = </w:t>
      </w:r>
      <w:r w:rsidR="0046466F" w:rsidRPr="00FD3B3E">
        <w:t>r</w:t>
      </w:r>
      <w:r w:rsidR="00694FDF" w:rsidRPr="00FD3B3E">
        <w:t>etired</w:t>
      </w:r>
    </w:p>
    <w:p w14:paraId="434200F7" w14:textId="36C2BD65" w:rsidR="009E6A22" w:rsidRPr="00FD3B3E" w:rsidRDefault="009E6A22" w:rsidP="00FD3B3E">
      <w:pPr>
        <w:pStyle w:val="Code"/>
      </w:pPr>
      <w:r w:rsidRPr="00FD3B3E">
        <w:t xml:space="preserve">    uint8    m_</w:t>
      </w:r>
      <w:r w:rsidR="00122446" w:rsidRPr="00FD3B3E">
        <w:t>pitLaneTimerActive</w:t>
      </w:r>
      <w:r w:rsidRPr="00FD3B3E">
        <w:t xml:space="preserve">;     </w:t>
      </w:r>
      <w:r w:rsidRPr="00FD3B3E">
        <w:tab/>
        <w:t xml:space="preserve"> // </w:t>
      </w:r>
      <w:r w:rsidR="00122446" w:rsidRPr="00FD3B3E">
        <w:t>Pit lane timing, 0 = inactive, 1 = active</w:t>
      </w:r>
    </w:p>
    <w:p w14:paraId="562BCE48" w14:textId="3CD497F6" w:rsidR="009E6A22" w:rsidRPr="00FD3B3E" w:rsidRDefault="009E6A22" w:rsidP="00FD3B3E">
      <w:pPr>
        <w:pStyle w:val="Code"/>
      </w:pPr>
      <w:r w:rsidRPr="00FD3B3E">
        <w:t xml:space="preserve">    uint16   m_</w:t>
      </w:r>
      <w:r w:rsidR="00122446" w:rsidRPr="00FD3B3E">
        <w:t>pitLaneTimeInLaneInMS</w:t>
      </w:r>
      <w:r w:rsidRPr="00FD3B3E">
        <w:t xml:space="preserve">;   </w:t>
      </w:r>
      <w:r w:rsidRPr="00FD3B3E">
        <w:tab/>
        <w:t xml:space="preserve"> // </w:t>
      </w:r>
      <w:r w:rsidR="00124319" w:rsidRPr="00FD3B3E">
        <w:t>If active, the current time spent in the pit lane in ms</w:t>
      </w:r>
    </w:p>
    <w:p w14:paraId="69959617" w14:textId="009FCD69" w:rsidR="009E6A22" w:rsidRPr="00FD3B3E" w:rsidRDefault="009E6A22" w:rsidP="00FD3B3E">
      <w:pPr>
        <w:pStyle w:val="Code"/>
      </w:pPr>
      <w:r w:rsidRPr="00FD3B3E">
        <w:t xml:space="preserve">    uint16   m_</w:t>
      </w:r>
      <w:r w:rsidR="00122446" w:rsidRPr="00FD3B3E">
        <w:t>pitStopTimerInMS</w:t>
      </w:r>
      <w:r w:rsidRPr="00FD3B3E">
        <w:t xml:space="preserve">;        </w:t>
      </w:r>
      <w:r w:rsidRPr="00FD3B3E">
        <w:tab/>
        <w:t xml:space="preserve"> // </w:t>
      </w:r>
      <w:r w:rsidR="00124319" w:rsidRPr="00FD3B3E">
        <w:t>Time of the actual pit stop in ms</w:t>
      </w:r>
    </w:p>
    <w:p w14:paraId="2AABECD0" w14:textId="387EB0F2" w:rsidR="009E6A22" w:rsidRPr="00FD3B3E" w:rsidRDefault="009E6A22" w:rsidP="00FD3B3E">
      <w:pPr>
        <w:pStyle w:val="Code"/>
      </w:pPr>
      <w:r w:rsidRPr="00FD3B3E">
        <w:t xml:space="preserve">    uint8    m_</w:t>
      </w:r>
      <w:r w:rsidR="00122446" w:rsidRPr="00FD3B3E">
        <w:t>pitStopShouldServePen</w:t>
      </w:r>
      <w:r w:rsidRPr="00FD3B3E">
        <w:t xml:space="preserve">;   </w:t>
      </w:r>
      <w:r w:rsidRPr="00FD3B3E">
        <w:tab/>
        <w:t xml:space="preserve"> // </w:t>
      </w:r>
      <w:r w:rsidR="00124319" w:rsidRPr="00FD3B3E">
        <w:t>Whether the car should serve a penalty at this stop</w:t>
      </w:r>
    </w:p>
    <w:p w14:paraId="64885C53" w14:textId="2008FF3E" w:rsidR="00D3731C" w:rsidRPr="00FD3B3E" w:rsidRDefault="00D3731C" w:rsidP="00FD3B3E">
      <w:pPr>
        <w:pStyle w:val="Code"/>
      </w:pPr>
      <w:r w:rsidRPr="00FD3B3E">
        <w:t>};</w:t>
      </w:r>
    </w:p>
    <w:p w14:paraId="5E4AC563" w14:textId="77777777" w:rsidR="00D3731C" w:rsidRPr="00FD3B3E" w:rsidRDefault="00D3731C" w:rsidP="00FD3B3E">
      <w:pPr>
        <w:pStyle w:val="Code"/>
      </w:pPr>
    </w:p>
    <w:p w14:paraId="75835867" w14:textId="77777777" w:rsidR="00D3731C" w:rsidRPr="00FD3B3E" w:rsidRDefault="00D3731C" w:rsidP="00FD3B3E">
      <w:pPr>
        <w:pStyle w:val="Code"/>
      </w:pPr>
    </w:p>
    <w:p w14:paraId="4AE367C5" w14:textId="77777777" w:rsidR="00D3731C" w:rsidRPr="00FD3B3E" w:rsidRDefault="00D3731C" w:rsidP="00FD3B3E">
      <w:pPr>
        <w:pStyle w:val="Code"/>
      </w:pPr>
      <w:r w:rsidRPr="00FD3B3E">
        <w:t xml:space="preserve">struct </w:t>
      </w:r>
      <w:r w:rsidR="003B00FA" w:rsidRPr="00FD3B3E">
        <w:t>PacketLap</w:t>
      </w:r>
      <w:r w:rsidRPr="00FD3B3E">
        <w:t>Data</w:t>
      </w:r>
    </w:p>
    <w:p w14:paraId="1110D041" w14:textId="77777777" w:rsidR="00D3731C" w:rsidRPr="00FD3B3E" w:rsidRDefault="00D3731C" w:rsidP="00FD3B3E">
      <w:pPr>
        <w:pStyle w:val="Code"/>
      </w:pPr>
      <w:r w:rsidRPr="00FD3B3E">
        <w:lastRenderedPageBreak/>
        <w:t>{</w:t>
      </w:r>
    </w:p>
    <w:p w14:paraId="4D11FF5D" w14:textId="77777777" w:rsidR="00C5416D" w:rsidRPr="00FD3B3E" w:rsidRDefault="00691633" w:rsidP="00FD3B3E">
      <w:pPr>
        <w:pStyle w:val="Code"/>
      </w:pPr>
      <w:r w:rsidRPr="00FD3B3E">
        <w:t xml:space="preserve">    </w:t>
      </w:r>
      <w:r w:rsidR="00D3731C" w:rsidRPr="00FD3B3E">
        <w:t xml:space="preserve">PacketHeader    m_header;              </w:t>
      </w:r>
      <w:r w:rsidR="00C5416D" w:rsidRPr="00FD3B3E">
        <w:t>// Header</w:t>
      </w:r>
    </w:p>
    <w:p w14:paraId="467E8400" w14:textId="77777777" w:rsidR="00D3731C" w:rsidRPr="00FD3B3E" w:rsidRDefault="00D3731C" w:rsidP="00FD3B3E">
      <w:pPr>
        <w:pStyle w:val="Code"/>
      </w:pPr>
    </w:p>
    <w:p w14:paraId="7E9ADF72" w14:textId="77777777" w:rsidR="00C5416D" w:rsidRPr="00FD3B3E" w:rsidRDefault="00D3731C" w:rsidP="00FD3B3E">
      <w:pPr>
        <w:pStyle w:val="Code"/>
      </w:pPr>
      <w:r w:rsidRPr="00FD3B3E">
        <w:t xml:space="preserve">    </w:t>
      </w:r>
      <w:r w:rsidR="003B00FA" w:rsidRPr="00FD3B3E">
        <w:t>Lap</w:t>
      </w:r>
      <w:r w:rsidRPr="00FD3B3E">
        <w:t xml:space="preserve">Data     </w:t>
      </w:r>
      <w:r w:rsidR="007174D3" w:rsidRPr="00FD3B3E">
        <w:t xml:space="preserve">    </w:t>
      </w:r>
      <w:r w:rsidRPr="00FD3B3E">
        <w:t>m_</w:t>
      </w:r>
      <w:r w:rsidR="003B00FA" w:rsidRPr="00FD3B3E">
        <w:t>lap</w:t>
      </w:r>
      <w:r w:rsidR="005B6FCD" w:rsidRPr="00FD3B3E">
        <w:t>D</w:t>
      </w:r>
      <w:r w:rsidRPr="00FD3B3E">
        <w:t>ata[</w:t>
      </w:r>
      <w:r w:rsidR="00622B23" w:rsidRPr="00FD3B3E">
        <w:t>2</w:t>
      </w:r>
      <w:r w:rsidR="00202428" w:rsidRPr="00FD3B3E">
        <w:t>2</w:t>
      </w:r>
      <w:r w:rsidRPr="00FD3B3E">
        <w:t xml:space="preserve">];    </w:t>
      </w:r>
      <w:r w:rsidR="00622B23" w:rsidRPr="00FD3B3E">
        <w:t xml:space="preserve">     </w:t>
      </w:r>
      <w:r w:rsidR="00C5416D" w:rsidRPr="00FD3B3E">
        <w:t>// Lap data for all cars on track</w:t>
      </w:r>
    </w:p>
    <w:p w14:paraId="167B0463" w14:textId="77777777" w:rsidR="00D3731C" w:rsidRPr="00FD3B3E" w:rsidRDefault="00D3731C" w:rsidP="00FD3B3E">
      <w:pPr>
        <w:pStyle w:val="Code"/>
      </w:pPr>
      <w:r w:rsidRPr="00FD3B3E">
        <w:t>};</w:t>
      </w:r>
    </w:p>
    <w:p w14:paraId="08641A11" w14:textId="77777777" w:rsidR="001F5CF3" w:rsidRDefault="001F5CF3">
      <w:pPr>
        <w:spacing w:after="200" w:line="276" w:lineRule="auto"/>
        <w:jc w:val="left"/>
        <w:rPr>
          <w:b/>
        </w:rPr>
      </w:pPr>
    </w:p>
    <w:p w14:paraId="0348B853" w14:textId="77777777" w:rsidR="001F5CF3" w:rsidRDefault="001F5CF3">
      <w:pPr>
        <w:spacing w:after="200" w:line="276" w:lineRule="auto"/>
        <w:jc w:val="left"/>
        <w:rPr>
          <w:b/>
        </w:rPr>
      </w:pPr>
    </w:p>
    <w:p w14:paraId="17D3F9D5" w14:textId="77777777" w:rsidR="005D6B99" w:rsidRDefault="005D6B99" w:rsidP="00946577">
      <w:pPr>
        <w:pStyle w:val="Heading2"/>
      </w:pPr>
      <w:r>
        <w:t>Event</w:t>
      </w:r>
      <w:r w:rsidR="001F5CF3">
        <w:t xml:space="preserve"> Packet</w:t>
      </w:r>
    </w:p>
    <w:p w14:paraId="3A242444" w14:textId="77777777" w:rsidR="00422E9B" w:rsidRDefault="00422E9B" w:rsidP="00422E9B"/>
    <w:p w14:paraId="179024EA" w14:textId="77777777" w:rsidR="00422E9B" w:rsidRDefault="00422E9B" w:rsidP="00422E9B">
      <w:r>
        <w:t xml:space="preserve">This packet gives details of events that happen during the course of </w:t>
      </w:r>
      <w:r w:rsidR="0014279B">
        <w:t>a session</w:t>
      </w:r>
      <w:r>
        <w:t>.</w:t>
      </w:r>
    </w:p>
    <w:p w14:paraId="0FE4E12E" w14:textId="77777777" w:rsidR="00842DAF" w:rsidRDefault="00842DAF" w:rsidP="00422E9B"/>
    <w:p w14:paraId="5A9F4FB7" w14:textId="77777777" w:rsidR="00842DAF" w:rsidRDefault="00842DAF" w:rsidP="00422E9B">
      <w:r>
        <w:t>Frequency: When the event occurs</w:t>
      </w:r>
    </w:p>
    <w:p w14:paraId="2CC20D8D" w14:textId="6AE3670D" w:rsidR="006E7B90" w:rsidRDefault="00C26E8C" w:rsidP="00422E9B">
      <w:r>
        <w:t>Size: 3</w:t>
      </w:r>
      <w:r w:rsidR="00710D8A">
        <w:t>6</w:t>
      </w:r>
      <w:r w:rsidR="006E7B90">
        <w:t xml:space="preserve"> bytes</w:t>
      </w:r>
    </w:p>
    <w:p w14:paraId="2B8EAD8B" w14:textId="77777777" w:rsidR="00816D28" w:rsidRPr="00C14ABB" w:rsidRDefault="00816D28" w:rsidP="00816D28">
      <w:r>
        <w:t>Version: 1</w:t>
      </w:r>
    </w:p>
    <w:p w14:paraId="1BA486BD" w14:textId="77777777" w:rsidR="00422E9B" w:rsidRDefault="00422E9B" w:rsidP="00422E9B"/>
    <w:p w14:paraId="11D1C0F4" w14:textId="77777777" w:rsidR="00983994" w:rsidRPr="00FD3B3E" w:rsidRDefault="00983994" w:rsidP="00FD3B3E">
      <w:pPr>
        <w:pStyle w:val="Code"/>
      </w:pPr>
      <w:r w:rsidRPr="00FD3B3E">
        <w:t>// The event details packet is different for each type of event.</w:t>
      </w:r>
    </w:p>
    <w:p w14:paraId="36E3FE46" w14:textId="77777777" w:rsidR="00983994" w:rsidRPr="00FD3B3E" w:rsidRDefault="00983994" w:rsidP="00FD3B3E">
      <w:pPr>
        <w:pStyle w:val="Code"/>
      </w:pPr>
      <w:r w:rsidRPr="00FD3B3E">
        <w:t>// Make sure only the correct type is interpreted.</w:t>
      </w:r>
    </w:p>
    <w:p w14:paraId="639E8EA8" w14:textId="77777777" w:rsidR="00983994" w:rsidRPr="00FD3B3E" w:rsidRDefault="00983994" w:rsidP="00FD3B3E">
      <w:pPr>
        <w:pStyle w:val="Code"/>
      </w:pPr>
      <w:r w:rsidRPr="00FD3B3E">
        <w:t>union EventDataDetails</w:t>
      </w:r>
    </w:p>
    <w:p w14:paraId="54D3AAF5" w14:textId="77777777" w:rsidR="00983994" w:rsidRPr="00FD3B3E" w:rsidRDefault="00983994" w:rsidP="00FD3B3E">
      <w:pPr>
        <w:pStyle w:val="Code"/>
      </w:pPr>
      <w:r w:rsidRPr="00FD3B3E">
        <w:t>{</w:t>
      </w:r>
    </w:p>
    <w:p w14:paraId="5752505F" w14:textId="77777777" w:rsidR="00983994" w:rsidRPr="00FD3B3E" w:rsidRDefault="00CF4403" w:rsidP="00FD3B3E">
      <w:pPr>
        <w:pStyle w:val="Code"/>
      </w:pPr>
      <w:r w:rsidRPr="00FD3B3E">
        <w:t xml:space="preserve">    </w:t>
      </w:r>
      <w:r w:rsidR="00983994" w:rsidRPr="00FD3B3E">
        <w:t>struct</w:t>
      </w:r>
    </w:p>
    <w:p w14:paraId="0BE21E69" w14:textId="77777777" w:rsidR="00983994" w:rsidRPr="00FD3B3E" w:rsidRDefault="00983994" w:rsidP="00FD3B3E">
      <w:pPr>
        <w:pStyle w:val="Code"/>
      </w:pPr>
      <w:r w:rsidRPr="00FD3B3E">
        <w:t xml:space="preserve">    {</w:t>
      </w:r>
    </w:p>
    <w:p w14:paraId="7CB56A13" w14:textId="77777777" w:rsidR="00983994" w:rsidRPr="00FD3B3E" w:rsidRDefault="00983994" w:rsidP="00FD3B3E">
      <w:pPr>
        <w:pStyle w:val="Code"/>
      </w:pPr>
      <w:r w:rsidRPr="00FD3B3E">
        <w:t xml:space="preserve">    </w:t>
      </w:r>
      <w:r w:rsidR="00CF4403" w:rsidRPr="00FD3B3E">
        <w:t xml:space="preserve">    </w:t>
      </w:r>
      <w:r w:rsidR="00312D3B" w:rsidRPr="00FD3B3E">
        <w:t>u</w:t>
      </w:r>
      <w:r w:rsidRPr="00FD3B3E">
        <w:t>int</w:t>
      </w:r>
      <w:r w:rsidR="00312D3B" w:rsidRPr="00FD3B3E">
        <w:t>8</w:t>
      </w:r>
      <w:r w:rsidR="00570106" w:rsidRPr="00FD3B3E">
        <w:tab/>
      </w:r>
      <w:r w:rsidRPr="00FD3B3E">
        <w:t>vehicleIdx; // Vehicle index of car achieving fastest lap</w:t>
      </w:r>
    </w:p>
    <w:p w14:paraId="56B34320" w14:textId="77777777" w:rsidR="00983994" w:rsidRPr="00FD3B3E" w:rsidRDefault="00983994" w:rsidP="00FD3B3E">
      <w:pPr>
        <w:pStyle w:val="Code"/>
      </w:pPr>
      <w:r w:rsidRPr="00FD3B3E">
        <w:t xml:space="preserve">        </w:t>
      </w:r>
      <w:r w:rsidR="00C96CD5" w:rsidRPr="00FD3B3E">
        <w:t>float</w:t>
      </w:r>
      <w:r w:rsidR="00C96CD5" w:rsidRPr="00FD3B3E">
        <w:tab/>
      </w:r>
      <w:r w:rsidRPr="00FD3B3E">
        <w:t xml:space="preserve">lapTime;    // Lap time is in </w:t>
      </w:r>
      <w:r w:rsidR="00C96CD5" w:rsidRPr="00FD3B3E">
        <w:t>s</w:t>
      </w:r>
      <w:r w:rsidRPr="00FD3B3E">
        <w:t>econds</w:t>
      </w:r>
    </w:p>
    <w:p w14:paraId="362315F1" w14:textId="77777777" w:rsidR="00983994" w:rsidRPr="00FD3B3E" w:rsidRDefault="00CF4403" w:rsidP="00FD3B3E">
      <w:pPr>
        <w:pStyle w:val="Code"/>
      </w:pPr>
      <w:r w:rsidRPr="00FD3B3E">
        <w:t xml:space="preserve">    </w:t>
      </w:r>
      <w:r w:rsidR="00983994" w:rsidRPr="00FD3B3E">
        <w:t>} FastestLap;</w:t>
      </w:r>
    </w:p>
    <w:p w14:paraId="7B0D86EE" w14:textId="77777777" w:rsidR="00983994" w:rsidRPr="00FD3B3E" w:rsidRDefault="00983994" w:rsidP="00FD3B3E">
      <w:pPr>
        <w:pStyle w:val="Code"/>
      </w:pPr>
    </w:p>
    <w:p w14:paraId="50FE4422" w14:textId="77777777" w:rsidR="00983994" w:rsidRPr="00FD3B3E" w:rsidRDefault="00983994" w:rsidP="00FD3B3E">
      <w:pPr>
        <w:pStyle w:val="Code"/>
      </w:pPr>
      <w:r w:rsidRPr="00FD3B3E">
        <w:t xml:space="preserve">    struct</w:t>
      </w:r>
    </w:p>
    <w:p w14:paraId="4588A6F1" w14:textId="77777777" w:rsidR="00983994" w:rsidRPr="00FD3B3E" w:rsidRDefault="00983994" w:rsidP="00FD3B3E">
      <w:pPr>
        <w:pStyle w:val="Code"/>
      </w:pPr>
      <w:r w:rsidRPr="00FD3B3E">
        <w:t xml:space="preserve">    {</w:t>
      </w:r>
    </w:p>
    <w:p w14:paraId="2679362E"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car retiring</w:t>
      </w:r>
    </w:p>
    <w:p w14:paraId="13205942" w14:textId="77777777" w:rsidR="00983994" w:rsidRPr="00FD3B3E" w:rsidRDefault="00CF4403" w:rsidP="00FD3B3E">
      <w:pPr>
        <w:pStyle w:val="Code"/>
      </w:pPr>
      <w:r w:rsidRPr="00FD3B3E">
        <w:t xml:space="preserve">    </w:t>
      </w:r>
      <w:r w:rsidR="00983994" w:rsidRPr="00FD3B3E">
        <w:t>} Retirement;</w:t>
      </w:r>
    </w:p>
    <w:p w14:paraId="5B0CE495" w14:textId="77777777" w:rsidR="00983994" w:rsidRPr="00FD3B3E" w:rsidRDefault="00983994" w:rsidP="00FD3B3E">
      <w:pPr>
        <w:pStyle w:val="Code"/>
      </w:pPr>
    </w:p>
    <w:p w14:paraId="18AA1D65" w14:textId="77777777" w:rsidR="00983994" w:rsidRPr="00FD3B3E" w:rsidRDefault="00983994" w:rsidP="00FD3B3E">
      <w:pPr>
        <w:pStyle w:val="Code"/>
      </w:pPr>
      <w:r w:rsidRPr="00FD3B3E">
        <w:t xml:space="preserve">    struct</w:t>
      </w:r>
    </w:p>
    <w:p w14:paraId="5136696E" w14:textId="77777777" w:rsidR="00983994" w:rsidRPr="00FD3B3E" w:rsidRDefault="00983994" w:rsidP="00FD3B3E">
      <w:pPr>
        <w:pStyle w:val="Code"/>
      </w:pPr>
      <w:r w:rsidRPr="00FD3B3E">
        <w:t xml:space="preserve">    {</w:t>
      </w:r>
    </w:p>
    <w:p w14:paraId="2F779494"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team mate</w:t>
      </w:r>
    </w:p>
    <w:p w14:paraId="198BAFA9" w14:textId="77777777" w:rsidR="00983994" w:rsidRPr="00FD3B3E" w:rsidRDefault="00CF4403" w:rsidP="00FD3B3E">
      <w:pPr>
        <w:pStyle w:val="Code"/>
      </w:pPr>
      <w:r w:rsidRPr="00FD3B3E">
        <w:t xml:space="preserve">    </w:t>
      </w:r>
      <w:r w:rsidR="00983994" w:rsidRPr="00FD3B3E">
        <w:t>} TeamMateInPits;</w:t>
      </w:r>
    </w:p>
    <w:p w14:paraId="1EDE9B39" w14:textId="77777777" w:rsidR="00983994" w:rsidRPr="00FD3B3E" w:rsidRDefault="00983994" w:rsidP="00FD3B3E">
      <w:pPr>
        <w:pStyle w:val="Code"/>
      </w:pPr>
    </w:p>
    <w:p w14:paraId="5CF58F5B" w14:textId="77777777" w:rsidR="00983994" w:rsidRPr="00FD3B3E" w:rsidRDefault="00983994" w:rsidP="00FD3B3E">
      <w:pPr>
        <w:pStyle w:val="Code"/>
      </w:pPr>
      <w:r w:rsidRPr="00FD3B3E">
        <w:t xml:space="preserve">    struct</w:t>
      </w:r>
    </w:p>
    <w:p w14:paraId="538971FF" w14:textId="77777777" w:rsidR="00983994" w:rsidRPr="00FD3B3E" w:rsidRDefault="00983994" w:rsidP="00FD3B3E">
      <w:pPr>
        <w:pStyle w:val="Code"/>
      </w:pPr>
      <w:r w:rsidRPr="00FD3B3E">
        <w:t xml:space="preserve">    {</w:t>
      </w:r>
    </w:p>
    <w:p w14:paraId="5AE7189B"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the race winner</w:t>
      </w:r>
    </w:p>
    <w:p w14:paraId="6EA7CB65" w14:textId="77777777" w:rsidR="00983994" w:rsidRPr="00FD3B3E" w:rsidRDefault="00CF4403" w:rsidP="00FD3B3E">
      <w:pPr>
        <w:pStyle w:val="Code"/>
      </w:pPr>
      <w:r w:rsidRPr="00FD3B3E">
        <w:t xml:space="preserve">    </w:t>
      </w:r>
      <w:r w:rsidR="00983994" w:rsidRPr="00FD3B3E">
        <w:t>} RaceWinner;</w:t>
      </w:r>
    </w:p>
    <w:p w14:paraId="3632E0C5" w14:textId="77777777" w:rsidR="00B46592" w:rsidRPr="00FD3B3E" w:rsidRDefault="00B46592" w:rsidP="00FD3B3E">
      <w:pPr>
        <w:pStyle w:val="Code"/>
      </w:pPr>
    </w:p>
    <w:p w14:paraId="58E5C1CD" w14:textId="77777777" w:rsidR="00B46592" w:rsidRPr="00FD3B3E" w:rsidRDefault="00B46592" w:rsidP="00FD3B3E">
      <w:pPr>
        <w:pStyle w:val="Code"/>
      </w:pPr>
      <w:r w:rsidRPr="00FD3B3E">
        <w:t xml:space="preserve">    struct</w:t>
      </w:r>
    </w:p>
    <w:p w14:paraId="0148C652" w14:textId="77777777" w:rsidR="00B46592" w:rsidRPr="00FD3B3E" w:rsidRDefault="00B46592" w:rsidP="00FD3B3E">
      <w:pPr>
        <w:pStyle w:val="Code"/>
      </w:pPr>
      <w:r w:rsidRPr="00FD3B3E">
        <w:t xml:space="preserve">    {</w:t>
      </w:r>
    </w:p>
    <w:p w14:paraId="5FECDA08" w14:textId="77777777" w:rsidR="00B46592" w:rsidRPr="00FD3B3E" w:rsidRDefault="00B46592" w:rsidP="00FD3B3E">
      <w:pPr>
        <w:pStyle w:val="Code"/>
      </w:pPr>
      <w:r w:rsidRPr="00FD3B3E">
        <w:t xml:space="preserve">    </w:t>
      </w:r>
      <w:r w:rsidRPr="00FD3B3E">
        <w:tab/>
        <w:t>uint8 penaltyTy</w:t>
      </w:r>
      <w:r w:rsidR="00001F51" w:rsidRPr="00FD3B3E">
        <w:t>pe;</w:t>
      </w:r>
      <w:r w:rsidR="00001F51" w:rsidRPr="00FD3B3E">
        <w:tab/>
      </w:r>
      <w:r w:rsidR="00001F51" w:rsidRPr="00FD3B3E">
        <w:tab/>
        <w:t>// Penalty type – see Appendices</w:t>
      </w:r>
    </w:p>
    <w:p w14:paraId="1C753F20" w14:textId="77777777" w:rsidR="00B46592" w:rsidRPr="00FD3B3E" w:rsidRDefault="00B46592" w:rsidP="00FD3B3E">
      <w:pPr>
        <w:pStyle w:val="Code"/>
      </w:pPr>
      <w:r w:rsidRPr="00FD3B3E">
        <w:t xml:space="preserve">        uint8 infringementType;</w:t>
      </w:r>
      <w:r w:rsidR="00001F51" w:rsidRPr="00FD3B3E">
        <w:tab/>
      </w:r>
      <w:r w:rsidR="00001F51" w:rsidRPr="00FD3B3E">
        <w:tab/>
        <w:t>// Infringement type – see Appendices</w:t>
      </w:r>
    </w:p>
    <w:p w14:paraId="590361E0" w14:textId="77777777" w:rsidR="00B46592" w:rsidRPr="00FD3B3E" w:rsidRDefault="00B46592" w:rsidP="00FD3B3E">
      <w:pPr>
        <w:pStyle w:val="Code"/>
      </w:pPr>
      <w:r w:rsidRPr="00FD3B3E">
        <w:t xml:space="preserve">        uint8 vehicleIdx;         </w:t>
      </w:r>
      <w:r w:rsidR="00001F51" w:rsidRPr="00FD3B3E">
        <w:tab/>
      </w:r>
      <w:r w:rsidRPr="00FD3B3E">
        <w:t>// Vehicle index of the car the penalty is applied to</w:t>
      </w:r>
    </w:p>
    <w:p w14:paraId="71CEB181" w14:textId="77777777" w:rsidR="00B46592" w:rsidRPr="00FD3B3E" w:rsidRDefault="00B46592" w:rsidP="00FD3B3E">
      <w:pPr>
        <w:pStyle w:val="Code"/>
      </w:pPr>
      <w:r w:rsidRPr="00FD3B3E">
        <w:t xml:space="preserve">        uint8 otherVehicleIdx;    </w:t>
      </w:r>
      <w:r w:rsidR="00001F51" w:rsidRPr="00FD3B3E">
        <w:tab/>
      </w:r>
      <w:r w:rsidRPr="00FD3B3E">
        <w:t>// Vehicle index of the other car involved</w:t>
      </w:r>
    </w:p>
    <w:p w14:paraId="217C879E" w14:textId="77777777" w:rsidR="000448DB" w:rsidRPr="00FD3B3E" w:rsidRDefault="000448DB" w:rsidP="00FD3B3E">
      <w:pPr>
        <w:pStyle w:val="Code"/>
      </w:pPr>
      <w:r w:rsidRPr="00FD3B3E">
        <w:t xml:space="preserve">        uint8 time;               </w:t>
      </w:r>
      <w:r w:rsidR="00517877" w:rsidRPr="00FD3B3E">
        <w:tab/>
      </w:r>
      <w:r w:rsidRPr="00FD3B3E">
        <w:t>// Time gained, or time spent doing action</w:t>
      </w:r>
      <w:r w:rsidR="007C077C" w:rsidRPr="00FD3B3E">
        <w:t xml:space="preserve"> in seconds</w:t>
      </w:r>
    </w:p>
    <w:p w14:paraId="416B85A6" w14:textId="77777777" w:rsidR="008C4A1F" w:rsidRPr="00FD3B3E" w:rsidRDefault="008C4A1F" w:rsidP="00FD3B3E">
      <w:pPr>
        <w:pStyle w:val="Code"/>
      </w:pPr>
      <w:r w:rsidRPr="00FD3B3E">
        <w:t xml:space="preserve">        uint8 lapNum;             </w:t>
      </w:r>
      <w:r w:rsidRPr="00FD3B3E">
        <w:tab/>
        <w:t>// Lap the penalty occurred on</w:t>
      </w:r>
    </w:p>
    <w:p w14:paraId="54F3158F" w14:textId="77777777" w:rsidR="008C4A1F" w:rsidRPr="00FD3B3E" w:rsidRDefault="008C4A1F" w:rsidP="00FD3B3E">
      <w:pPr>
        <w:pStyle w:val="Code"/>
      </w:pPr>
      <w:r w:rsidRPr="00FD3B3E">
        <w:t xml:space="preserve">        uint8 placesGained;       </w:t>
      </w:r>
      <w:r w:rsidRPr="00FD3B3E">
        <w:tab/>
        <w:t>// Number of places gained by this</w:t>
      </w:r>
    </w:p>
    <w:p w14:paraId="0C8EEA24" w14:textId="77777777" w:rsidR="00B46592" w:rsidRPr="00FD3B3E" w:rsidRDefault="00B46592" w:rsidP="00FD3B3E">
      <w:pPr>
        <w:pStyle w:val="Code"/>
      </w:pPr>
      <w:r w:rsidRPr="00FD3B3E">
        <w:t xml:space="preserve">    } Penalty;</w:t>
      </w:r>
    </w:p>
    <w:p w14:paraId="61B91CBA" w14:textId="77777777" w:rsidR="001D77F3" w:rsidRPr="00FD3B3E" w:rsidRDefault="001D77F3" w:rsidP="00FD3B3E">
      <w:pPr>
        <w:pStyle w:val="Code"/>
      </w:pPr>
    </w:p>
    <w:p w14:paraId="158FE783" w14:textId="77777777" w:rsidR="001D77F3" w:rsidRPr="00FD3B3E" w:rsidRDefault="001D77F3" w:rsidP="00FD3B3E">
      <w:pPr>
        <w:pStyle w:val="Code"/>
      </w:pPr>
      <w:r w:rsidRPr="00FD3B3E">
        <w:t xml:space="preserve">    struct</w:t>
      </w:r>
    </w:p>
    <w:p w14:paraId="4CB13B32" w14:textId="77777777" w:rsidR="001D77F3" w:rsidRPr="00FD3B3E" w:rsidRDefault="001D77F3" w:rsidP="00FD3B3E">
      <w:pPr>
        <w:pStyle w:val="Code"/>
      </w:pPr>
      <w:r w:rsidRPr="00FD3B3E">
        <w:t xml:space="preserve">    {</w:t>
      </w:r>
    </w:p>
    <w:p w14:paraId="4638C641" w14:textId="77777777" w:rsidR="001D77F3" w:rsidRPr="00FD3B3E" w:rsidRDefault="001D77F3" w:rsidP="00FD3B3E">
      <w:pPr>
        <w:pStyle w:val="Code"/>
      </w:pPr>
      <w:r w:rsidRPr="00FD3B3E">
        <w:t xml:space="preserve">        uint8 vehicleIdx;</w:t>
      </w:r>
      <w:r w:rsidR="00CE1D1A" w:rsidRPr="00FD3B3E">
        <w:tab/>
      </w:r>
      <w:r w:rsidR="00CE1D1A" w:rsidRPr="00FD3B3E">
        <w:tab/>
      </w:r>
      <w:r w:rsidRPr="00FD3B3E">
        <w:t>// Vehicle index of the vehicle triggering speed trap</w:t>
      </w:r>
    </w:p>
    <w:p w14:paraId="0B1A8455" w14:textId="77777777" w:rsidR="001D77F3" w:rsidRPr="00FD3B3E" w:rsidRDefault="001D77F3" w:rsidP="00FD3B3E">
      <w:pPr>
        <w:pStyle w:val="Code"/>
      </w:pPr>
      <w:r w:rsidRPr="00FD3B3E">
        <w:t xml:space="preserve">        float speed;      </w:t>
      </w:r>
      <w:r w:rsidR="00CE1D1A" w:rsidRPr="00FD3B3E">
        <w:tab/>
      </w:r>
      <w:r w:rsidR="00CE1D1A" w:rsidRPr="00FD3B3E">
        <w:tab/>
      </w:r>
      <w:r w:rsidRPr="00FD3B3E">
        <w:t>// Top speed achieved in kilometres per hour</w:t>
      </w:r>
    </w:p>
    <w:p w14:paraId="135366C1" w14:textId="77777777" w:rsidR="00CE1D1A" w:rsidRPr="00FD3B3E" w:rsidRDefault="00CE1D1A" w:rsidP="00FD3B3E">
      <w:pPr>
        <w:pStyle w:val="Code"/>
      </w:pPr>
      <w:r w:rsidRPr="00FD3B3E">
        <w:t xml:space="preserve">        uint8 overallFastestInSession;   // Overall fastest speed in session = 1, otherwise 0</w:t>
      </w:r>
    </w:p>
    <w:p w14:paraId="0199C499" w14:textId="77777777" w:rsidR="00CE1D1A" w:rsidRPr="00FD3B3E" w:rsidRDefault="00CE1D1A" w:rsidP="00FD3B3E">
      <w:pPr>
        <w:pStyle w:val="Code"/>
      </w:pPr>
      <w:r w:rsidRPr="00FD3B3E">
        <w:t xml:space="preserve">        uint8 driverFastestInSession;    // Fastest speed for driver in session = 1, otherwise 0</w:t>
      </w:r>
    </w:p>
    <w:p w14:paraId="0317C3D4" w14:textId="77777777" w:rsidR="001D77F3" w:rsidRPr="00FD3B3E" w:rsidRDefault="001D77F3" w:rsidP="00FD3B3E">
      <w:pPr>
        <w:pStyle w:val="Code"/>
      </w:pPr>
      <w:r w:rsidRPr="00FD3B3E">
        <w:t xml:space="preserve">    } SpeedTrap;</w:t>
      </w:r>
    </w:p>
    <w:p w14:paraId="3923A1E2" w14:textId="77777777" w:rsidR="006F1175" w:rsidRPr="00FD3B3E" w:rsidRDefault="006F1175" w:rsidP="00FD3B3E">
      <w:pPr>
        <w:pStyle w:val="Code"/>
      </w:pPr>
    </w:p>
    <w:p w14:paraId="27062701" w14:textId="77777777" w:rsidR="006F1175" w:rsidRPr="00FD3B3E" w:rsidRDefault="006F1175" w:rsidP="00FD3B3E">
      <w:pPr>
        <w:pStyle w:val="Code"/>
      </w:pPr>
      <w:r w:rsidRPr="00FD3B3E">
        <w:t xml:space="preserve">    struct</w:t>
      </w:r>
    </w:p>
    <w:p w14:paraId="32132B47" w14:textId="77777777" w:rsidR="006F1175" w:rsidRPr="00FD3B3E" w:rsidRDefault="006F1175" w:rsidP="00FD3B3E">
      <w:pPr>
        <w:pStyle w:val="Code"/>
      </w:pPr>
      <w:r w:rsidRPr="00FD3B3E">
        <w:t xml:space="preserve">    {</w:t>
      </w:r>
    </w:p>
    <w:p w14:paraId="24701B6F" w14:textId="5E9ABEF3" w:rsidR="006F1175" w:rsidRPr="00FD3B3E" w:rsidRDefault="006F1175" w:rsidP="00FD3B3E">
      <w:pPr>
        <w:pStyle w:val="Code"/>
      </w:pPr>
      <w:r w:rsidRPr="00FD3B3E">
        <w:t xml:space="preserve">        uint8 numLights;</w:t>
      </w:r>
      <w:r w:rsidRPr="00FD3B3E">
        <w:tab/>
      </w:r>
      <w:r w:rsidRPr="00FD3B3E">
        <w:tab/>
        <w:t>// Number of lights showing</w:t>
      </w:r>
    </w:p>
    <w:p w14:paraId="269646ED" w14:textId="66B7A69E" w:rsidR="006F1175" w:rsidRPr="00FD3B3E" w:rsidRDefault="006F1175" w:rsidP="00FD3B3E">
      <w:pPr>
        <w:pStyle w:val="Code"/>
      </w:pPr>
      <w:r w:rsidRPr="00FD3B3E">
        <w:t xml:space="preserve">    } StartLIghts;</w:t>
      </w:r>
    </w:p>
    <w:p w14:paraId="41A92957" w14:textId="77777777" w:rsidR="00F4524E" w:rsidRDefault="00F4524E" w:rsidP="00FD3B3E">
      <w:pPr>
        <w:pStyle w:val="Code"/>
      </w:pPr>
    </w:p>
    <w:p w14:paraId="1F38943F" w14:textId="2F12550A" w:rsidR="00F4524E" w:rsidRDefault="00F4524E" w:rsidP="00F4524E">
      <w:pPr>
        <w:pStyle w:val="Code"/>
      </w:pPr>
      <w:r>
        <w:lastRenderedPageBreak/>
        <w:t xml:space="preserve">    struct</w:t>
      </w:r>
    </w:p>
    <w:p w14:paraId="589BE72A" w14:textId="487058C1" w:rsidR="00F4524E" w:rsidRDefault="00F4524E" w:rsidP="00F4524E">
      <w:pPr>
        <w:pStyle w:val="Code"/>
      </w:pPr>
      <w:r>
        <w:t xml:space="preserve">    {</w:t>
      </w:r>
    </w:p>
    <w:p w14:paraId="70000B86" w14:textId="48320F96" w:rsidR="00F4524E" w:rsidRDefault="00F4524E" w:rsidP="00F4524E">
      <w:pPr>
        <w:pStyle w:val="Code"/>
      </w:pPr>
      <w:r>
        <w:t xml:space="preserve">        uint8 vehicleIdx;                 // Vehicle index of the vehicle serving drive through</w:t>
      </w:r>
    </w:p>
    <w:p w14:paraId="4CC708A4" w14:textId="45F1E956" w:rsidR="00F4524E" w:rsidRDefault="00F4524E" w:rsidP="00F4524E">
      <w:pPr>
        <w:pStyle w:val="Code"/>
      </w:pPr>
      <w:r>
        <w:t xml:space="preserve">    } DriveThroughPenaltyServed;</w:t>
      </w:r>
    </w:p>
    <w:p w14:paraId="0AA36A40" w14:textId="77777777" w:rsidR="00F4524E" w:rsidRDefault="00F4524E" w:rsidP="00F4524E">
      <w:pPr>
        <w:pStyle w:val="Code"/>
      </w:pPr>
    </w:p>
    <w:p w14:paraId="3A2FD797" w14:textId="6C916CF2" w:rsidR="00F4524E" w:rsidRDefault="00F4524E" w:rsidP="00F4524E">
      <w:pPr>
        <w:pStyle w:val="Code"/>
      </w:pPr>
      <w:r>
        <w:t xml:space="preserve">    struct</w:t>
      </w:r>
    </w:p>
    <w:p w14:paraId="586E9A7D" w14:textId="220D5E8D" w:rsidR="00F4524E" w:rsidRDefault="00F4524E" w:rsidP="00F4524E">
      <w:pPr>
        <w:pStyle w:val="Code"/>
      </w:pPr>
      <w:r>
        <w:t xml:space="preserve">    {</w:t>
      </w:r>
    </w:p>
    <w:p w14:paraId="70F98826" w14:textId="77777777" w:rsidR="00F4524E" w:rsidRDefault="00F4524E" w:rsidP="00F4524E">
      <w:pPr>
        <w:pStyle w:val="Code"/>
      </w:pPr>
      <w:r>
        <w:t xml:space="preserve">        uint8 vehicleIdx;                 // Vehicle index of the vehicle serving stop go</w:t>
      </w:r>
    </w:p>
    <w:p w14:paraId="384CFAA2" w14:textId="00FC8D2B" w:rsidR="00F4524E" w:rsidRDefault="00F4524E" w:rsidP="00F4524E">
      <w:pPr>
        <w:pStyle w:val="Code"/>
      </w:pPr>
      <w:r>
        <w:t xml:space="preserve">    } StopGoPenaltyServed;</w:t>
      </w:r>
    </w:p>
    <w:p w14:paraId="0E5491F0" w14:textId="77777777" w:rsidR="00D15BA1" w:rsidRDefault="00D15BA1" w:rsidP="00F4524E">
      <w:pPr>
        <w:pStyle w:val="Code"/>
      </w:pPr>
    </w:p>
    <w:p w14:paraId="32420C4A" w14:textId="4096D3AC" w:rsidR="00D15BA1" w:rsidRDefault="00D15BA1" w:rsidP="00D15BA1">
      <w:pPr>
        <w:pStyle w:val="Code"/>
      </w:pPr>
      <w:r>
        <w:t xml:space="preserve">    struct</w:t>
      </w:r>
    </w:p>
    <w:p w14:paraId="2ADE41EF" w14:textId="31A24B6D" w:rsidR="00D15BA1" w:rsidRDefault="00D15BA1" w:rsidP="00D15BA1">
      <w:pPr>
        <w:pStyle w:val="Code"/>
      </w:pPr>
      <w:r>
        <w:t xml:space="preserve">    {</w:t>
      </w:r>
    </w:p>
    <w:p w14:paraId="2B943981" w14:textId="7C183336" w:rsidR="00D15BA1" w:rsidRDefault="00D15BA1" w:rsidP="00D15BA1">
      <w:pPr>
        <w:pStyle w:val="Code"/>
      </w:pPr>
      <w:r>
        <w:t xml:space="preserve">        uint</w:t>
      </w:r>
      <w:r w:rsidR="00EE5E24">
        <w:t>32</w:t>
      </w:r>
      <w:r>
        <w:t xml:space="preserve"> flashbackFrameIdentifier;  // Frame identifier flashed back to</w:t>
      </w:r>
    </w:p>
    <w:p w14:paraId="706ECEDF" w14:textId="42A80EA3" w:rsidR="00D15BA1" w:rsidRDefault="00D15BA1" w:rsidP="00D15BA1">
      <w:pPr>
        <w:pStyle w:val="Code"/>
      </w:pPr>
      <w:r>
        <w:t xml:space="preserve">        float flashbackSessionTime;       // Session time flashed back to</w:t>
      </w:r>
    </w:p>
    <w:p w14:paraId="349A4CD5" w14:textId="1BE19BA3" w:rsidR="008753A4" w:rsidRDefault="00D15BA1" w:rsidP="00D15BA1">
      <w:pPr>
        <w:pStyle w:val="Code"/>
      </w:pPr>
      <w:r>
        <w:t xml:space="preserve">    } Flashback;</w:t>
      </w:r>
    </w:p>
    <w:p w14:paraId="0A64A4C2" w14:textId="77777777" w:rsidR="003F0D6D" w:rsidRDefault="003F0D6D" w:rsidP="003F0D6D">
      <w:pPr>
        <w:pStyle w:val="Code"/>
      </w:pPr>
    </w:p>
    <w:p w14:paraId="30173CB0" w14:textId="1C6C392E" w:rsidR="003F0D6D" w:rsidRDefault="003F0D6D" w:rsidP="003F0D6D">
      <w:pPr>
        <w:pStyle w:val="Code"/>
      </w:pPr>
      <w:r>
        <w:t xml:space="preserve">    struct</w:t>
      </w:r>
    </w:p>
    <w:p w14:paraId="067FF9B8" w14:textId="01E12D19" w:rsidR="003F0D6D" w:rsidRDefault="003F0D6D" w:rsidP="003F0D6D">
      <w:pPr>
        <w:pStyle w:val="Code"/>
      </w:pPr>
      <w:r>
        <w:t xml:space="preserve">    {</w:t>
      </w:r>
    </w:p>
    <w:p w14:paraId="2B1B897D" w14:textId="524FE8F5" w:rsidR="003F0D6D" w:rsidRPr="00FD3B3E" w:rsidRDefault="003F0D6D" w:rsidP="003F0D6D">
      <w:pPr>
        <w:pStyle w:val="Code"/>
      </w:pPr>
      <w:r w:rsidRPr="00FD3B3E">
        <w:t xml:space="preserve">    </w:t>
      </w:r>
      <w:r>
        <w:t xml:space="preserve">    </w:t>
      </w:r>
      <w:r w:rsidRPr="00FD3B3E">
        <w:t>uint32         m_buttonStatus;    // Bit flags specifying which buttons are being pressed</w:t>
      </w:r>
    </w:p>
    <w:p w14:paraId="769BA9C9" w14:textId="4AC48E35" w:rsidR="003F0D6D" w:rsidRDefault="003F0D6D" w:rsidP="003F0D6D">
      <w:pPr>
        <w:pStyle w:val="Code"/>
      </w:pPr>
      <w:r w:rsidRPr="00FD3B3E">
        <w:t xml:space="preserve">                                          // currently - see appendices</w:t>
      </w:r>
    </w:p>
    <w:p w14:paraId="391C7E4D" w14:textId="64D4A0F0" w:rsidR="003F0D6D" w:rsidRDefault="003F0D6D" w:rsidP="003F0D6D">
      <w:pPr>
        <w:pStyle w:val="Code"/>
      </w:pPr>
      <w:r>
        <w:t xml:space="preserve">    } Buttons;</w:t>
      </w:r>
    </w:p>
    <w:p w14:paraId="41C04FDE" w14:textId="2FE2BD33" w:rsidR="00983994" w:rsidRPr="00FD3B3E" w:rsidRDefault="00983994" w:rsidP="00D15BA1">
      <w:pPr>
        <w:pStyle w:val="Code"/>
      </w:pPr>
      <w:r w:rsidRPr="00FD3B3E">
        <w:t>};</w:t>
      </w:r>
    </w:p>
    <w:p w14:paraId="09C4D14D" w14:textId="77777777" w:rsidR="00983994" w:rsidRDefault="00983994" w:rsidP="00983994"/>
    <w:p w14:paraId="5E9E3370" w14:textId="77777777" w:rsidR="00422E9B" w:rsidRPr="00FD3B3E" w:rsidRDefault="00422E9B" w:rsidP="00FD3B3E">
      <w:pPr>
        <w:pStyle w:val="Code"/>
      </w:pPr>
      <w:r w:rsidRPr="00FD3B3E">
        <w:t>struct PacketEventData</w:t>
      </w:r>
    </w:p>
    <w:p w14:paraId="76283FED" w14:textId="77777777" w:rsidR="00422E9B" w:rsidRPr="00FD3B3E" w:rsidRDefault="00422E9B" w:rsidP="00FD3B3E">
      <w:pPr>
        <w:pStyle w:val="Code"/>
      </w:pPr>
      <w:r w:rsidRPr="00FD3B3E">
        <w:t>{</w:t>
      </w:r>
    </w:p>
    <w:p w14:paraId="01296B0D" w14:textId="77777777" w:rsidR="00422E9B" w:rsidRPr="00FD3B3E" w:rsidRDefault="00422E9B" w:rsidP="00FD3B3E">
      <w:pPr>
        <w:pStyle w:val="Code"/>
      </w:pPr>
      <w:r w:rsidRPr="00FD3B3E">
        <w:t xml:space="preserve">    PacketHeader    </w:t>
      </w:r>
      <w:r w:rsidR="007A3A37" w:rsidRPr="00FD3B3E">
        <w:tab/>
      </w:r>
      <w:r w:rsidRPr="00FD3B3E">
        <w:t xml:space="preserve">m_header;               </w:t>
      </w:r>
      <w:r w:rsidR="00CE4EC5" w:rsidRPr="00FD3B3E">
        <w:tab/>
      </w:r>
      <w:r w:rsidRPr="00FD3B3E">
        <w:t xml:space="preserve">// </w:t>
      </w:r>
      <w:r w:rsidR="005311F8" w:rsidRPr="00FD3B3E">
        <w:t>H</w:t>
      </w:r>
      <w:r w:rsidRPr="00FD3B3E">
        <w:t>eader</w:t>
      </w:r>
    </w:p>
    <w:p w14:paraId="2CFC8041" w14:textId="77777777" w:rsidR="00974E25" w:rsidRPr="00FD3B3E" w:rsidRDefault="00422E9B" w:rsidP="00FD3B3E">
      <w:pPr>
        <w:pStyle w:val="Code"/>
      </w:pPr>
      <w:r w:rsidRPr="00FD3B3E">
        <w:t xml:space="preserve">    </w:t>
      </w:r>
    </w:p>
    <w:p w14:paraId="6DD10FBC" w14:textId="39BB7387" w:rsidR="00422E9B" w:rsidRPr="00FD3B3E" w:rsidRDefault="00FD3B3E" w:rsidP="00FD3B3E">
      <w:pPr>
        <w:pStyle w:val="Code"/>
      </w:pPr>
      <w:r>
        <w:t xml:space="preserve">    </w:t>
      </w:r>
      <w:r w:rsidR="00724BF9" w:rsidRPr="00FD3B3E">
        <w:t xml:space="preserve">uint8           </w:t>
      </w:r>
      <w:r w:rsidR="007A3A37" w:rsidRPr="00FD3B3E">
        <w:tab/>
      </w:r>
      <w:r w:rsidR="00422E9B" w:rsidRPr="00FD3B3E">
        <w:t xml:space="preserve">m_eventStringCode[4];   </w:t>
      </w:r>
      <w:r w:rsidR="00CE4EC5" w:rsidRPr="00FD3B3E">
        <w:tab/>
      </w:r>
      <w:r w:rsidR="00422E9B" w:rsidRPr="00FD3B3E">
        <w:t xml:space="preserve">// </w:t>
      </w:r>
      <w:r w:rsidR="005311F8" w:rsidRPr="00FD3B3E">
        <w:t>E</w:t>
      </w:r>
      <w:r w:rsidR="00422E9B" w:rsidRPr="00FD3B3E">
        <w:t xml:space="preserve">vent string code, see </w:t>
      </w:r>
      <w:r w:rsidR="001F5CF3" w:rsidRPr="00FD3B3E">
        <w:t>below</w:t>
      </w:r>
    </w:p>
    <w:p w14:paraId="085587A3" w14:textId="2FC0D2F6" w:rsidR="00001F51" w:rsidRPr="00FD3B3E" w:rsidRDefault="00FD3B3E" w:rsidP="00FD3B3E">
      <w:pPr>
        <w:pStyle w:val="Code"/>
      </w:pPr>
      <w:r>
        <w:t xml:space="preserve">    </w:t>
      </w:r>
      <w:r w:rsidR="007A3A37" w:rsidRPr="00FD3B3E">
        <w:t>EventDataDetails</w:t>
      </w:r>
      <w:r w:rsidR="007A3A37" w:rsidRPr="00FD3B3E">
        <w:tab/>
        <w:t xml:space="preserve">m_eventDetails;         </w:t>
      </w:r>
      <w:r w:rsidR="00CE4EC5" w:rsidRPr="00FD3B3E">
        <w:tab/>
      </w:r>
      <w:r w:rsidR="007A3A37" w:rsidRPr="00FD3B3E">
        <w:t>// Event details - should be interpreted differently</w:t>
      </w:r>
    </w:p>
    <w:p w14:paraId="54413C79" w14:textId="537976B0" w:rsidR="007A3A37" w:rsidRPr="00FD3B3E" w:rsidRDefault="00FD3B3E" w:rsidP="00FD3B3E">
      <w:pPr>
        <w:pStyle w:val="Code"/>
      </w:pPr>
      <w:r>
        <w:t xml:space="preserve">                                                 </w:t>
      </w:r>
      <w:r w:rsidR="007A3A37" w:rsidRPr="00FD3B3E">
        <w:t>// for each type</w:t>
      </w:r>
    </w:p>
    <w:p w14:paraId="65B9DA00" w14:textId="77777777" w:rsidR="00422E9B" w:rsidRPr="00FD3B3E" w:rsidRDefault="00422E9B" w:rsidP="00FD3B3E">
      <w:pPr>
        <w:pStyle w:val="Code"/>
      </w:pPr>
      <w:r w:rsidRPr="00FD3B3E">
        <w:t>};</w:t>
      </w:r>
    </w:p>
    <w:p w14:paraId="25ED2F5B" w14:textId="77777777" w:rsidR="001F5CF3" w:rsidRDefault="001F5CF3" w:rsidP="00422E9B">
      <w:pPr>
        <w:pStyle w:val="Code"/>
        <w:rPr>
          <w:color w:val="000000"/>
        </w:rPr>
      </w:pPr>
    </w:p>
    <w:p w14:paraId="173E8B7B" w14:textId="77777777" w:rsidR="001F5CF3" w:rsidRDefault="001F5CF3" w:rsidP="00422E9B">
      <w:pPr>
        <w:pStyle w:val="Code"/>
        <w:rPr>
          <w:color w:val="000000"/>
        </w:rPr>
      </w:pPr>
    </w:p>
    <w:p w14:paraId="5579A3DB" w14:textId="77777777" w:rsidR="001F5CF3" w:rsidRDefault="001F5CF3" w:rsidP="001F5CF3">
      <w:pPr>
        <w:pStyle w:val="Heading2"/>
      </w:pPr>
      <w:r>
        <w:t>Event String Codes</w:t>
      </w:r>
    </w:p>
    <w:p w14:paraId="368FEEE9" w14:textId="77777777" w:rsidR="00422E9B" w:rsidRDefault="00422E9B" w:rsidP="0044505A">
      <w:pPr>
        <w:pStyle w:val="Heading3"/>
      </w:pPr>
      <w:r>
        <w:t xml:space="preserve"> </w:t>
      </w:r>
    </w:p>
    <w:tbl>
      <w:tblPr>
        <w:tblStyle w:val="TableGrid"/>
        <w:tblW w:w="0" w:type="auto"/>
        <w:tblInd w:w="720" w:type="dxa"/>
        <w:tblLook w:val="04A0" w:firstRow="1" w:lastRow="0" w:firstColumn="1" w:lastColumn="0" w:noHBand="0" w:noVBand="1"/>
      </w:tblPr>
      <w:tblGrid>
        <w:gridCol w:w="2235"/>
        <w:gridCol w:w="974"/>
        <w:gridCol w:w="4117"/>
      </w:tblGrid>
      <w:tr w:rsidR="001F5CF3" w14:paraId="728FAC97" w14:textId="77777777" w:rsidTr="001D77F3">
        <w:tc>
          <w:tcPr>
            <w:tcW w:w="2235" w:type="dxa"/>
            <w:shd w:val="clear" w:color="auto" w:fill="A6A6A6" w:themeFill="background1" w:themeFillShade="A6"/>
          </w:tcPr>
          <w:p w14:paraId="4ACD3F21" w14:textId="77777777" w:rsidR="001F5CF3" w:rsidRPr="001F5CF3" w:rsidRDefault="001F5CF3" w:rsidP="00317B1C">
            <w:pPr>
              <w:rPr>
                <w:b/>
              </w:rPr>
            </w:pPr>
            <w:r w:rsidRPr="001F5CF3">
              <w:rPr>
                <w:b/>
              </w:rPr>
              <w:t>Event</w:t>
            </w:r>
          </w:p>
        </w:tc>
        <w:tc>
          <w:tcPr>
            <w:tcW w:w="974" w:type="dxa"/>
            <w:shd w:val="clear" w:color="auto" w:fill="A6A6A6" w:themeFill="background1" w:themeFillShade="A6"/>
          </w:tcPr>
          <w:p w14:paraId="3EFBB0B3" w14:textId="77777777" w:rsidR="001F5CF3" w:rsidRPr="001F5CF3" w:rsidRDefault="001F5CF3" w:rsidP="00317B1C">
            <w:pPr>
              <w:rPr>
                <w:b/>
              </w:rPr>
            </w:pPr>
            <w:r w:rsidRPr="001F5CF3">
              <w:rPr>
                <w:b/>
              </w:rPr>
              <w:t>Code</w:t>
            </w:r>
          </w:p>
        </w:tc>
        <w:tc>
          <w:tcPr>
            <w:tcW w:w="4117" w:type="dxa"/>
            <w:shd w:val="clear" w:color="auto" w:fill="A6A6A6" w:themeFill="background1" w:themeFillShade="A6"/>
          </w:tcPr>
          <w:p w14:paraId="58B6A974" w14:textId="77777777" w:rsidR="001F5CF3" w:rsidRPr="001F5CF3" w:rsidRDefault="001F5CF3" w:rsidP="00317B1C">
            <w:pPr>
              <w:rPr>
                <w:b/>
              </w:rPr>
            </w:pPr>
            <w:r w:rsidRPr="001F5CF3">
              <w:rPr>
                <w:b/>
              </w:rPr>
              <w:t>Description</w:t>
            </w:r>
          </w:p>
        </w:tc>
      </w:tr>
      <w:tr w:rsidR="001F5CF3" w14:paraId="07E488B4" w14:textId="77777777" w:rsidTr="001D77F3">
        <w:tc>
          <w:tcPr>
            <w:tcW w:w="2235" w:type="dxa"/>
          </w:tcPr>
          <w:p w14:paraId="0CDD1AD0" w14:textId="77777777" w:rsidR="001F5CF3" w:rsidRPr="001F5CF3" w:rsidRDefault="001F5CF3" w:rsidP="00317B1C">
            <w:pPr>
              <w:rPr>
                <w:sz w:val="18"/>
              </w:rPr>
            </w:pPr>
            <w:r w:rsidRPr="001F5CF3">
              <w:rPr>
                <w:sz w:val="18"/>
              </w:rPr>
              <w:t>Session Started</w:t>
            </w:r>
          </w:p>
        </w:tc>
        <w:tc>
          <w:tcPr>
            <w:tcW w:w="974" w:type="dxa"/>
          </w:tcPr>
          <w:p w14:paraId="195A5E14" w14:textId="77777777" w:rsidR="001F5CF3" w:rsidRPr="001F5CF3" w:rsidRDefault="001F5CF3" w:rsidP="00317B1C">
            <w:pPr>
              <w:rPr>
                <w:sz w:val="18"/>
              </w:rPr>
            </w:pPr>
            <w:r w:rsidRPr="001F5CF3">
              <w:rPr>
                <w:sz w:val="18"/>
              </w:rPr>
              <w:t>“SSTA”</w:t>
            </w:r>
          </w:p>
        </w:tc>
        <w:tc>
          <w:tcPr>
            <w:tcW w:w="4117" w:type="dxa"/>
          </w:tcPr>
          <w:p w14:paraId="3AD7E7CD" w14:textId="77777777" w:rsidR="001F5CF3" w:rsidRPr="001F5CF3" w:rsidRDefault="001F5CF3" w:rsidP="00317B1C">
            <w:pPr>
              <w:rPr>
                <w:sz w:val="18"/>
              </w:rPr>
            </w:pPr>
            <w:r w:rsidRPr="001F5CF3">
              <w:rPr>
                <w:sz w:val="18"/>
              </w:rPr>
              <w:t>Sent when the session starts</w:t>
            </w:r>
          </w:p>
        </w:tc>
      </w:tr>
      <w:tr w:rsidR="001F5CF3" w14:paraId="41C9AD19" w14:textId="77777777" w:rsidTr="001D77F3">
        <w:tc>
          <w:tcPr>
            <w:tcW w:w="2235" w:type="dxa"/>
          </w:tcPr>
          <w:p w14:paraId="655D2413" w14:textId="77777777" w:rsidR="001F5CF3" w:rsidRPr="001F5CF3" w:rsidRDefault="001F5CF3" w:rsidP="00317B1C">
            <w:pPr>
              <w:rPr>
                <w:sz w:val="18"/>
              </w:rPr>
            </w:pPr>
            <w:r w:rsidRPr="001F5CF3">
              <w:rPr>
                <w:sz w:val="18"/>
              </w:rPr>
              <w:t>Session Ended</w:t>
            </w:r>
          </w:p>
        </w:tc>
        <w:tc>
          <w:tcPr>
            <w:tcW w:w="974" w:type="dxa"/>
          </w:tcPr>
          <w:p w14:paraId="413DE011" w14:textId="77777777" w:rsidR="001F5CF3" w:rsidRPr="001F5CF3" w:rsidRDefault="001F5CF3" w:rsidP="00317B1C">
            <w:pPr>
              <w:rPr>
                <w:sz w:val="18"/>
              </w:rPr>
            </w:pPr>
            <w:r w:rsidRPr="001F5CF3">
              <w:rPr>
                <w:sz w:val="18"/>
              </w:rPr>
              <w:t>“SEND”</w:t>
            </w:r>
          </w:p>
        </w:tc>
        <w:tc>
          <w:tcPr>
            <w:tcW w:w="4117" w:type="dxa"/>
          </w:tcPr>
          <w:p w14:paraId="7DC9CCFB" w14:textId="77777777" w:rsidR="001F5CF3" w:rsidRPr="001F5CF3" w:rsidRDefault="001F5CF3" w:rsidP="00317B1C">
            <w:pPr>
              <w:rPr>
                <w:sz w:val="18"/>
              </w:rPr>
            </w:pPr>
            <w:r w:rsidRPr="001F5CF3">
              <w:rPr>
                <w:sz w:val="18"/>
              </w:rPr>
              <w:t>Sent when the session ends</w:t>
            </w:r>
          </w:p>
        </w:tc>
      </w:tr>
      <w:tr w:rsidR="001F5CF3" w14:paraId="69C394F3" w14:textId="77777777" w:rsidTr="001D77F3">
        <w:tc>
          <w:tcPr>
            <w:tcW w:w="2235" w:type="dxa"/>
          </w:tcPr>
          <w:p w14:paraId="710271EB" w14:textId="77777777" w:rsidR="001F5CF3" w:rsidRPr="001F5CF3" w:rsidRDefault="001F5CF3" w:rsidP="00317B1C">
            <w:pPr>
              <w:rPr>
                <w:sz w:val="18"/>
              </w:rPr>
            </w:pPr>
            <w:r w:rsidRPr="001F5CF3">
              <w:rPr>
                <w:sz w:val="18"/>
              </w:rPr>
              <w:t>Fastest Lap</w:t>
            </w:r>
          </w:p>
        </w:tc>
        <w:tc>
          <w:tcPr>
            <w:tcW w:w="974" w:type="dxa"/>
          </w:tcPr>
          <w:p w14:paraId="05D93C69" w14:textId="77777777" w:rsidR="001F5CF3" w:rsidRPr="001F5CF3" w:rsidRDefault="001F5CF3" w:rsidP="00317B1C">
            <w:pPr>
              <w:rPr>
                <w:sz w:val="18"/>
              </w:rPr>
            </w:pPr>
            <w:r w:rsidRPr="001F5CF3">
              <w:rPr>
                <w:sz w:val="18"/>
              </w:rPr>
              <w:t>“FTLP”</w:t>
            </w:r>
          </w:p>
        </w:tc>
        <w:tc>
          <w:tcPr>
            <w:tcW w:w="4117" w:type="dxa"/>
          </w:tcPr>
          <w:p w14:paraId="79EF3B51" w14:textId="77777777" w:rsidR="001F5CF3" w:rsidRPr="001F5CF3" w:rsidRDefault="001F5CF3" w:rsidP="00317B1C">
            <w:pPr>
              <w:rPr>
                <w:sz w:val="18"/>
              </w:rPr>
            </w:pPr>
            <w:r w:rsidRPr="001F5CF3">
              <w:rPr>
                <w:sz w:val="18"/>
              </w:rPr>
              <w:t>When a driver achieves the fastest lap</w:t>
            </w:r>
          </w:p>
        </w:tc>
      </w:tr>
      <w:tr w:rsidR="001F5CF3" w14:paraId="39B07FFC" w14:textId="77777777" w:rsidTr="001D77F3">
        <w:tc>
          <w:tcPr>
            <w:tcW w:w="2235" w:type="dxa"/>
          </w:tcPr>
          <w:p w14:paraId="0F36184E" w14:textId="77777777" w:rsidR="001F5CF3" w:rsidRPr="001F5CF3" w:rsidRDefault="001F5CF3" w:rsidP="00317B1C">
            <w:pPr>
              <w:rPr>
                <w:sz w:val="18"/>
              </w:rPr>
            </w:pPr>
            <w:r w:rsidRPr="001F5CF3">
              <w:rPr>
                <w:sz w:val="18"/>
              </w:rPr>
              <w:t>Retirement</w:t>
            </w:r>
          </w:p>
        </w:tc>
        <w:tc>
          <w:tcPr>
            <w:tcW w:w="974" w:type="dxa"/>
          </w:tcPr>
          <w:p w14:paraId="294F1CA3" w14:textId="77777777" w:rsidR="001F5CF3" w:rsidRPr="001F5CF3" w:rsidRDefault="001F5CF3" w:rsidP="00317B1C">
            <w:pPr>
              <w:rPr>
                <w:sz w:val="18"/>
              </w:rPr>
            </w:pPr>
            <w:r w:rsidRPr="001F5CF3">
              <w:rPr>
                <w:sz w:val="18"/>
              </w:rPr>
              <w:t>“RTMT”</w:t>
            </w:r>
          </w:p>
        </w:tc>
        <w:tc>
          <w:tcPr>
            <w:tcW w:w="4117" w:type="dxa"/>
          </w:tcPr>
          <w:p w14:paraId="5B0A6ACF" w14:textId="77777777" w:rsidR="001F5CF3" w:rsidRPr="001F5CF3" w:rsidRDefault="001F5CF3" w:rsidP="00317B1C">
            <w:pPr>
              <w:rPr>
                <w:sz w:val="18"/>
              </w:rPr>
            </w:pPr>
            <w:r w:rsidRPr="001F5CF3">
              <w:rPr>
                <w:sz w:val="18"/>
              </w:rPr>
              <w:t>When a driver retires</w:t>
            </w:r>
          </w:p>
        </w:tc>
      </w:tr>
      <w:tr w:rsidR="001F5CF3" w14:paraId="781A0141" w14:textId="77777777" w:rsidTr="001D77F3">
        <w:tc>
          <w:tcPr>
            <w:tcW w:w="2235" w:type="dxa"/>
          </w:tcPr>
          <w:p w14:paraId="432AB8E5" w14:textId="77777777" w:rsidR="001F5CF3" w:rsidRPr="001F5CF3" w:rsidRDefault="001F5CF3" w:rsidP="00317B1C">
            <w:pPr>
              <w:rPr>
                <w:sz w:val="18"/>
              </w:rPr>
            </w:pPr>
            <w:r w:rsidRPr="001F5CF3">
              <w:rPr>
                <w:sz w:val="18"/>
              </w:rPr>
              <w:t>DRS enabled</w:t>
            </w:r>
          </w:p>
        </w:tc>
        <w:tc>
          <w:tcPr>
            <w:tcW w:w="974" w:type="dxa"/>
          </w:tcPr>
          <w:p w14:paraId="5903F491" w14:textId="77777777" w:rsidR="001F5CF3" w:rsidRPr="001F5CF3" w:rsidRDefault="001F5CF3" w:rsidP="00317B1C">
            <w:pPr>
              <w:rPr>
                <w:sz w:val="18"/>
              </w:rPr>
            </w:pPr>
            <w:r w:rsidRPr="001F5CF3">
              <w:rPr>
                <w:sz w:val="18"/>
              </w:rPr>
              <w:t>“DRSE”</w:t>
            </w:r>
          </w:p>
        </w:tc>
        <w:tc>
          <w:tcPr>
            <w:tcW w:w="4117" w:type="dxa"/>
          </w:tcPr>
          <w:p w14:paraId="07CA548B" w14:textId="77777777" w:rsidR="001F5CF3" w:rsidRPr="001F5CF3" w:rsidRDefault="001F5CF3" w:rsidP="00317B1C">
            <w:pPr>
              <w:rPr>
                <w:sz w:val="18"/>
              </w:rPr>
            </w:pPr>
            <w:r w:rsidRPr="001F5CF3">
              <w:rPr>
                <w:sz w:val="18"/>
              </w:rPr>
              <w:t>Race control have enabled DRS</w:t>
            </w:r>
          </w:p>
        </w:tc>
      </w:tr>
      <w:tr w:rsidR="001F5CF3" w14:paraId="3677601C" w14:textId="77777777" w:rsidTr="001D77F3">
        <w:tc>
          <w:tcPr>
            <w:tcW w:w="2235" w:type="dxa"/>
          </w:tcPr>
          <w:p w14:paraId="18AF13A0" w14:textId="77777777" w:rsidR="001F5CF3" w:rsidRPr="001F5CF3" w:rsidRDefault="001F5CF3" w:rsidP="00317B1C">
            <w:pPr>
              <w:rPr>
                <w:sz w:val="18"/>
              </w:rPr>
            </w:pPr>
            <w:r w:rsidRPr="001F5CF3">
              <w:rPr>
                <w:sz w:val="18"/>
              </w:rPr>
              <w:t>DRS disabled</w:t>
            </w:r>
          </w:p>
        </w:tc>
        <w:tc>
          <w:tcPr>
            <w:tcW w:w="974" w:type="dxa"/>
          </w:tcPr>
          <w:p w14:paraId="0F90A217" w14:textId="77777777" w:rsidR="001F5CF3" w:rsidRPr="001F5CF3" w:rsidRDefault="001F5CF3" w:rsidP="00317B1C">
            <w:pPr>
              <w:rPr>
                <w:sz w:val="18"/>
              </w:rPr>
            </w:pPr>
            <w:r w:rsidRPr="001F5CF3">
              <w:rPr>
                <w:sz w:val="18"/>
              </w:rPr>
              <w:t>“DRSD”</w:t>
            </w:r>
          </w:p>
        </w:tc>
        <w:tc>
          <w:tcPr>
            <w:tcW w:w="4117" w:type="dxa"/>
          </w:tcPr>
          <w:p w14:paraId="3AA71257" w14:textId="77777777" w:rsidR="001F5CF3" w:rsidRPr="001F5CF3" w:rsidRDefault="001F5CF3" w:rsidP="00317B1C">
            <w:pPr>
              <w:rPr>
                <w:sz w:val="18"/>
              </w:rPr>
            </w:pPr>
            <w:r w:rsidRPr="001F5CF3">
              <w:rPr>
                <w:sz w:val="18"/>
              </w:rPr>
              <w:t>Race control have disabled DRS</w:t>
            </w:r>
          </w:p>
        </w:tc>
      </w:tr>
      <w:tr w:rsidR="001F5CF3" w14:paraId="2047C73D" w14:textId="77777777" w:rsidTr="001D77F3">
        <w:tc>
          <w:tcPr>
            <w:tcW w:w="2235" w:type="dxa"/>
          </w:tcPr>
          <w:p w14:paraId="1CAED71C" w14:textId="77777777" w:rsidR="001F5CF3" w:rsidRPr="001F5CF3" w:rsidRDefault="001F5CF3" w:rsidP="00317B1C">
            <w:pPr>
              <w:rPr>
                <w:sz w:val="18"/>
              </w:rPr>
            </w:pPr>
            <w:r w:rsidRPr="001F5CF3">
              <w:rPr>
                <w:sz w:val="18"/>
              </w:rPr>
              <w:t>Team mate in pits</w:t>
            </w:r>
          </w:p>
        </w:tc>
        <w:tc>
          <w:tcPr>
            <w:tcW w:w="974" w:type="dxa"/>
          </w:tcPr>
          <w:p w14:paraId="7A7F04D7" w14:textId="77777777" w:rsidR="001F5CF3" w:rsidRPr="001F5CF3" w:rsidRDefault="001F5CF3" w:rsidP="00317B1C">
            <w:pPr>
              <w:rPr>
                <w:sz w:val="18"/>
              </w:rPr>
            </w:pPr>
            <w:r w:rsidRPr="001F5CF3">
              <w:rPr>
                <w:sz w:val="18"/>
              </w:rPr>
              <w:t>“TMPT”</w:t>
            </w:r>
          </w:p>
        </w:tc>
        <w:tc>
          <w:tcPr>
            <w:tcW w:w="4117" w:type="dxa"/>
          </w:tcPr>
          <w:p w14:paraId="75E9AABB" w14:textId="77777777" w:rsidR="001F5CF3" w:rsidRPr="001F5CF3" w:rsidRDefault="001F5CF3" w:rsidP="00317B1C">
            <w:pPr>
              <w:rPr>
                <w:sz w:val="18"/>
              </w:rPr>
            </w:pPr>
            <w:r w:rsidRPr="001F5CF3">
              <w:rPr>
                <w:sz w:val="18"/>
              </w:rPr>
              <w:t>Your team mate has entered the pits</w:t>
            </w:r>
          </w:p>
        </w:tc>
      </w:tr>
      <w:tr w:rsidR="001F5CF3" w14:paraId="6E1CBFCA" w14:textId="77777777" w:rsidTr="001D77F3">
        <w:tc>
          <w:tcPr>
            <w:tcW w:w="2235" w:type="dxa"/>
          </w:tcPr>
          <w:p w14:paraId="7CB33A03" w14:textId="77777777" w:rsidR="001F5CF3" w:rsidRPr="001F5CF3" w:rsidRDefault="001F5CF3" w:rsidP="00317B1C">
            <w:pPr>
              <w:rPr>
                <w:sz w:val="18"/>
              </w:rPr>
            </w:pPr>
            <w:r w:rsidRPr="001F5CF3">
              <w:rPr>
                <w:sz w:val="18"/>
              </w:rPr>
              <w:t>Chequered flag</w:t>
            </w:r>
          </w:p>
        </w:tc>
        <w:tc>
          <w:tcPr>
            <w:tcW w:w="974" w:type="dxa"/>
          </w:tcPr>
          <w:p w14:paraId="02C5708B" w14:textId="77777777" w:rsidR="001F5CF3" w:rsidRPr="001F5CF3" w:rsidRDefault="001F5CF3" w:rsidP="00317B1C">
            <w:pPr>
              <w:rPr>
                <w:sz w:val="18"/>
              </w:rPr>
            </w:pPr>
            <w:r w:rsidRPr="001F5CF3">
              <w:rPr>
                <w:sz w:val="18"/>
              </w:rPr>
              <w:t>“CHQF”</w:t>
            </w:r>
          </w:p>
        </w:tc>
        <w:tc>
          <w:tcPr>
            <w:tcW w:w="4117" w:type="dxa"/>
          </w:tcPr>
          <w:p w14:paraId="6B7B23E4" w14:textId="77777777" w:rsidR="001F5CF3" w:rsidRPr="001F5CF3" w:rsidRDefault="001F5CF3" w:rsidP="00317B1C">
            <w:pPr>
              <w:rPr>
                <w:sz w:val="18"/>
              </w:rPr>
            </w:pPr>
            <w:r w:rsidRPr="001F5CF3">
              <w:rPr>
                <w:sz w:val="18"/>
              </w:rPr>
              <w:t>The chequered flag has been waved</w:t>
            </w:r>
          </w:p>
        </w:tc>
      </w:tr>
      <w:tr w:rsidR="001F5CF3" w14:paraId="3AD07FF1" w14:textId="77777777" w:rsidTr="001D77F3">
        <w:tc>
          <w:tcPr>
            <w:tcW w:w="2235" w:type="dxa"/>
          </w:tcPr>
          <w:p w14:paraId="5FF690C2" w14:textId="77777777" w:rsidR="001F5CF3" w:rsidRPr="001F5CF3" w:rsidRDefault="001F5CF3" w:rsidP="00317B1C">
            <w:pPr>
              <w:rPr>
                <w:sz w:val="18"/>
              </w:rPr>
            </w:pPr>
            <w:r w:rsidRPr="001F5CF3">
              <w:rPr>
                <w:sz w:val="18"/>
              </w:rPr>
              <w:t>Race Winner</w:t>
            </w:r>
          </w:p>
        </w:tc>
        <w:tc>
          <w:tcPr>
            <w:tcW w:w="974" w:type="dxa"/>
          </w:tcPr>
          <w:p w14:paraId="111C3D5E" w14:textId="77777777" w:rsidR="001F5CF3" w:rsidRPr="001F5CF3" w:rsidRDefault="001F5CF3" w:rsidP="00317B1C">
            <w:pPr>
              <w:rPr>
                <w:sz w:val="18"/>
              </w:rPr>
            </w:pPr>
            <w:r w:rsidRPr="001F5CF3">
              <w:rPr>
                <w:sz w:val="18"/>
              </w:rPr>
              <w:t>“RCWN”</w:t>
            </w:r>
          </w:p>
        </w:tc>
        <w:tc>
          <w:tcPr>
            <w:tcW w:w="4117" w:type="dxa"/>
          </w:tcPr>
          <w:p w14:paraId="036AFF4B" w14:textId="77777777" w:rsidR="001F5CF3" w:rsidRPr="001F5CF3" w:rsidRDefault="001F5CF3" w:rsidP="00317B1C">
            <w:pPr>
              <w:rPr>
                <w:sz w:val="18"/>
              </w:rPr>
            </w:pPr>
            <w:r w:rsidRPr="001F5CF3">
              <w:rPr>
                <w:sz w:val="18"/>
              </w:rPr>
              <w:t>The race winner is announced</w:t>
            </w:r>
          </w:p>
        </w:tc>
      </w:tr>
      <w:tr w:rsidR="00B50C1B" w14:paraId="65D11E30" w14:textId="77777777" w:rsidTr="001D77F3">
        <w:tc>
          <w:tcPr>
            <w:tcW w:w="2235" w:type="dxa"/>
          </w:tcPr>
          <w:p w14:paraId="6BC91405" w14:textId="77777777" w:rsidR="00B50C1B" w:rsidRPr="001F5CF3" w:rsidRDefault="00B50C1B" w:rsidP="00317B1C">
            <w:pPr>
              <w:rPr>
                <w:sz w:val="18"/>
              </w:rPr>
            </w:pPr>
            <w:r>
              <w:rPr>
                <w:sz w:val="18"/>
              </w:rPr>
              <w:t>Penalty Issued</w:t>
            </w:r>
          </w:p>
        </w:tc>
        <w:tc>
          <w:tcPr>
            <w:tcW w:w="974" w:type="dxa"/>
          </w:tcPr>
          <w:p w14:paraId="1C11EAFF" w14:textId="77777777" w:rsidR="00B50C1B" w:rsidRPr="001F5CF3" w:rsidRDefault="00B50C1B" w:rsidP="00317B1C">
            <w:pPr>
              <w:rPr>
                <w:sz w:val="18"/>
              </w:rPr>
            </w:pPr>
            <w:r>
              <w:rPr>
                <w:sz w:val="18"/>
              </w:rPr>
              <w:t>“PENA”</w:t>
            </w:r>
          </w:p>
        </w:tc>
        <w:tc>
          <w:tcPr>
            <w:tcW w:w="4117" w:type="dxa"/>
          </w:tcPr>
          <w:p w14:paraId="7670F0C1" w14:textId="77777777" w:rsidR="00B50C1B" w:rsidRPr="001F5CF3" w:rsidRDefault="00B50C1B" w:rsidP="00317B1C">
            <w:pPr>
              <w:rPr>
                <w:sz w:val="18"/>
              </w:rPr>
            </w:pPr>
            <w:r>
              <w:rPr>
                <w:sz w:val="18"/>
              </w:rPr>
              <w:t>A penalty has been issued – details in event</w:t>
            </w:r>
          </w:p>
        </w:tc>
      </w:tr>
      <w:tr w:rsidR="001D77F3" w14:paraId="52C60C0D" w14:textId="77777777" w:rsidTr="001D77F3">
        <w:tc>
          <w:tcPr>
            <w:tcW w:w="2235" w:type="dxa"/>
          </w:tcPr>
          <w:p w14:paraId="227FFDDE" w14:textId="77777777" w:rsidR="001D77F3" w:rsidRDefault="001D77F3" w:rsidP="00317B1C">
            <w:pPr>
              <w:rPr>
                <w:sz w:val="18"/>
              </w:rPr>
            </w:pPr>
            <w:r>
              <w:rPr>
                <w:sz w:val="18"/>
              </w:rPr>
              <w:t>Speed Trap Triggered</w:t>
            </w:r>
          </w:p>
        </w:tc>
        <w:tc>
          <w:tcPr>
            <w:tcW w:w="974" w:type="dxa"/>
          </w:tcPr>
          <w:p w14:paraId="233AECBD" w14:textId="77777777" w:rsidR="001D77F3" w:rsidRDefault="001D77F3" w:rsidP="00317B1C">
            <w:pPr>
              <w:rPr>
                <w:sz w:val="18"/>
              </w:rPr>
            </w:pPr>
            <w:r>
              <w:rPr>
                <w:sz w:val="18"/>
              </w:rPr>
              <w:t>“SPTP”</w:t>
            </w:r>
          </w:p>
        </w:tc>
        <w:tc>
          <w:tcPr>
            <w:tcW w:w="4117" w:type="dxa"/>
          </w:tcPr>
          <w:p w14:paraId="2698E641" w14:textId="77777777" w:rsidR="001D77F3" w:rsidRDefault="001D77F3" w:rsidP="00317B1C">
            <w:pPr>
              <w:rPr>
                <w:sz w:val="18"/>
              </w:rPr>
            </w:pPr>
            <w:r>
              <w:rPr>
                <w:sz w:val="18"/>
              </w:rPr>
              <w:t>Speed trap has been triggered by fastest speed</w:t>
            </w:r>
          </w:p>
        </w:tc>
      </w:tr>
      <w:tr w:rsidR="006F1175" w14:paraId="64BA4352" w14:textId="77777777" w:rsidTr="001D77F3">
        <w:tc>
          <w:tcPr>
            <w:tcW w:w="2235" w:type="dxa"/>
          </w:tcPr>
          <w:p w14:paraId="5677839F" w14:textId="6748E23B" w:rsidR="006F1175" w:rsidRDefault="006F1175" w:rsidP="00317B1C">
            <w:pPr>
              <w:rPr>
                <w:sz w:val="18"/>
              </w:rPr>
            </w:pPr>
            <w:r>
              <w:rPr>
                <w:sz w:val="18"/>
              </w:rPr>
              <w:t>Start lights</w:t>
            </w:r>
          </w:p>
        </w:tc>
        <w:tc>
          <w:tcPr>
            <w:tcW w:w="974" w:type="dxa"/>
          </w:tcPr>
          <w:p w14:paraId="42014D25" w14:textId="54F4690A" w:rsidR="006F1175" w:rsidRDefault="006F1175" w:rsidP="00317B1C">
            <w:pPr>
              <w:rPr>
                <w:sz w:val="18"/>
              </w:rPr>
            </w:pPr>
            <w:r>
              <w:rPr>
                <w:sz w:val="18"/>
              </w:rPr>
              <w:t>“STLG”</w:t>
            </w:r>
          </w:p>
        </w:tc>
        <w:tc>
          <w:tcPr>
            <w:tcW w:w="4117" w:type="dxa"/>
          </w:tcPr>
          <w:p w14:paraId="46F94AE0" w14:textId="5E87D216" w:rsidR="006F1175" w:rsidRDefault="006F1175" w:rsidP="00317B1C">
            <w:pPr>
              <w:rPr>
                <w:sz w:val="18"/>
              </w:rPr>
            </w:pPr>
            <w:r>
              <w:rPr>
                <w:sz w:val="18"/>
              </w:rPr>
              <w:t>Start lights – number shown</w:t>
            </w:r>
          </w:p>
        </w:tc>
      </w:tr>
      <w:tr w:rsidR="006F1175" w14:paraId="56F1793B" w14:textId="77777777" w:rsidTr="001D77F3">
        <w:tc>
          <w:tcPr>
            <w:tcW w:w="2235" w:type="dxa"/>
          </w:tcPr>
          <w:p w14:paraId="7F1F0EBD" w14:textId="557929CC" w:rsidR="006F1175" w:rsidRDefault="006F1175" w:rsidP="00317B1C">
            <w:pPr>
              <w:rPr>
                <w:sz w:val="18"/>
              </w:rPr>
            </w:pPr>
            <w:r>
              <w:rPr>
                <w:sz w:val="18"/>
              </w:rPr>
              <w:t>Lights out</w:t>
            </w:r>
          </w:p>
        </w:tc>
        <w:tc>
          <w:tcPr>
            <w:tcW w:w="974" w:type="dxa"/>
          </w:tcPr>
          <w:p w14:paraId="65856783" w14:textId="6F6B9B4B" w:rsidR="006F1175" w:rsidRDefault="006F1175" w:rsidP="00317B1C">
            <w:pPr>
              <w:rPr>
                <w:sz w:val="18"/>
              </w:rPr>
            </w:pPr>
            <w:r>
              <w:rPr>
                <w:sz w:val="18"/>
              </w:rPr>
              <w:t>“LGOT”</w:t>
            </w:r>
          </w:p>
        </w:tc>
        <w:tc>
          <w:tcPr>
            <w:tcW w:w="4117" w:type="dxa"/>
          </w:tcPr>
          <w:p w14:paraId="49E0FA5C" w14:textId="256363E2" w:rsidR="006F1175" w:rsidRDefault="006F1175" w:rsidP="00317B1C">
            <w:pPr>
              <w:rPr>
                <w:sz w:val="18"/>
              </w:rPr>
            </w:pPr>
            <w:r>
              <w:rPr>
                <w:sz w:val="18"/>
              </w:rPr>
              <w:t>Lights out</w:t>
            </w:r>
          </w:p>
        </w:tc>
      </w:tr>
      <w:tr w:rsidR="008133D2" w14:paraId="13AD6883" w14:textId="77777777" w:rsidTr="001D77F3">
        <w:tc>
          <w:tcPr>
            <w:tcW w:w="2235" w:type="dxa"/>
          </w:tcPr>
          <w:p w14:paraId="3ECFB8A7" w14:textId="2877E687" w:rsidR="008133D2" w:rsidRDefault="008133D2" w:rsidP="00317B1C">
            <w:pPr>
              <w:rPr>
                <w:sz w:val="18"/>
              </w:rPr>
            </w:pPr>
            <w:r>
              <w:rPr>
                <w:sz w:val="18"/>
              </w:rPr>
              <w:t>Drive through served</w:t>
            </w:r>
          </w:p>
        </w:tc>
        <w:tc>
          <w:tcPr>
            <w:tcW w:w="974" w:type="dxa"/>
          </w:tcPr>
          <w:p w14:paraId="41EBA181" w14:textId="758BA2C1" w:rsidR="008133D2" w:rsidRDefault="008133D2" w:rsidP="00317B1C">
            <w:pPr>
              <w:rPr>
                <w:sz w:val="18"/>
              </w:rPr>
            </w:pPr>
            <w:r>
              <w:rPr>
                <w:sz w:val="18"/>
              </w:rPr>
              <w:t>“DTSV”</w:t>
            </w:r>
          </w:p>
        </w:tc>
        <w:tc>
          <w:tcPr>
            <w:tcW w:w="4117" w:type="dxa"/>
          </w:tcPr>
          <w:p w14:paraId="079FAC9B" w14:textId="5BA7A7B8" w:rsidR="008133D2" w:rsidRDefault="008133D2" w:rsidP="00317B1C">
            <w:pPr>
              <w:rPr>
                <w:sz w:val="18"/>
              </w:rPr>
            </w:pPr>
            <w:r>
              <w:rPr>
                <w:sz w:val="18"/>
              </w:rPr>
              <w:t>Drive through penalty served</w:t>
            </w:r>
          </w:p>
        </w:tc>
      </w:tr>
      <w:tr w:rsidR="008133D2" w14:paraId="481AED0F" w14:textId="77777777" w:rsidTr="001D77F3">
        <w:tc>
          <w:tcPr>
            <w:tcW w:w="2235" w:type="dxa"/>
          </w:tcPr>
          <w:p w14:paraId="4EFA92D3" w14:textId="58F3FCA5" w:rsidR="008133D2" w:rsidRDefault="008133D2" w:rsidP="00317B1C">
            <w:pPr>
              <w:rPr>
                <w:sz w:val="18"/>
              </w:rPr>
            </w:pPr>
            <w:r>
              <w:rPr>
                <w:sz w:val="18"/>
              </w:rPr>
              <w:t>Stop go served</w:t>
            </w:r>
          </w:p>
        </w:tc>
        <w:tc>
          <w:tcPr>
            <w:tcW w:w="974" w:type="dxa"/>
          </w:tcPr>
          <w:p w14:paraId="7DDF937F" w14:textId="4FDE55BA" w:rsidR="008133D2" w:rsidRDefault="008133D2" w:rsidP="00317B1C">
            <w:pPr>
              <w:rPr>
                <w:sz w:val="18"/>
              </w:rPr>
            </w:pPr>
            <w:r>
              <w:rPr>
                <w:sz w:val="18"/>
              </w:rPr>
              <w:t>“SGSV”</w:t>
            </w:r>
          </w:p>
        </w:tc>
        <w:tc>
          <w:tcPr>
            <w:tcW w:w="4117" w:type="dxa"/>
          </w:tcPr>
          <w:p w14:paraId="052A7018" w14:textId="1D9A8655" w:rsidR="008133D2" w:rsidRDefault="008133D2" w:rsidP="00317B1C">
            <w:pPr>
              <w:rPr>
                <w:sz w:val="18"/>
              </w:rPr>
            </w:pPr>
            <w:r>
              <w:rPr>
                <w:sz w:val="18"/>
              </w:rPr>
              <w:t>Stop go penalty served</w:t>
            </w:r>
          </w:p>
        </w:tc>
      </w:tr>
      <w:tr w:rsidR="000D0421" w14:paraId="59400BA3" w14:textId="77777777" w:rsidTr="001D77F3">
        <w:tc>
          <w:tcPr>
            <w:tcW w:w="2235" w:type="dxa"/>
          </w:tcPr>
          <w:p w14:paraId="192D0434" w14:textId="2777261F" w:rsidR="000D0421" w:rsidRDefault="000D0421" w:rsidP="00317B1C">
            <w:pPr>
              <w:rPr>
                <w:sz w:val="18"/>
              </w:rPr>
            </w:pPr>
            <w:r>
              <w:rPr>
                <w:sz w:val="18"/>
              </w:rPr>
              <w:t>Flashback</w:t>
            </w:r>
          </w:p>
        </w:tc>
        <w:tc>
          <w:tcPr>
            <w:tcW w:w="974" w:type="dxa"/>
          </w:tcPr>
          <w:p w14:paraId="6F06EF11" w14:textId="6F14F4EA" w:rsidR="000D0421" w:rsidRDefault="000D0421" w:rsidP="00317B1C">
            <w:pPr>
              <w:rPr>
                <w:sz w:val="18"/>
              </w:rPr>
            </w:pPr>
            <w:r>
              <w:rPr>
                <w:sz w:val="18"/>
              </w:rPr>
              <w:t>“</w:t>
            </w:r>
            <w:r w:rsidRPr="000D0421">
              <w:rPr>
                <w:sz w:val="18"/>
              </w:rPr>
              <w:t>FLBK</w:t>
            </w:r>
            <w:r>
              <w:rPr>
                <w:sz w:val="18"/>
              </w:rPr>
              <w:t>”</w:t>
            </w:r>
          </w:p>
        </w:tc>
        <w:tc>
          <w:tcPr>
            <w:tcW w:w="4117" w:type="dxa"/>
          </w:tcPr>
          <w:p w14:paraId="780E5782" w14:textId="41065975" w:rsidR="000D0421" w:rsidRDefault="00A07E78" w:rsidP="00317B1C">
            <w:pPr>
              <w:rPr>
                <w:sz w:val="18"/>
              </w:rPr>
            </w:pPr>
            <w:r>
              <w:rPr>
                <w:sz w:val="18"/>
              </w:rPr>
              <w:t>Flashback activated</w:t>
            </w:r>
          </w:p>
        </w:tc>
      </w:tr>
      <w:tr w:rsidR="000A61DB" w14:paraId="6A5AB96D" w14:textId="77777777" w:rsidTr="001D77F3">
        <w:tc>
          <w:tcPr>
            <w:tcW w:w="2235" w:type="dxa"/>
          </w:tcPr>
          <w:p w14:paraId="13D4EA69" w14:textId="3B287DC5" w:rsidR="000A61DB" w:rsidRDefault="000A61DB" w:rsidP="00317B1C">
            <w:pPr>
              <w:rPr>
                <w:sz w:val="18"/>
              </w:rPr>
            </w:pPr>
            <w:r>
              <w:rPr>
                <w:sz w:val="18"/>
              </w:rPr>
              <w:t>Button status</w:t>
            </w:r>
          </w:p>
        </w:tc>
        <w:tc>
          <w:tcPr>
            <w:tcW w:w="974" w:type="dxa"/>
          </w:tcPr>
          <w:p w14:paraId="6A318660" w14:textId="164BC6AC" w:rsidR="000A61DB" w:rsidRDefault="000A61DB" w:rsidP="00317B1C">
            <w:pPr>
              <w:rPr>
                <w:sz w:val="18"/>
              </w:rPr>
            </w:pPr>
            <w:r>
              <w:rPr>
                <w:sz w:val="18"/>
              </w:rPr>
              <w:t>“BUTN”</w:t>
            </w:r>
          </w:p>
        </w:tc>
        <w:tc>
          <w:tcPr>
            <w:tcW w:w="4117" w:type="dxa"/>
          </w:tcPr>
          <w:p w14:paraId="08FCEE9D" w14:textId="3264BEBD" w:rsidR="000A61DB" w:rsidRDefault="000A61DB" w:rsidP="00317B1C">
            <w:pPr>
              <w:rPr>
                <w:sz w:val="18"/>
              </w:rPr>
            </w:pPr>
            <w:r>
              <w:rPr>
                <w:sz w:val="18"/>
              </w:rPr>
              <w:t>Button status changed</w:t>
            </w:r>
          </w:p>
        </w:tc>
      </w:tr>
    </w:tbl>
    <w:p w14:paraId="12C930A8" w14:textId="77777777" w:rsidR="001F5CF3" w:rsidRPr="001F5CF3" w:rsidRDefault="001F5CF3" w:rsidP="001F5CF3"/>
    <w:p w14:paraId="4B5C6004" w14:textId="77777777" w:rsidR="00422E9B" w:rsidRDefault="00422E9B" w:rsidP="00422E9B"/>
    <w:p w14:paraId="31DC6221" w14:textId="77777777" w:rsidR="00BF6070" w:rsidRDefault="00BF6070" w:rsidP="00946577">
      <w:pPr>
        <w:pStyle w:val="Heading2"/>
      </w:pPr>
      <w:r>
        <w:t>Participants</w:t>
      </w:r>
      <w:r w:rsidR="001F5CF3">
        <w:t xml:space="preserve"> Packet</w:t>
      </w:r>
    </w:p>
    <w:p w14:paraId="6EAD5C4F" w14:textId="77777777" w:rsidR="00842DAF" w:rsidRDefault="00842DAF" w:rsidP="00842DAF"/>
    <w:p w14:paraId="0BBB381E" w14:textId="77777777" w:rsidR="00106E7C" w:rsidRDefault="00842DAF" w:rsidP="00842DAF">
      <w:r>
        <w:lastRenderedPageBreak/>
        <w:t>This is a list of participants in the race.</w:t>
      </w:r>
      <w:r w:rsidR="0078312D">
        <w:t xml:space="preserve"> If the vehicle is controlled by AI, then the name will be the driver name. If this is a multiplayer game, the names will be</w:t>
      </w:r>
      <w:r w:rsidR="00106E7C">
        <w:t xml:space="preserve"> the Steam Id on PC, or the LAN name if appropriate.</w:t>
      </w:r>
    </w:p>
    <w:p w14:paraId="28647C4A" w14:textId="77777777" w:rsidR="00106E7C" w:rsidRDefault="00106E7C" w:rsidP="00842DAF"/>
    <w:p w14:paraId="3200EEDC" w14:textId="77777777" w:rsidR="00842DAF" w:rsidRDefault="00106E7C" w:rsidP="00842DAF">
      <w:r>
        <w:t>N.B. on Xbox One, the names will always be the driver name, on PS4 the name will be the LAN name if playing a LAN game, otherwise it will be the driver name.</w:t>
      </w:r>
      <w:r w:rsidR="0078312D">
        <w:t xml:space="preserve"> </w:t>
      </w:r>
    </w:p>
    <w:p w14:paraId="68D84ECD" w14:textId="77777777" w:rsidR="00842DAF" w:rsidRDefault="00842DAF" w:rsidP="00842DAF"/>
    <w:p w14:paraId="4D54095B" w14:textId="77777777" w:rsidR="00106E7C" w:rsidRDefault="00106E7C" w:rsidP="00842DAF">
      <w:r>
        <w:t>The array should be indexed by vehicle index.</w:t>
      </w:r>
    </w:p>
    <w:p w14:paraId="2BF7BDB4" w14:textId="77777777" w:rsidR="00106E7C" w:rsidRDefault="00106E7C" w:rsidP="00842DAF"/>
    <w:p w14:paraId="5A356D78" w14:textId="77777777" w:rsidR="00842DAF" w:rsidRDefault="00842DAF" w:rsidP="00842DAF">
      <w:r>
        <w:t>Frequency: Every 5 seconds</w:t>
      </w:r>
    </w:p>
    <w:p w14:paraId="4EB56E95" w14:textId="2AB1AA7A" w:rsidR="00343788" w:rsidRDefault="00343788" w:rsidP="00842DAF">
      <w:r>
        <w:t xml:space="preserve">Size: </w:t>
      </w:r>
      <w:r w:rsidR="00202428">
        <w:t>12</w:t>
      </w:r>
      <w:r w:rsidR="002E4168">
        <w:t>57</w:t>
      </w:r>
      <w:r>
        <w:t xml:space="preserve"> bytes</w:t>
      </w:r>
    </w:p>
    <w:p w14:paraId="216029BD" w14:textId="77777777" w:rsidR="00816D28" w:rsidRPr="00C14ABB" w:rsidRDefault="00816D28" w:rsidP="00816D28">
      <w:r>
        <w:t>Version: 1</w:t>
      </w:r>
    </w:p>
    <w:p w14:paraId="012E08D0" w14:textId="77777777" w:rsidR="00842DAF" w:rsidRDefault="00842DAF" w:rsidP="00842DAF"/>
    <w:p w14:paraId="5E14BC2C" w14:textId="77777777" w:rsidR="00842DAF" w:rsidRPr="00FD3B3E" w:rsidRDefault="00842DAF" w:rsidP="00FD3B3E">
      <w:pPr>
        <w:pStyle w:val="Code"/>
      </w:pPr>
      <w:r w:rsidRPr="00FD3B3E">
        <w:t>struct ParticipantData</w:t>
      </w:r>
    </w:p>
    <w:p w14:paraId="5C83CF0F" w14:textId="77777777" w:rsidR="00842DAF" w:rsidRPr="00FD3B3E" w:rsidRDefault="00842DAF" w:rsidP="00FD3B3E">
      <w:pPr>
        <w:pStyle w:val="Code"/>
      </w:pPr>
      <w:r w:rsidRPr="00FD3B3E">
        <w:t>{</w:t>
      </w:r>
    </w:p>
    <w:p w14:paraId="47AB470B" w14:textId="77777777" w:rsidR="00842DAF" w:rsidRPr="00FD3B3E" w:rsidRDefault="00842DAF" w:rsidP="00FD3B3E">
      <w:pPr>
        <w:pStyle w:val="Code"/>
      </w:pPr>
      <w:r w:rsidRPr="00FD3B3E">
        <w:t xml:space="preserve">    </w:t>
      </w:r>
      <w:r w:rsidR="00724BF9" w:rsidRPr="00FD3B3E">
        <w:t xml:space="preserve">uint8      </w:t>
      </w:r>
      <w:r w:rsidRPr="00FD3B3E">
        <w:t xml:space="preserve">m_aiControlled;           </w:t>
      </w:r>
      <w:r w:rsidR="00A726AE" w:rsidRPr="00FD3B3E">
        <w:t xml:space="preserve">// </w:t>
      </w:r>
      <w:r w:rsidR="0013799B" w:rsidRPr="00FD3B3E">
        <w:t>W</w:t>
      </w:r>
      <w:r w:rsidRPr="00FD3B3E">
        <w:t>hether the vehicle is AI (1) or Human (0) controlled</w:t>
      </w:r>
    </w:p>
    <w:p w14:paraId="10D14D9C" w14:textId="7808E313" w:rsidR="00E26586" w:rsidRPr="00FD3B3E" w:rsidRDefault="00E26586" w:rsidP="00FD3B3E">
      <w:pPr>
        <w:pStyle w:val="Code"/>
      </w:pPr>
      <w:r w:rsidRPr="00FD3B3E">
        <w:t xml:space="preserve">    uint8      m_driverId;</w:t>
      </w:r>
      <w:r w:rsidRPr="00FD3B3E">
        <w:tab/>
      </w:r>
      <w:r w:rsidRPr="00FD3B3E">
        <w:tab/>
        <w:t>// Driver id - see appendix</w:t>
      </w:r>
      <w:r w:rsidR="00380335" w:rsidRPr="00FD3B3E">
        <w:t>, 255 if network human</w:t>
      </w:r>
    </w:p>
    <w:p w14:paraId="7FCB3B24" w14:textId="4F0234A9" w:rsidR="00380335" w:rsidRPr="00FD3B3E" w:rsidRDefault="00380335" w:rsidP="00FD3B3E">
      <w:pPr>
        <w:pStyle w:val="Code"/>
      </w:pPr>
      <w:r w:rsidRPr="00FD3B3E">
        <w:t xml:space="preserve">    uint8      m_networkId;</w:t>
      </w:r>
      <w:r w:rsidRPr="00FD3B3E">
        <w:tab/>
      </w:r>
      <w:r w:rsidRPr="00FD3B3E">
        <w:tab/>
        <w:t xml:space="preserve">// Network id </w:t>
      </w:r>
      <w:r w:rsidR="005845E7" w:rsidRPr="00FD3B3E">
        <w:t>–</w:t>
      </w:r>
      <w:r w:rsidRPr="00FD3B3E">
        <w:t xml:space="preserve"> </w:t>
      </w:r>
      <w:r w:rsidR="005845E7" w:rsidRPr="00FD3B3E">
        <w:t>unique identifier for network players</w:t>
      </w:r>
    </w:p>
    <w:p w14:paraId="489B20A1" w14:textId="77777777" w:rsidR="00E26586" w:rsidRPr="00FD3B3E" w:rsidRDefault="00E26586" w:rsidP="00FD3B3E">
      <w:pPr>
        <w:pStyle w:val="Code"/>
      </w:pPr>
      <w:r w:rsidRPr="00FD3B3E">
        <w:t xml:space="preserve">    uint8      m_teamId;                 // Team id - see appendix</w:t>
      </w:r>
    </w:p>
    <w:p w14:paraId="68F4E10D" w14:textId="7F720C1C" w:rsidR="00986A9F" w:rsidRPr="00FD3B3E" w:rsidRDefault="00986A9F" w:rsidP="00FD3B3E">
      <w:pPr>
        <w:pStyle w:val="Code"/>
      </w:pPr>
      <w:r w:rsidRPr="00FD3B3E">
        <w:t xml:space="preserve">    uint8      m_myTeam;                 // My team flag – 1 = My Team, 0 = otherwise</w:t>
      </w:r>
    </w:p>
    <w:p w14:paraId="023F9ADB" w14:textId="77777777" w:rsidR="00000503" w:rsidRPr="00FD3B3E" w:rsidRDefault="00000503" w:rsidP="00FD3B3E">
      <w:pPr>
        <w:pStyle w:val="Code"/>
      </w:pPr>
      <w:r w:rsidRPr="00FD3B3E">
        <w:t xml:space="preserve">    uint8      m_raceNumber;             // Race number of the car</w:t>
      </w:r>
    </w:p>
    <w:p w14:paraId="5D247948" w14:textId="77777777" w:rsidR="00000503" w:rsidRPr="00FD3B3E" w:rsidRDefault="00000503" w:rsidP="00FD3B3E">
      <w:pPr>
        <w:pStyle w:val="Code"/>
      </w:pPr>
      <w:r w:rsidRPr="00FD3B3E">
        <w:t xml:space="preserve">    uint8      m_nationality;            // Nationality of the driver</w:t>
      </w:r>
    </w:p>
    <w:p w14:paraId="5B4DA210" w14:textId="77777777" w:rsidR="00842DAF" w:rsidRPr="00FD3B3E" w:rsidRDefault="00842DAF" w:rsidP="00FD3B3E">
      <w:pPr>
        <w:pStyle w:val="Code"/>
      </w:pPr>
      <w:r w:rsidRPr="00FD3B3E">
        <w:t xml:space="preserve">    char       m_name[</w:t>
      </w:r>
      <w:r w:rsidR="00EC1917" w:rsidRPr="00FD3B3E">
        <w:t>48</w:t>
      </w:r>
      <w:r w:rsidRPr="00FD3B3E">
        <w:t xml:space="preserve">];               // </w:t>
      </w:r>
      <w:r w:rsidR="0013799B" w:rsidRPr="00FD3B3E">
        <w:t>N</w:t>
      </w:r>
      <w:r w:rsidRPr="00FD3B3E">
        <w:t>ame of participant</w:t>
      </w:r>
      <w:r w:rsidR="001710ED" w:rsidRPr="00FD3B3E">
        <w:t xml:space="preserve"> in UTF-8 format</w:t>
      </w:r>
      <w:r w:rsidRPr="00FD3B3E">
        <w:t xml:space="preserve"> – </w:t>
      </w:r>
      <w:r w:rsidR="001710ED" w:rsidRPr="00FD3B3E">
        <w:t>null terminated</w:t>
      </w:r>
    </w:p>
    <w:p w14:paraId="4C4F27AA" w14:textId="77777777" w:rsidR="00EC1917" w:rsidRPr="00FD3B3E" w:rsidRDefault="00EC1917" w:rsidP="00FD3B3E">
      <w:pPr>
        <w:pStyle w:val="Code"/>
      </w:pPr>
      <w:r w:rsidRPr="00FD3B3E">
        <w:tab/>
      </w:r>
      <w:r w:rsidRPr="00FD3B3E">
        <w:tab/>
      </w:r>
      <w:r w:rsidRPr="00FD3B3E">
        <w:tab/>
      </w:r>
      <w:r w:rsidRPr="00FD3B3E">
        <w:tab/>
      </w:r>
      <w:r w:rsidRPr="00FD3B3E">
        <w:tab/>
        <w:t xml:space="preserve">// </w:t>
      </w:r>
      <w:r w:rsidR="0013799B" w:rsidRPr="00FD3B3E">
        <w:t>W</w:t>
      </w:r>
      <w:r w:rsidRPr="00FD3B3E">
        <w:t xml:space="preserve">ill be truncated with </w:t>
      </w:r>
      <w:r w:rsidR="003A5209" w:rsidRPr="00FD3B3E">
        <w:t>…</w:t>
      </w:r>
      <w:r w:rsidRPr="00FD3B3E">
        <w:t xml:space="preserve"> (U+2026) if too long</w:t>
      </w:r>
    </w:p>
    <w:p w14:paraId="13B17529" w14:textId="77777777" w:rsidR="00690A01" w:rsidRPr="00FD3B3E" w:rsidRDefault="00EC275B" w:rsidP="00FD3B3E">
      <w:pPr>
        <w:pStyle w:val="Code"/>
      </w:pPr>
      <w:r w:rsidRPr="00FD3B3E">
        <w:t xml:space="preserve">    uint8      m_</w:t>
      </w:r>
      <w:r w:rsidR="00690A01" w:rsidRPr="00FD3B3E">
        <w:t>yourTelemetry</w:t>
      </w:r>
      <w:r w:rsidRPr="00FD3B3E">
        <w:t xml:space="preserve">;         </w:t>
      </w:r>
      <w:r w:rsidR="00690A01" w:rsidRPr="00FD3B3E">
        <w:t xml:space="preserve"> </w:t>
      </w:r>
      <w:r w:rsidRPr="00FD3B3E">
        <w:t xml:space="preserve">// </w:t>
      </w:r>
      <w:r w:rsidR="00690A01" w:rsidRPr="00FD3B3E">
        <w:t>The player's UDP setting, 0 = restricted, 1 = public</w:t>
      </w:r>
    </w:p>
    <w:p w14:paraId="19E8558D" w14:textId="77777777" w:rsidR="00842DAF" w:rsidRPr="00FD3B3E" w:rsidRDefault="00842DAF" w:rsidP="00FD3B3E">
      <w:pPr>
        <w:pStyle w:val="Code"/>
      </w:pPr>
      <w:r w:rsidRPr="00FD3B3E">
        <w:t>};</w:t>
      </w:r>
    </w:p>
    <w:p w14:paraId="0126C9C9" w14:textId="77777777" w:rsidR="00842DAF" w:rsidRDefault="00842DAF" w:rsidP="00842DAF">
      <w:pPr>
        <w:pStyle w:val="Code"/>
        <w:rPr>
          <w:color w:val="000000"/>
        </w:rPr>
      </w:pPr>
    </w:p>
    <w:p w14:paraId="4817C30A" w14:textId="77777777" w:rsidR="00842DAF" w:rsidRPr="00FD3B3E" w:rsidRDefault="00842DAF" w:rsidP="00FD3B3E">
      <w:pPr>
        <w:pStyle w:val="Code"/>
      </w:pPr>
      <w:r w:rsidRPr="00FD3B3E">
        <w:t>struct PacketParticipantsData</w:t>
      </w:r>
    </w:p>
    <w:p w14:paraId="52A2381D" w14:textId="77777777" w:rsidR="00842DAF" w:rsidRPr="00FD3B3E" w:rsidRDefault="00842DAF" w:rsidP="00FD3B3E">
      <w:pPr>
        <w:pStyle w:val="Code"/>
      </w:pPr>
      <w:r w:rsidRPr="00FD3B3E">
        <w:t>{</w:t>
      </w:r>
    </w:p>
    <w:p w14:paraId="344FA1E7" w14:textId="77777777" w:rsidR="00842DAF" w:rsidRPr="00FD3B3E" w:rsidRDefault="0078312D" w:rsidP="00FD3B3E">
      <w:pPr>
        <w:pStyle w:val="Code"/>
      </w:pPr>
      <w:r w:rsidRPr="00FD3B3E">
        <w:t xml:space="preserve">    </w:t>
      </w:r>
      <w:r w:rsidR="00842DAF" w:rsidRPr="00FD3B3E">
        <w:t xml:space="preserve">PacketHeader    m_header;            </w:t>
      </w:r>
      <w:r w:rsidR="00A726AE" w:rsidRPr="00FD3B3E">
        <w:t xml:space="preserve">// </w:t>
      </w:r>
      <w:r w:rsidR="0013799B" w:rsidRPr="00FD3B3E">
        <w:t>H</w:t>
      </w:r>
      <w:r w:rsidR="00842DAF" w:rsidRPr="00FD3B3E">
        <w:t>eader</w:t>
      </w:r>
    </w:p>
    <w:p w14:paraId="6E02EDF0" w14:textId="77777777" w:rsidR="0078312D" w:rsidRPr="00FD3B3E" w:rsidRDefault="0078312D" w:rsidP="00FD3B3E">
      <w:pPr>
        <w:pStyle w:val="Code"/>
      </w:pPr>
    </w:p>
    <w:p w14:paraId="016EF3EC" w14:textId="77777777" w:rsidR="00035B87" w:rsidRPr="00FD3B3E" w:rsidRDefault="00B54075" w:rsidP="00FD3B3E">
      <w:pPr>
        <w:pStyle w:val="Code"/>
      </w:pPr>
      <w:r w:rsidRPr="00FD3B3E">
        <w:t xml:space="preserve">    </w:t>
      </w:r>
      <w:r w:rsidR="00E26586" w:rsidRPr="00FD3B3E">
        <w:t>uint8           m_num</w:t>
      </w:r>
      <w:r w:rsidR="00035B87" w:rsidRPr="00FD3B3E">
        <w:t>Active</w:t>
      </w:r>
      <w:r w:rsidR="00E26586" w:rsidRPr="00FD3B3E">
        <w:t>Cars;</w:t>
      </w:r>
      <w:r w:rsidR="00035B87" w:rsidRPr="00FD3B3E">
        <w:tab/>
      </w:r>
      <w:r w:rsidR="00E26586" w:rsidRPr="00FD3B3E">
        <w:t xml:space="preserve">// Number of </w:t>
      </w:r>
      <w:r w:rsidR="00035B87" w:rsidRPr="00FD3B3E">
        <w:t xml:space="preserve">active </w:t>
      </w:r>
      <w:r w:rsidR="00E26586" w:rsidRPr="00FD3B3E">
        <w:t>cars in the data</w:t>
      </w:r>
      <w:r w:rsidR="00035B87" w:rsidRPr="00FD3B3E">
        <w:t xml:space="preserve"> – should match number of</w:t>
      </w:r>
    </w:p>
    <w:p w14:paraId="18904F39" w14:textId="75B858AA" w:rsidR="00E26586" w:rsidRPr="00FD3B3E" w:rsidRDefault="00FD3B3E" w:rsidP="00FD3B3E">
      <w:pPr>
        <w:pStyle w:val="Code"/>
      </w:pPr>
      <w:r>
        <w:t xml:space="preserve">                                         </w:t>
      </w:r>
      <w:r w:rsidR="00035B87" w:rsidRPr="00FD3B3E">
        <w:t>// cars on HUD</w:t>
      </w:r>
    </w:p>
    <w:p w14:paraId="733BF0CE" w14:textId="77777777" w:rsidR="00842DAF" w:rsidRPr="00FD3B3E" w:rsidRDefault="00842DAF" w:rsidP="00FD3B3E">
      <w:pPr>
        <w:pStyle w:val="Code"/>
      </w:pPr>
      <w:r w:rsidRPr="00FD3B3E">
        <w:t xml:space="preserve">    ParticipantData m_participants[</w:t>
      </w:r>
      <w:r w:rsidR="0078312D" w:rsidRPr="00FD3B3E">
        <w:t>2</w:t>
      </w:r>
      <w:r w:rsidR="00202428" w:rsidRPr="00FD3B3E">
        <w:t>2</w:t>
      </w:r>
      <w:r w:rsidRPr="00FD3B3E">
        <w:t>];</w:t>
      </w:r>
    </w:p>
    <w:p w14:paraId="5D9215E5" w14:textId="77777777" w:rsidR="00842DAF" w:rsidRPr="00FD3B3E" w:rsidRDefault="00842DAF" w:rsidP="00FD3B3E">
      <w:pPr>
        <w:pStyle w:val="Code"/>
      </w:pPr>
      <w:r w:rsidRPr="00FD3B3E">
        <w:t>};</w:t>
      </w:r>
    </w:p>
    <w:p w14:paraId="485EC895" w14:textId="77777777" w:rsidR="00842DAF" w:rsidRPr="00842DAF" w:rsidRDefault="00842DAF" w:rsidP="00842DAF"/>
    <w:p w14:paraId="7741E686" w14:textId="77777777" w:rsidR="001F5CF3" w:rsidRDefault="001F5CF3" w:rsidP="00946577">
      <w:pPr>
        <w:pStyle w:val="Heading2"/>
      </w:pPr>
    </w:p>
    <w:p w14:paraId="3635A02F" w14:textId="77777777" w:rsidR="006545FE" w:rsidRDefault="006545FE" w:rsidP="00946577">
      <w:pPr>
        <w:pStyle w:val="Heading2"/>
      </w:pPr>
      <w:r>
        <w:t>Car Setups</w:t>
      </w:r>
      <w:r w:rsidR="001F5CF3">
        <w:t xml:space="preserve"> Packet</w:t>
      </w:r>
    </w:p>
    <w:p w14:paraId="424F0E81" w14:textId="77777777" w:rsidR="00B2430A" w:rsidRDefault="00B2430A" w:rsidP="00B2430A"/>
    <w:p w14:paraId="6DEC4620" w14:textId="77777777" w:rsidR="00B2430A" w:rsidRDefault="00B2430A" w:rsidP="00B2430A">
      <w:r>
        <w:t>This packet details the car setups for each vehicle in the session. Note that in multiplayer games, other player cars will appear as blank, you will only be able to see your car setup and AI cars.</w:t>
      </w:r>
    </w:p>
    <w:p w14:paraId="1C4B1C9C" w14:textId="77777777" w:rsidR="00B2430A" w:rsidRDefault="00B2430A" w:rsidP="00B2430A"/>
    <w:p w14:paraId="08953E34" w14:textId="77777777" w:rsidR="00B2430A" w:rsidRDefault="00B2430A" w:rsidP="00B2430A">
      <w:r>
        <w:t xml:space="preserve">Frequency: </w:t>
      </w:r>
      <w:r w:rsidR="0006356C">
        <w:t>2 per second</w:t>
      </w:r>
    </w:p>
    <w:p w14:paraId="608006D6" w14:textId="77777777" w:rsidR="00133315" w:rsidRDefault="009432F8" w:rsidP="00B2430A">
      <w:r>
        <w:t xml:space="preserve">Size: </w:t>
      </w:r>
      <w:r w:rsidR="000957B5">
        <w:t>110</w:t>
      </w:r>
      <w:r w:rsidR="004440C4">
        <w:t>2</w:t>
      </w:r>
      <w:r w:rsidR="00133315">
        <w:t xml:space="preserve"> bytes</w:t>
      </w:r>
    </w:p>
    <w:p w14:paraId="2A93378E" w14:textId="77777777" w:rsidR="00816D28" w:rsidRPr="00C14ABB" w:rsidRDefault="00816D28" w:rsidP="00816D28">
      <w:r>
        <w:t>Version: 1</w:t>
      </w:r>
    </w:p>
    <w:p w14:paraId="6CC70711" w14:textId="77777777" w:rsidR="006545FE" w:rsidRDefault="006545FE" w:rsidP="006545FE"/>
    <w:p w14:paraId="2A671821" w14:textId="77777777" w:rsidR="00B2430A" w:rsidRPr="00FD3B3E" w:rsidRDefault="00B2430A" w:rsidP="00FD3B3E">
      <w:pPr>
        <w:pStyle w:val="Code"/>
      </w:pPr>
      <w:r w:rsidRPr="00FD3B3E">
        <w:t>struct CarSetupData</w:t>
      </w:r>
    </w:p>
    <w:p w14:paraId="501574B1" w14:textId="77777777" w:rsidR="00B2430A" w:rsidRPr="00FD3B3E" w:rsidRDefault="00B2430A" w:rsidP="00FD3B3E">
      <w:pPr>
        <w:pStyle w:val="Code"/>
      </w:pPr>
      <w:r w:rsidRPr="00FD3B3E">
        <w:t>{</w:t>
      </w:r>
    </w:p>
    <w:p w14:paraId="622A87CF" w14:textId="77777777" w:rsidR="000708E5" w:rsidRPr="00FD3B3E" w:rsidRDefault="000708E5" w:rsidP="00FD3B3E">
      <w:pPr>
        <w:pStyle w:val="Code"/>
      </w:pPr>
      <w:r w:rsidRPr="00FD3B3E">
        <w:t xml:space="preserve">    uint8     m_frontWing;                // </w:t>
      </w:r>
      <w:r w:rsidR="008E1E2E" w:rsidRPr="00FD3B3E">
        <w:t>F</w:t>
      </w:r>
      <w:r w:rsidRPr="00FD3B3E">
        <w:t>ront wing aero</w:t>
      </w:r>
    </w:p>
    <w:p w14:paraId="14A9046A" w14:textId="77777777" w:rsidR="000708E5" w:rsidRPr="00FD3B3E" w:rsidRDefault="000708E5" w:rsidP="00FD3B3E">
      <w:pPr>
        <w:pStyle w:val="Code"/>
      </w:pPr>
      <w:r w:rsidRPr="00FD3B3E">
        <w:t xml:space="preserve">    uint8     m_rearWing;                 // </w:t>
      </w:r>
      <w:r w:rsidR="008E1E2E" w:rsidRPr="00FD3B3E">
        <w:t>R</w:t>
      </w:r>
      <w:r w:rsidRPr="00FD3B3E">
        <w:t>ear wing aero</w:t>
      </w:r>
    </w:p>
    <w:p w14:paraId="331B25C8" w14:textId="77777777" w:rsidR="000708E5" w:rsidRPr="00FD3B3E" w:rsidRDefault="000708E5" w:rsidP="00FD3B3E">
      <w:pPr>
        <w:pStyle w:val="Code"/>
      </w:pPr>
      <w:r w:rsidRPr="00FD3B3E">
        <w:t xml:space="preserve">    uint8     m_onThrottle;               // </w:t>
      </w:r>
      <w:r w:rsidR="008E1E2E" w:rsidRPr="00FD3B3E">
        <w:t>D</w:t>
      </w:r>
      <w:r w:rsidRPr="00FD3B3E">
        <w:t>ifferential adjustment on throttle (percentage)</w:t>
      </w:r>
    </w:p>
    <w:p w14:paraId="33854A3D" w14:textId="77777777" w:rsidR="000708E5" w:rsidRPr="00FD3B3E" w:rsidRDefault="000708E5" w:rsidP="00FD3B3E">
      <w:pPr>
        <w:pStyle w:val="Code"/>
      </w:pPr>
      <w:r w:rsidRPr="00FD3B3E">
        <w:t xml:space="preserve">    uint8     m_offThrottle;              // </w:t>
      </w:r>
      <w:r w:rsidR="008E1E2E" w:rsidRPr="00FD3B3E">
        <w:t>D</w:t>
      </w:r>
      <w:r w:rsidRPr="00FD3B3E">
        <w:t>ifferential adjustment off throttle (percentage)</w:t>
      </w:r>
    </w:p>
    <w:p w14:paraId="1B7DE52C" w14:textId="77777777" w:rsidR="000708E5" w:rsidRPr="00FD3B3E" w:rsidRDefault="000708E5" w:rsidP="00FD3B3E">
      <w:pPr>
        <w:pStyle w:val="Code"/>
      </w:pPr>
      <w:r w:rsidRPr="00FD3B3E">
        <w:t xml:space="preserve">    float     m_frontCamber;              // </w:t>
      </w:r>
      <w:r w:rsidR="008E1E2E" w:rsidRPr="00FD3B3E">
        <w:t>F</w:t>
      </w:r>
      <w:r w:rsidRPr="00FD3B3E">
        <w:t>ront camber angle (suspension geometry)</w:t>
      </w:r>
    </w:p>
    <w:p w14:paraId="47CD88C0" w14:textId="77777777" w:rsidR="000708E5" w:rsidRPr="00FD3B3E" w:rsidRDefault="000708E5" w:rsidP="00FD3B3E">
      <w:pPr>
        <w:pStyle w:val="Code"/>
      </w:pPr>
      <w:r w:rsidRPr="00FD3B3E">
        <w:t xml:space="preserve">    float     m_rearCamber;               // </w:t>
      </w:r>
      <w:r w:rsidR="008E1E2E" w:rsidRPr="00FD3B3E">
        <w:t>R</w:t>
      </w:r>
      <w:r w:rsidRPr="00FD3B3E">
        <w:t>ear camber angle (suspension geometry)</w:t>
      </w:r>
    </w:p>
    <w:p w14:paraId="3303F755" w14:textId="77777777" w:rsidR="000708E5" w:rsidRPr="00FD3B3E" w:rsidRDefault="000708E5" w:rsidP="00FD3B3E">
      <w:pPr>
        <w:pStyle w:val="Code"/>
      </w:pPr>
      <w:r w:rsidRPr="00FD3B3E">
        <w:t xml:space="preserve">    float     m_frontToe;                 // </w:t>
      </w:r>
      <w:r w:rsidR="008E1E2E" w:rsidRPr="00FD3B3E">
        <w:t>F</w:t>
      </w:r>
      <w:r w:rsidRPr="00FD3B3E">
        <w:t>ront toe angle (suspension geometry)</w:t>
      </w:r>
    </w:p>
    <w:p w14:paraId="3A343997" w14:textId="77777777" w:rsidR="000708E5" w:rsidRPr="00FD3B3E" w:rsidRDefault="000708E5" w:rsidP="00FD3B3E">
      <w:pPr>
        <w:pStyle w:val="Code"/>
      </w:pPr>
      <w:r w:rsidRPr="00FD3B3E">
        <w:t xml:space="preserve">    float     m_rearToe;                  // </w:t>
      </w:r>
      <w:r w:rsidR="008E1E2E" w:rsidRPr="00FD3B3E">
        <w:t>R</w:t>
      </w:r>
      <w:r w:rsidRPr="00FD3B3E">
        <w:t>ear toe angle (suspension geometry)</w:t>
      </w:r>
    </w:p>
    <w:p w14:paraId="00923B2A" w14:textId="77777777" w:rsidR="000708E5" w:rsidRPr="00FD3B3E" w:rsidRDefault="000708E5" w:rsidP="00FD3B3E">
      <w:pPr>
        <w:pStyle w:val="Code"/>
      </w:pPr>
      <w:r w:rsidRPr="00FD3B3E">
        <w:t xml:space="preserve">    uint8     m_frontSuspension;          // </w:t>
      </w:r>
      <w:r w:rsidR="008E1E2E" w:rsidRPr="00FD3B3E">
        <w:t>F</w:t>
      </w:r>
      <w:r w:rsidRPr="00FD3B3E">
        <w:t>ront suspension</w:t>
      </w:r>
    </w:p>
    <w:p w14:paraId="04F45D8E" w14:textId="77777777" w:rsidR="000708E5" w:rsidRPr="00FD3B3E" w:rsidRDefault="000708E5" w:rsidP="00FD3B3E">
      <w:pPr>
        <w:pStyle w:val="Code"/>
      </w:pPr>
      <w:r w:rsidRPr="00FD3B3E">
        <w:t xml:space="preserve">    uint8     m_rearSuspension;           // </w:t>
      </w:r>
      <w:r w:rsidR="008E1E2E" w:rsidRPr="00FD3B3E">
        <w:t>R</w:t>
      </w:r>
      <w:r w:rsidRPr="00FD3B3E">
        <w:t>ear suspension</w:t>
      </w:r>
    </w:p>
    <w:p w14:paraId="2DB5B2E8" w14:textId="77777777" w:rsidR="000708E5" w:rsidRPr="00FD3B3E" w:rsidRDefault="000708E5" w:rsidP="00FD3B3E">
      <w:pPr>
        <w:pStyle w:val="Code"/>
      </w:pPr>
      <w:r w:rsidRPr="00FD3B3E">
        <w:t xml:space="preserve">    uint8     m_frontAntiRollBar;         // </w:t>
      </w:r>
      <w:r w:rsidR="008E1E2E" w:rsidRPr="00FD3B3E">
        <w:t>F</w:t>
      </w:r>
      <w:r w:rsidRPr="00FD3B3E">
        <w:t>ront anti-roll bar</w:t>
      </w:r>
    </w:p>
    <w:p w14:paraId="2E9D3499" w14:textId="77777777" w:rsidR="000708E5" w:rsidRPr="00FD3B3E" w:rsidRDefault="000708E5" w:rsidP="00FD3B3E">
      <w:pPr>
        <w:pStyle w:val="Code"/>
      </w:pPr>
      <w:r w:rsidRPr="00FD3B3E">
        <w:t xml:space="preserve">    uint8     m_rearAntiRollBar;          // </w:t>
      </w:r>
      <w:r w:rsidR="008E1E2E" w:rsidRPr="00FD3B3E">
        <w:t>F</w:t>
      </w:r>
      <w:r w:rsidRPr="00FD3B3E">
        <w:t>ront anti-roll bar</w:t>
      </w:r>
    </w:p>
    <w:p w14:paraId="5FF7A29E" w14:textId="77777777" w:rsidR="000708E5" w:rsidRPr="00FD3B3E" w:rsidRDefault="000708E5" w:rsidP="00FD3B3E">
      <w:pPr>
        <w:pStyle w:val="Code"/>
      </w:pPr>
      <w:r w:rsidRPr="00FD3B3E">
        <w:lastRenderedPageBreak/>
        <w:t xml:space="preserve">    uint8     m_frontSuspensionHeight;    // </w:t>
      </w:r>
      <w:r w:rsidR="008E1E2E" w:rsidRPr="00FD3B3E">
        <w:t>F</w:t>
      </w:r>
      <w:r w:rsidRPr="00FD3B3E">
        <w:t>ront ride height</w:t>
      </w:r>
    </w:p>
    <w:p w14:paraId="3A265F1A" w14:textId="77777777" w:rsidR="000708E5" w:rsidRPr="00FD3B3E" w:rsidRDefault="000708E5" w:rsidP="00FD3B3E">
      <w:pPr>
        <w:pStyle w:val="Code"/>
      </w:pPr>
      <w:r w:rsidRPr="00FD3B3E">
        <w:t xml:space="preserve">    uint8     m_rearSuspensionHeight;     // </w:t>
      </w:r>
      <w:r w:rsidR="008E1E2E" w:rsidRPr="00FD3B3E">
        <w:t>R</w:t>
      </w:r>
      <w:r w:rsidRPr="00FD3B3E">
        <w:t>ear ride height</w:t>
      </w:r>
    </w:p>
    <w:p w14:paraId="6D1B468E" w14:textId="77777777" w:rsidR="000708E5" w:rsidRPr="00FD3B3E" w:rsidRDefault="000708E5" w:rsidP="00FD3B3E">
      <w:pPr>
        <w:pStyle w:val="Code"/>
      </w:pPr>
      <w:r w:rsidRPr="00FD3B3E">
        <w:t xml:space="preserve">    uint8     m_brakePressure;            // </w:t>
      </w:r>
      <w:r w:rsidR="008E1E2E" w:rsidRPr="00FD3B3E">
        <w:t>B</w:t>
      </w:r>
      <w:r w:rsidRPr="00FD3B3E">
        <w:t>rake pressure (percentage)</w:t>
      </w:r>
    </w:p>
    <w:p w14:paraId="4A6E94D2" w14:textId="77777777" w:rsidR="000708E5" w:rsidRPr="00FD3B3E" w:rsidRDefault="000708E5" w:rsidP="00FD3B3E">
      <w:pPr>
        <w:pStyle w:val="Code"/>
      </w:pPr>
      <w:r w:rsidRPr="00FD3B3E">
        <w:t xml:space="preserve">    uint8     m_brakeBias;                // </w:t>
      </w:r>
      <w:r w:rsidR="008E1E2E" w:rsidRPr="00FD3B3E">
        <w:t>B</w:t>
      </w:r>
      <w:r w:rsidRPr="00FD3B3E">
        <w:t>rake bias (percentage)</w:t>
      </w:r>
    </w:p>
    <w:p w14:paraId="0F501109" w14:textId="77777777" w:rsidR="000957B5" w:rsidRPr="00FD3B3E" w:rsidRDefault="000957B5" w:rsidP="00FD3B3E">
      <w:pPr>
        <w:pStyle w:val="Code"/>
      </w:pPr>
      <w:r w:rsidRPr="00FD3B3E">
        <w:t xml:space="preserve">    float     m_rearLeftTyrePressure;     // Rear left tyre pressure (PSI)</w:t>
      </w:r>
    </w:p>
    <w:p w14:paraId="0DAA4A75" w14:textId="77777777" w:rsidR="000957B5" w:rsidRPr="00FD3B3E" w:rsidRDefault="000957B5" w:rsidP="00FD3B3E">
      <w:pPr>
        <w:pStyle w:val="Code"/>
      </w:pPr>
      <w:r w:rsidRPr="00FD3B3E">
        <w:t xml:space="preserve">    float     m_rearRightTyrePressure;    // Rear right tyre pressure (PSI)</w:t>
      </w:r>
    </w:p>
    <w:p w14:paraId="58F72938" w14:textId="77777777" w:rsidR="000708E5" w:rsidRPr="00FD3B3E" w:rsidRDefault="000708E5" w:rsidP="00FD3B3E">
      <w:pPr>
        <w:pStyle w:val="Code"/>
      </w:pPr>
      <w:r w:rsidRPr="00FD3B3E">
        <w:t xml:space="preserve">    float     m_front</w:t>
      </w:r>
      <w:r w:rsidR="000957B5" w:rsidRPr="00FD3B3E">
        <w:t>Left</w:t>
      </w:r>
      <w:r w:rsidRPr="00FD3B3E">
        <w:t xml:space="preserve">TyrePressure;    // </w:t>
      </w:r>
      <w:r w:rsidR="008E1E2E" w:rsidRPr="00FD3B3E">
        <w:t>F</w:t>
      </w:r>
      <w:r w:rsidRPr="00FD3B3E">
        <w:t xml:space="preserve">ront </w:t>
      </w:r>
      <w:r w:rsidR="000957B5" w:rsidRPr="00FD3B3E">
        <w:t xml:space="preserve">left </w:t>
      </w:r>
      <w:r w:rsidRPr="00FD3B3E">
        <w:t>tyre pressure (PSI)</w:t>
      </w:r>
    </w:p>
    <w:p w14:paraId="1CF52476" w14:textId="77777777" w:rsidR="000957B5" w:rsidRPr="00FD3B3E" w:rsidRDefault="000957B5" w:rsidP="00FD3B3E">
      <w:pPr>
        <w:pStyle w:val="Code"/>
      </w:pPr>
      <w:r w:rsidRPr="00FD3B3E">
        <w:t xml:space="preserve">    float     m_frontRightTyrePressure;   // Front right tyre pressure (PSI)</w:t>
      </w:r>
    </w:p>
    <w:p w14:paraId="0384718D" w14:textId="77777777" w:rsidR="000708E5" w:rsidRPr="00FD3B3E" w:rsidRDefault="000708E5" w:rsidP="00FD3B3E">
      <w:pPr>
        <w:pStyle w:val="Code"/>
      </w:pPr>
      <w:r w:rsidRPr="00FD3B3E">
        <w:t xml:space="preserve">    uint8     m_ballast;                  // </w:t>
      </w:r>
      <w:r w:rsidR="008E1E2E" w:rsidRPr="00FD3B3E">
        <w:t>B</w:t>
      </w:r>
      <w:r w:rsidRPr="00FD3B3E">
        <w:t>allast</w:t>
      </w:r>
    </w:p>
    <w:p w14:paraId="0B04E7EC" w14:textId="77777777" w:rsidR="000708E5" w:rsidRPr="00FD3B3E" w:rsidRDefault="000708E5" w:rsidP="00FD3B3E">
      <w:pPr>
        <w:pStyle w:val="Code"/>
      </w:pPr>
      <w:r w:rsidRPr="00FD3B3E">
        <w:t xml:space="preserve">    float     m_fuelLoad;                 // </w:t>
      </w:r>
      <w:r w:rsidR="008E1E2E" w:rsidRPr="00FD3B3E">
        <w:t>F</w:t>
      </w:r>
      <w:r w:rsidRPr="00FD3B3E">
        <w:t>uel load</w:t>
      </w:r>
    </w:p>
    <w:p w14:paraId="5641F6F7" w14:textId="77777777" w:rsidR="00B2430A" w:rsidRPr="00FD3B3E" w:rsidRDefault="00B2430A" w:rsidP="00FD3B3E">
      <w:pPr>
        <w:pStyle w:val="Code"/>
      </w:pPr>
      <w:r w:rsidRPr="00FD3B3E">
        <w:t>};</w:t>
      </w:r>
    </w:p>
    <w:p w14:paraId="3BAC3E58" w14:textId="77777777" w:rsidR="00B2430A" w:rsidRPr="00FD3B3E" w:rsidRDefault="00B2430A" w:rsidP="00FD3B3E">
      <w:pPr>
        <w:pStyle w:val="Code"/>
      </w:pPr>
    </w:p>
    <w:p w14:paraId="59E07CED" w14:textId="77777777" w:rsidR="00B2430A" w:rsidRPr="00FD3B3E" w:rsidRDefault="00B2430A" w:rsidP="00FD3B3E">
      <w:pPr>
        <w:pStyle w:val="Code"/>
      </w:pPr>
      <w:r w:rsidRPr="00FD3B3E">
        <w:t>struct PacketCarSetupData</w:t>
      </w:r>
    </w:p>
    <w:p w14:paraId="14256A77" w14:textId="77777777" w:rsidR="00B2430A" w:rsidRPr="00FD3B3E" w:rsidRDefault="00B2430A" w:rsidP="00FD3B3E">
      <w:pPr>
        <w:pStyle w:val="Code"/>
      </w:pPr>
      <w:r w:rsidRPr="00FD3B3E">
        <w:t>{</w:t>
      </w:r>
    </w:p>
    <w:p w14:paraId="7A720CF3" w14:textId="77777777" w:rsidR="00B2430A" w:rsidRPr="00FD3B3E" w:rsidRDefault="00974E25" w:rsidP="00FD3B3E">
      <w:pPr>
        <w:pStyle w:val="Code"/>
      </w:pPr>
      <w:r w:rsidRPr="00FD3B3E">
        <w:t xml:space="preserve">    </w:t>
      </w:r>
      <w:r w:rsidR="00B2430A" w:rsidRPr="00FD3B3E">
        <w:t xml:space="preserve">PacketHeader    m_header;            </w:t>
      </w:r>
      <w:r w:rsidR="00A726AE" w:rsidRPr="00FD3B3E">
        <w:t xml:space="preserve">// </w:t>
      </w:r>
      <w:r w:rsidR="008E1E2E" w:rsidRPr="00FD3B3E">
        <w:t>H</w:t>
      </w:r>
      <w:r w:rsidR="00B2430A" w:rsidRPr="00FD3B3E">
        <w:t>eader</w:t>
      </w:r>
    </w:p>
    <w:p w14:paraId="0467CF8D" w14:textId="77777777" w:rsidR="00974E25" w:rsidRPr="00FD3B3E" w:rsidRDefault="00974E25" w:rsidP="00FD3B3E">
      <w:pPr>
        <w:pStyle w:val="Code"/>
      </w:pPr>
    </w:p>
    <w:p w14:paraId="1D91FEB6" w14:textId="77777777" w:rsidR="00B2430A" w:rsidRPr="00FD3B3E" w:rsidRDefault="00974E25" w:rsidP="00FD3B3E">
      <w:pPr>
        <w:pStyle w:val="Code"/>
      </w:pPr>
      <w:r w:rsidRPr="00FD3B3E">
        <w:t xml:space="preserve">    </w:t>
      </w:r>
      <w:r w:rsidR="00B2430A" w:rsidRPr="00FD3B3E">
        <w:t>CarSetupData    m_carSetups[</w:t>
      </w:r>
      <w:r w:rsidRPr="00FD3B3E">
        <w:t>2</w:t>
      </w:r>
      <w:r w:rsidR="00A83ABA" w:rsidRPr="00FD3B3E">
        <w:t>2</w:t>
      </w:r>
      <w:r w:rsidR="00B2430A" w:rsidRPr="00FD3B3E">
        <w:t>];</w:t>
      </w:r>
    </w:p>
    <w:p w14:paraId="04E53F39" w14:textId="77777777" w:rsidR="00B2430A" w:rsidRPr="00FD3B3E" w:rsidRDefault="00B2430A" w:rsidP="00FD3B3E">
      <w:pPr>
        <w:pStyle w:val="Code"/>
      </w:pPr>
      <w:r w:rsidRPr="00FD3B3E">
        <w:t>};</w:t>
      </w:r>
    </w:p>
    <w:p w14:paraId="69B71C89" w14:textId="77777777" w:rsidR="00CA29F8" w:rsidRDefault="00CA29F8" w:rsidP="007308B5"/>
    <w:p w14:paraId="30CEA1C4" w14:textId="77777777" w:rsidR="001F5CF3" w:rsidRDefault="001F5CF3" w:rsidP="00946577">
      <w:pPr>
        <w:pStyle w:val="Heading2"/>
      </w:pPr>
    </w:p>
    <w:p w14:paraId="0220A88F" w14:textId="77777777" w:rsidR="003C564E" w:rsidRDefault="003C564E" w:rsidP="00946577">
      <w:pPr>
        <w:pStyle w:val="Heading2"/>
      </w:pPr>
      <w:r>
        <w:t>Car Telemetry</w:t>
      </w:r>
      <w:r w:rsidR="001F5CF3">
        <w:t xml:space="preserve"> Packet</w:t>
      </w:r>
    </w:p>
    <w:p w14:paraId="39EF2CF3" w14:textId="77777777" w:rsidR="003C564E" w:rsidRDefault="003C564E" w:rsidP="0044505A">
      <w:pPr>
        <w:pStyle w:val="Heading3"/>
      </w:pPr>
    </w:p>
    <w:p w14:paraId="279C2632" w14:textId="77777777" w:rsidR="001B248F" w:rsidRDefault="003C564E" w:rsidP="003C564E">
      <w:r>
        <w:t>This packet</w:t>
      </w:r>
      <w:r w:rsidR="003E505E">
        <w:t xml:space="preserve"> details telemetry for all the </w:t>
      </w:r>
      <w:r w:rsidR="009428C5">
        <w:t>cars in the race. It details various values that would be recorded on the car such as speed, throttle application, DRS etc.</w:t>
      </w:r>
      <w:r w:rsidR="00D6670C">
        <w:t xml:space="preserve"> Note that the rev light configurations are presented separately as well and will mimic real life driver preferences.</w:t>
      </w:r>
    </w:p>
    <w:p w14:paraId="2C721452" w14:textId="77777777" w:rsidR="003C564E" w:rsidRPr="003C564E" w:rsidRDefault="003C564E" w:rsidP="003C564E"/>
    <w:p w14:paraId="2F82648F" w14:textId="77777777" w:rsidR="00171648" w:rsidRDefault="00171648" w:rsidP="00171648">
      <w:r>
        <w:t>Frequency: Rate as specified in menus</w:t>
      </w:r>
    </w:p>
    <w:p w14:paraId="38588277" w14:textId="634C518B" w:rsidR="00D4596A" w:rsidRDefault="00D4596A" w:rsidP="00171648">
      <w:r>
        <w:t xml:space="preserve">Size: </w:t>
      </w:r>
      <w:r w:rsidR="00235245">
        <w:t>13</w:t>
      </w:r>
      <w:r w:rsidR="003F0D6D">
        <w:t>47</w:t>
      </w:r>
      <w:r>
        <w:t xml:space="preserve"> bytes</w:t>
      </w:r>
    </w:p>
    <w:p w14:paraId="3691D1C5" w14:textId="77777777" w:rsidR="00171648" w:rsidRPr="00C14ABB" w:rsidRDefault="00171648" w:rsidP="00171648">
      <w:r>
        <w:t>Version: 1</w:t>
      </w:r>
    </w:p>
    <w:p w14:paraId="1329316F" w14:textId="77777777" w:rsidR="00171648" w:rsidRDefault="00171648" w:rsidP="00171648"/>
    <w:p w14:paraId="2E5A3203" w14:textId="77777777" w:rsidR="00171648" w:rsidRPr="00FD3B3E" w:rsidRDefault="00171648" w:rsidP="00FD3B3E">
      <w:pPr>
        <w:pStyle w:val="Code"/>
      </w:pPr>
      <w:r w:rsidRPr="00FD3B3E">
        <w:t>struct CarTelemetryData</w:t>
      </w:r>
    </w:p>
    <w:p w14:paraId="553D69E4" w14:textId="77777777" w:rsidR="00171648" w:rsidRPr="00FD3B3E" w:rsidRDefault="00171648" w:rsidP="00FD3B3E">
      <w:pPr>
        <w:pStyle w:val="Code"/>
      </w:pPr>
      <w:r w:rsidRPr="00FD3B3E">
        <w:t>{</w:t>
      </w:r>
    </w:p>
    <w:p w14:paraId="301430A3" w14:textId="77777777" w:rsidR="00795436" w:rsidRPr="00FD3B3E" w:rsidRDefault="00C877E0" w:rsidP="00FD3B3E">
      <w:pPr>
        <w:pStyle w:val="Code"/>
      </w:pPr>
      <w:r w:rsidRPr="00FD3B3E">
        <w:t xml:space="preserve">    </w:t>
      </w:r>
      <w:r w:rsidR="001D0604" w:rsidRPr="00FD3B3E">
        <w:t xml:space="preserve">uint16 </w:t>
      </w:r>
      <w:r w:rsidR="00795436" w:rsidRPr="00FD3B3E">
        <w:t xml:space="preserve">   m_speed;                    // </w:t>
      </w:r>
      <w:r w:rsidR="00984829" w:rsidRPr="00FD3B3E">
        <w:t>S</w:t>
      </w:r>
      <w:r w:rsidR="00795436" w:rsidRPr="00FD3B3E">
        <w:t xml:space="preserve">peed of car in </w:t>
      </w:r>
      <w:r w:rsidR="001D0604" w:rsidRPr="00FD3B3E">
        <w:t>kilometres per hour</w:t>
      </w:r>
    </w:p>
    <w:p w14:paraId="119AAAC5" w14:textId="77777777" w:rsidR="00795436" w:rsidRPr="00FD3B3E" w:rsidRDefault="00AF6F97" w:rsidP="00FD3B3E">
      <w:pPr>
        <w:pStyle w:val="Code"/>
      </w:pPr>
      <w:r w:rsidRPr="00FD3B3E">
        <w:t xml:space="preserve">    float</w:t>
      </w:r>
      <w:r w:rsidR="00795436" w:rsidRPr="00FD3B3E">
        <w:t xml:space="preserve">     m_throttle;                 // </w:t>
      </w:r>
      <w:r w:rsidR="00984829" w:rsidRPr="00FD3B3E">
        <w:t>A</w:t>
      </w:r>
      <w:r w:rsidR="00795436" w:rsidRPr="00FD3B3E">
        <w:t>mount of throttle applied (0</w:t>
      </w:r>
      <w:r w:rsidRPr="00FD3B3E">
        <w:t>.0 to 1.0</w:t>
      </w:r>
      <w:r w:rsidR="00795436" w:rsidRPr="00FD3B3E">
        <w:t>)</w:t>
      </w:r>
    </w:p>
    <w:p w14:paraId="7595FAF7" w14:textId="77777777" w:rsidR="00795436" w:rsidRPr="00FD3B3E" w:rsidRDefault="00795436" w:rsidP="00FD3B3E">
      <w:pPr>
        <w:pStyle w:val="Code"/>
      </w:pPr>
      <w:r w:rsidRPr="00FD3B3E">
        <w:t xml:space="preserve">    </w:t>
      </w:r>
      <w:r w:rsidR="00AF6F97" w:rsidRPr="00FD3B3E">
        <w:t>float</w:t>
      </w:r>
      <w:r w:rsidR="001D0604" w:rsidRPr="00FD3B3E">
        <w:t xml:space="preserve"> </w:t>
      </w:r>
      <w:r w:rsidRPr="00FD3B3E">
        <w:t xml:space="preserve">    m_steer;                    // </w:t>
      </w:r>
      <w:r w:rsidR="00984829" w:rsidRPr="00FD3B3E">
        <w:t>S</w:t>
      </w:r>
      <w:r w:rsidRPr="00FD3B3E">
        <w:t>teering (-1</w:t>
      </w:r>
      <w:r w:rsidR="00AF6F97" w:rsidRPr="00FD3B3E">
        <w:t>.0</w:t>
      </w:r>
      <w:r w:rsidRPr="00FD3B3E">
        <w:t xml:space="preserve"> (full lock left) to 1</w:t>
      </w:r>
      <w:r w:rsidR="00AF6F97" w:rsidRPr="00FD3B3E">
        <w:t>.0</w:t>
      </w:r>
      <w:r w:rsidRPr="00FD3B3E">
        <w:t xml:space="preserve"> (full lock right))</w:t>
      </w:r>
    </w:p>
    <w:p w14:paraId="15C9C6CD" w14:textId="77777777" w:rsidR="00795436" w:rsidRPr="00FD3B3E" w:rsidRDefault="00795436" w:rsidP="00FD3B3E">
      <w:pPr>
        <w:pStyle w:val="Code"/>
      </w:pPr>
      <w:r w:rsidRPr="00FD3B3E">
        <w:t xml:space="preserve">    </w:t>
      </w:r>
      <w:r w:rsidR="00AF6F97" w:rsidRPr="00FD3B3E">
        <w:t>float</w:t>
      </w:r>
      <w:r w:rsidRPr="00FD3B3E">
        <w:t xml:space="preserve">     m_brake;                    // </w:t>
      </w:r>
      <w:r w:rsidR="00984829" w:rsidRPr="00FD3B3E">
        <w:t>A</w:t>
      </w:r>
      <w:r w:rsidRPr="00FD3B3E">
        <w:t>m</w:t>
      </w:r>
      <w:r w:rsidR="00747438" w:rsidRPr="00FD3B3E">
        <w:t>ount of brake appl</w:t>
      </w:r>
      <w:r w:rsidR="008B248C" w:rsidRPr="00FD3B3E">
        <w:t>ied (0</w:t>
      </w:r>
      <w:r w:rsidR="00AF6F97" w:rsidRPr="00FD3B3E">
        <w:t>.0 to 1.0</w:t>
      </w:r>
      <w:r w:rsidRPr="00FD3B3E">
        <w:t>)</w:t>
      </w:r>
    </w:p>
    <w:p w14:paraId="78DC5DB1" w14:textId="77777777" w:rsidR="008F354A" w:rsidRPr="00FD3B3E" w:rsidRDefault="008F354A" w:rsidP="00FD3B3E">
      <w:pPr>
        <w:pStyle w:val="Code"/>
      </w:pPr>
      <w:r w:rsidRPr="00FD3B3E">
        <w:t xml:space="preserve">    </w:t>
      </w:r>
      <w:r w:rsidR="00747438" w:rsidRPr="00FD3B3E">
        <w:t>uint8</w:t>
      </w:r>
      <w:r w:rsidRPr="00FD3B3E">
        <w:t xml:space="preserve">     m_clutch;                   </w:t>
      </w:r>
      <w:r w:rsidR="008B248C" w:rsidRPr="00FD3B3E">
        <w:t xml:space="preserve">// </w:t>
      </w:r>
      <w:r w:rsidR="00984829" w:rsidRPr="00FD3B3E">
        <w:t>A</w:t>
      </w:r>
      <w:r w:rsidR="008B248C" w:rsidRPr="00FD3B3E">
        <w:t>mount of clutch applied (0</w:t>
      </w:r>
      <w:r w:rsidRPr="00FD3B3E">
        <w:t xml:space="preserve"> to 1</w:t>
      </w:r>
      <w:r w:rsidR="00747438" w:rsidRPr="00FD3B3E">
        <w:t>0</w:t>
      </w:r>
      <w:r w:rsidRPr="00FD3B3E">
        <w:t>0)</w:t>
      </w:r>
    </w:p>
    <w:p w14:paraId="39034A7C" w14:textId="77777777" w:rsidR="00795436" w:rsidRPr="00FD3B3E" w:rsidRDefault="00795436" w:rsidP="00FD3B3E">
      <w:pPr>
        <w:pStyle w:val="Code"/>
      </w:pPr>
      <w:r w:rsidRPr="00FD3B3E">
        <w:t xml:space="preserve">    </w:t>
      </w:r>
      <w:r w:rsidR="00747438" w:rsidRPr="00FD3B3E">
        <w:t xml:space="preserve">int8      </w:t>
      </w:r>
      <w:r w:rsidRPr="00FD3B3E">
        <w:t xml:space="preserve">m_gear;                     // </w:t>
      </w:r>
      <w:r w:rsidR="00984829" w:rsidRPr="00FD3B3E">
        <w:t>G</w:t>
      </w:r>
      <w:r w:rsidRPr="00FD3B3E">
        <w:t>ear selected (1-8, N=0, R=-1)</w:t>
      </w:r>
    </w:p>
    <w:p w14:paraId="4E4D4233" w14:textId="77777777" w:rsidR="00795436" w:rsidRPr="00FD3B3E" w:rsidRDefault="00795436" w:rsidP="00FD3B3E">
      <w:pPr>
        <w:pStyle w:val="Code"/>
      </w:pPr>
      <w:r w:rsidRPr="00FD3B3E">
        <w:t xml:space="preserve">    </w:t>
      </w:r>
      <w:r w:rsidR="00747438" w:rsidRPr="00FD3B3E">
        <w:t xml:space="preserve">uint16    </w:t>
      </w:r>
      <w:r w:rsidRPr="00FD3B3E">
        <w:t>m_engine</w:t>
      </w:r>
      <w:r w:rsidR="00984829" w:rsidRPr="00FD3B3E">
        <w:t>RPM</w:t>
      </w:r>
      <w:r w:rsidRPr="00FD3B3E">
        <w:t xml:space="preserve">;              </w:t>
      </w:r>
      <w:r w:rsidR="00984829" w:rsidRPr="00FD3B3E">
        <w:t xml:space="preserve">  </w:t>
      </w:r>
      <w:r w:rsidRPr="00FD3B3E">
        <w:t xml:space="preserve">// </w:t>
      </w:r>
      <w:r w:rsidR="00984829" w:rsidRPr="00FD3B3E">
        <w:t>E</w:t>
      </w:r>
      <w:r w:rsidRPr="00FD3B3E">
        <w:t>ngine RPM</w:t>
      </w:r>
    </w:p>
    <w:p w14:paraId="04F17F7D" w14:textId="77777777" w:rsidR="00795436" w:rsidRPr="00FD3B3E" w:rsidRDefault="00795436" w:rsidP="00FD3B3E">
      <w:pPr>
        <w:pStyle w:val="Code"/>
      </w:pPr>
      <w:r w:rsidRPr="00FD3B3E">
        <w:t xml:space="preserve">    </w:t>
      </w:r>
      <w:r w:rsidR="00747438" w:rsidRPr="00FD3B3E">
        <w:t xml:space="preserve">uint8     </w:t>
      </w:r>
      <w:r w:rsidRPr="00FD3B3E">
        <w:t>m_drs;                      // 0 = off, 1 = on</w:t>
      </w:r>
    </w:p>
    <w:p w14:paraId="3FB49389" w14:textId="77777777" w:rsidR="00F06335" w:rsidRPr="00FD3B3E" w:rsidRDefault="00F06335" w:rsidP="00FD3B3E">
      <w:pPr>
        <w:pStyle w:val="Code"/>
      </w:pPr>
      <w:r w:rsidRPr="00FD3B3E">
        <w:t xml:space="preserve">    uint8     m_revLightsPercent;         // Rev lights indicator (percentage)</w:t>
      </w:r>
    </w:p>
    <w:p w14:paraId="0D8CC04B" w14:textId="77777777" w:rsidR="00BB1FBC" w:rsidRPr="00FD3B3E" w:rsidRDefault="00BB1FBC" w:rsidP="00FD3B3E">
      <w:pPr>
        <w:pStyle w:val="Code"/>
      </w:pPr>
      <w:r w:rsidRPr="00FD3B3E">
        <w:t xml:space="preserve">    uint16    m_revLightsBitValue;        // Rev lights (bit 0 = leftmost LED, bit 14 = rightmost LED)</w:t>
      </w:r>
    </w:p>
    <w:p w14:paraId="6BB9C8B2" w14:textId="77777777" w:rsidR="00B916F6" w:rsidRPr="00FD3B3E" w:rsidRDefault="00B916F6" w:rsidP="00FD3B3E">
      <w:pPr>
        <w:pStyle w:val="Code"/>
      </w:pPr>
      <w:r w:rsidRPr="00FD3B3E">
        <w:t xml:space="preserve">    uint16    m_brakes</w:t>
      </w:r>
      <w:r w:rsidR="00984829" w:rsidRPr="00FD3B3E">
        <w:t>T</w:t>
      </w:r>
      <w:r w:rsidRPr="00FD3B3E">
        <w:t xml:space="preserve">emperature[4];    </w:t>
      </w:r>
      <w:r w:rsidR="00984829" w:rsidRPr="00FD3B3E">
        <w:t xml:space="preserve"> // B</w:t>
      </w:r>
      <w:r w:rsidRPr="00FD3B3E">
        <w:t>rakes temperature (celsius)</w:t>
      </w:r>
    </w:p>
    <w:p w14:paraId="5155517E"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r w:rsidRPr="00FD3B3E">
        <w:t>m_tyres</w:t>
      </w:r>
      <w:r w:rsidR="00984829" w:rsidRPr="00FD3B3E">
        <w:t>S</w:t>
      </w:r>
      <w:r w:rsidRPr="00FD3B3E">
        <w:t>urface</w:t>
      </w:r>
      <w:r w:rsidR="00984829" w:rsidRPr="00FD3B3E">
        <w:t>T</w:t>
      </w:r>
      <w:r w:rsidRPr="00FD3B3E">
        <w:t>emperature[4];</w:t>
      </w:r>
      <w:r w:rsidR="00984829" w:rsidRPr="00FD3B3E">
        <w:t xml:space="preserve"> </w:t>
      </w:r>
      <w:r w:rsidRPr="00FD3B3E">
        <w:t xml:space="preserve">// </w:t>
      </w:r>
      <w:r w:rsidR="00984829" w:rsidRPr="00FD3B3E">
        <w:t>T</w:t>
      </w:r>
      <w:r w:rsidRPr="00FD3B3E">
        <w:t>yres surface temperature (celsius)</w:t>
      </w:r>
    </w:p>
    <w:p w14:paraId="5124404A"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r w:rsidRPr="00FD3B3E">
        <w:t>m_tyres</w:t>
      </w:r>
      <w:r w:rsidR="00984829" w:rsidRPr="00FD3B3E">
        <w:t>I</w:t>
      </w:r>
      <w:r w:rsidRPr="00FD3B3E">
        <w:t>nner</w:t>
      </w:r>
      <w:r w:rsidR="00984829" w:rsidRPr="00FD3B3E">
        <w:t>T</w:t>
      </w:r>
      <w:r w:rsidRPr="00FD3B3E">
        <w:t>emperature[4];</w:t>
      </w:r>
      <w:r w:rsidR="00984829" w:rsidRPr="00FD3B3E">
        <w:t xml:space="preserve"> // T</w:t>
      </w:r>
      <w:r w:rsidRPr="00FD3B3E">
        <w:t>yres inner temperature (celsius)</w:t>
      </w:r>
    </w:p>
    <w:p w14:paraId="76C337D6" w14:textId="77777777" w:rsidR="00B916F6" w:rsidRPr="00FD3B3E" w:rsidRDefault="00B916F6" w:rsidP="00FD3B3E">
      <w:pPr>
        <w:pStyle w:val="Code"/>
      </w:pPr>
      <w:r w:rsidRPr="00FD3B3E">
        <w:t xml:space="preserve">    uint16    m_engine</w:t>
      </w:r>
      <w:r w:rsidR="00984829" w:rsidRPr="00FD3B3E">
        <w:t>T</w:t>
      </w:r>
      <w:r w:rsidRPr="00FD3B3E">
        <w:t xml:space="preserve">emperature;       </w:t>
      </w:r>
      <w:r w:rsidR="00984829" w:rsidRPr="00FD3B3E">
        <w:t xml:space="preserve"> // E</w:t>
      </w:r>
      <w:r w:rsidRPr="00FD3B3E">
        <w:t>ngine temperature (celsius)</w:t>
      </w:r>
    </w:p>
    <w:p w14:paraId="3A420E98" w14:textId="77777777" w:rsidR="00B916F6" w:rsidRPr="00FD3B3E" w:rsidRDefault="00B916F6" w:rsidP="00FD3B3E">
      <w:pPr>
        <w:pStyle w:val="Code"/>
      </w:pPr>
      <w:r w:rsidRPr="00FD3B3E">
        <w:t xml:space="preserve">    float     m_tyres</w:t>
      </w:r>
      <w:r w:rsidR="00984829" w:rsidRPr="00FD3B3E">
        <w:t>P</w:t>
      </w:r>
      <w:r w:rsidRPr="00FD3B3E">
        <w:t xml:space="preserve">ressure[4];        </w:t>
      </w:r>
      <w:r w:rsidR="00984829" w:rsidRPr="00FD3B3E">
        <w:t xml:space="preserve"> </w:t>
      </w:r>
      <w:r w:rsidRPr="00FD3B3E">
        <w:t xml:space="preserve">// </w:t>
      </w:r>
      <w:r w:rsidR="00984829" w:rsidRPr="00FD3B3E">
        <w:t>T</w:t>
      </w:r>
      <w:r w:rsidRPr="00FD3B3E">
        <w:t>yres pressure (PSI)</w:t>
      </w:r>
    </w:p>
    <w:p w14:paraId="1336AED2" w14:textId="77777777" w:rsidR="00163CE2" w:rsidRPr="00FD3B3E" w:rsidRDefault="00163CE2" w:rsidP="00FD3B3E">
      <w:pPr>
        <w:pStyle w:val="Code"/>
      </w:pPr>
      <w:r w:rsidRPr="00FD3B3E">
        <w:t xml:space="preserve">    uint8     m_surfaceType[4];           // Driving surface, see appendi</w:t>
      </w:r>
      <w:r w:rsidR="00EB643F" w:rsidRPr="00FD3B3E">
        <w:t>ces</w:t>
      </w:r>
    </w:p>
    <w:p w14:paraId="33DD5A59" w14:textId="77777777" w:rsidR="00795436" w:rsidRPr="00FD3B3E" w:rsidRDefault="00795436" w:rsidP="00FD3B3E">
      <w:pPr>
        <w:pStyle w:val="Code"/>
      </w:pPr>
      <w:r w:rsidRPr="00FD3B3E">
        <w:t>};</w:t>
      </w:r>
    </w:p>
    <w:p w14:paraId="4DDFDAAD" w14:textId="77777777" w:rsidR="00C877E0" w:rsidRPr="00FD3B3E" w:rsidRDefault="00C877E0" w:rsidP="00FD3B3E">
      <w:pPr>
        <w:pStyle w:val="Code"/>
      </w:pPr>
    </w:p>
    <w:p w14:paraId="1FD51097" w14:textId="77777777" w:rsidR="00795436" w:rsidRPr="00FD3B3E" w:rsidRDefault="00795436" w:rsidP="00FD3B3E">
      <w:pPr>
        <w:pStyle w:val="Code"/>
      </w:pPr>
      <w:r w:rsidRPr="00FD3B3E">
        <w:t>struct PacketCarTelemetryData</w:t>
      </w:r>
    </w:p>
    <w:p w14:paraId="4BEA405B" w14:textId="77777777" w:rsidR="00795436" w:rsidRPr="00FD3B3E" w:rsidRDefault="00795436" w:rsidP="00FD3B3E">
      <w:pPr>
        <w:pStyle w:val="Code"/>
      </w:pPr>
      <w:r w:rsidRPr="00FD3B3E">
        <w:t>{</w:t>
      </w:r>
    </w:p>
    <w:p w14:paraId="74B3B22E" w14:textId="77777777" w:rsidR="00795436" w:rsidRPr="00FD3B3E" w:rsidRDefault="00C877E0" w:rsidP="00FD3B3E">
      <w:pPr>
        <w:pStyle w:val="Code"/>
      </w:pPr>
      <w:r w:rsidRPr="00FD3B3E">
        <w:t xml:space="preserve">    </w:t>
      </w:r>
      <w:r w:rsidR="00795436" w:rsidRPr="00FD3B3E">
        <w:t xml:space="preserve">PacketHeader    </w:t>
      </w:r>
      <w:r w:rsidRPr="00FD3B3E">
        <w:tab/>
      </w:r>
      <w:r w:rsidR="00795436" w:rsidRPr="00FD3B3E">
        <w:t>m_header;</w:t>
      </w:r>
      <w:r w:rsidRPr="00FD3B3E">
        <w:tab/>
        <w:t xml:space="preserve">      </w:t>
      </w:r>
      <w:r w:rsidR="00795436" w:rsidRPr="00FD3B3E">
        <w:t xml:space="preserve">// </w:t>
      </w:r>
      <w:r w:rsidR="00984829" w:rsidRPr="00FD3B3E">
        <w:t>H</w:t>
      </w:r>
      <w:r w:rsidR="00795436" w:rsidRPr="00FD3B3E">
        <w:t>eader</w:t>
      </w:r>
    </w:p>
    <w:p w14:paraId="2CC787B9" w14:textId="77777777" w:rsidR="00795436" w:rsidRPr="00FD3B3E" w:rsidRDefault="00795436" w:rsidP="00FD3B3E">
      <w:pPr>
        <w:pStyle w:val="Code"/>
      </w:pPr>
    </w:p>
    <w:p w14:paraId="7DAE852B" w14:textId="77777777" w:rsidR="00C877E0" w:rsidRPr="00FD3B3E" w:rsidRDefault="0079705E" w:rsidP="00FD3B3E">
      <w:pPr>
        <w:pStyle w:val="Code"/>
      </w:pPr>
      <w:r w:rsidRPr="00FD3B3E">
        <w:t xml:space="preserve">    </w:t>
      </w:r>
      <w:r w:rsidR="00795436" w:rsidRPr="00FD3B3E">
        <w:t>CarTelemetryData</w:t>
      </w:r>
      <w:r w:rsidRPr="00FD3B3E">
        <w:t xml:space="preserve">    </w:t>
      </w:r>
      <w:r w:rsidR="00795436" w:rsidRPr="00FD3B3E">
        <w:t>m_car</w:t>
      </w:r>
      <w:r w:rsidR="00984829" w:rsidRPr="00FD3B3E">
        <w:t>T</w:t>
      </w:r>
      <w:r w:rsidR="00795436" w:rsidRPr="00FD3B3E">
        <w:t>elemetry</w:t>
      </w:r>
      <w:r w:rsidR="00984829" w:rsidRPr="00FD3B3E">
        <w:t>D</w:t>
      </w:r>
      <w:r w:rsidR="00795436" w:rsidRPr="00FD3B3E">
        <w:t>ata[</w:t>
      </w:r>
      <w:r w:rsidR="00EA121E" w:rsidRPr="00FD3B3E">
        <w:t>2</w:t>
      </w:r>
      <w:r w:rsidR="003D554E" w:rsidRPr="00FD3B3E">
        <w:t>2</w:t>
      </w:r>
      <w:r w:rsidR="00795436" w:rsidRPr="00FD3B3E">
        <w:t>];</w:t>
      </w:r>
    </w:p>
    <w:p w14:paraId="2B37AEF8" w14:textId="77777777" w:rsidR="0021210D" w:rsidRPr="00FD3B3E" w:rsidRDefault="0021210D" w:rsidP="00FD3B3E">
      <w:pPr>
        <w:pStyle w:val="Code"/>
      </w:pPr>
    </w:p>
    <w:p w14:paraId="0E36F196" w14:textId="77777777" w:rsidR="00B23E1C" w:rsidRPr="00FD3B3E" w:rsidRDefault="0079705E" w:rsidP="00FD3B3E">
      <w:pPr>
        <w:pStyle w:val="Code"/>
      </w:pPr>
      <w:r w:rsidRPr="00FD3B3E">
        <w:t xml:space="preserve">    uint8               m_mfdPanelIndex;       // Index of MFD panel open - </w:t>
      </w:r>
      <w:r w:rsidR="00B23E1C" w:rsidRPr="00FD3B3E">
        <w:t>255 = MFD closed</w:t>
      </w:r>
    </w:p>
    <w:p w14:paraId="6CDEB2E0" w14:textId="77777777" w:rsidR="00B23E1C" w:rsidRPr="00FD3B3E" w:rsidRDefault="00B23E1C" w:rsidP="00FD3B3E">
      <w:pPr>
        <w:pStyle w:val="Code"/>
      </w:pPr>
      <w:r w:rsidRPr="00FD3B3E">
        <w:t xml:space="preserve">                                               // Single player, race – 0 = Car setup, 1 = Pits</w:t>
      </w:r>
    </w:p>
    <w:p w14:paraId="36811BBC" w14:textId="77777777" w:rsidR="00B23E1C" w:rsidRPr="00FD3B3E" w:rsidRDefault="00B23E1C" w:rsidP="00FD3B3E">
      <w:pPr>
        <w:pStyle w:val="Code"/>
      </w:pPr>
      <w:r w:rsidRPr="00FD3B3E">
        <w:t xml:space="preserve">                                               // 2 = Damage, 3 =  Engine, 4 = Temperatures</w:t>
      </w:r>
    </w:p>
    <w:p w14:paraId="1211C58E" w14:textId="1A6DCDED" w:rsidR="0079705E" w:rsidRPr="00FD3B3E" w:rsidRDefault="00B23E1C" w:rsidP="00FD3B3E">
      <w:pPr>
        <w:pStyle w:val="Code"/>
      </w:pPr>
      <w:r w:rsidRPr="00FD3B3E">
        <w:t xml:space="preserve">      </w:t>
      </w:r>
      <w:r w:rsidR="00FD3B3E">
        <w:t xml:space="preserve">                                         </w:t>
      </w:r>
      <w:r w:rsidRPr="00FD3B3E">
        <w:t>// May v</w:t>
      </w:r>
      <w:r w:rsidR="0079705E" w:rsidRPr="00FD3B3E">
        <w:t>ar</w:t>
      </w:r>
      <w:r w:rsidRPr="00FD3B3E">
        <w:t>y</w:t>
      </w:r>
      <w:r w:rsidR="0079705E" w:rsidRPr="00FD3B3E">
        <w:t xml:space="preserve"> depending on</w:t>
      </w:r>
      <w:r w:rsidRPr="00FD3B3E">
        <w:t xml:space="preserve"> </w:t>
      </w:r>
      <w:r w:rsidR="0079705E" w:rsidRPr="00FD3B3E">
        <w:t>game mode</w:t>
      </w:r>
    </w:p>
    <w:p w14:paraId="4ED48C49" w14:textId="77777777" w:rsidR="0079705E" w:rsidRPr="00FD3B3E" w:rsidRDefault="0079705E" w:rsidP="00FD3B3E">
      <w:pPr>
        <w:pStyle w:val="Code"/>
      </w:pPr>
      <w:r w:rsidRPr="00FD3B3E">
        <w:t xml:space="preserve">    uint8               m_mfdPanelIndexSecondaryPlayer</w:t>
      </w:r>
      <w:r w:rsidR="00FB600F" w:rsidRPr="00FD3B3E">
        <w:t>;   // See above</w:t>
      </w:r>
    </w:p>
    <w:p w14:paraId="4B16B319" w14:textId="77777777" w:rsidR="001E181A" w:rsidRPr="00FD3B3E" w:rsidRDefault="001A1B5E" w:rsidP="00FD3B3E">
      <w:pPr>
        <w:pStyle w:val="Code"/>
      </w:pPr>
      <w:r w:rsidRPr="00FD3B3E">
        <w:t xml:space="preserve">    int8                m_suggestedGear;</w:t>
      </w:r>
      <w:r w:rsidR="001E181A" w:rsidRPr="00FD3B3E">
        <w:t xml:space="preserve">       </w:t>
      </w:r>
      <w:r w:rsidRPr="00FD3B3E">
        <w:t>// Suggested gear for the player (1-8)</w:t>
      </w:r>
    </w:p>
    <w:p w14:paraId="40E1931C" w14:textId="77777777" w:rsidR="001A1B5E" w:rsidRPr="00FD3B3E" w:rsidRDefault="001E181A" w:rsidP="00FD3B3E">
      <w:pPr>
        <w:pStyle w:val="Code"/>
      </w:pPr>
      <w:r w:rsidRPr="00FD3B3E">
        <w:t xml:space="preserve">                                               // 0 if no gear suggested</w:t>
      </w:r>
    </w:p>
    <w:p w14:paraId="28D56886" w14:textId="77777777" w:rsidR="00795436" w:rsidRPr="00FD3B3E" w:rsidRDefault="00795436" w:rsidP="00FD3B3E">
      <w:pPr>
        <w:pStyle w:val="Code"/>
      </w:pPr>
      <w:r w:rsidRPr="00FD3B3E">
        <w:t>};</w:t>
      </w:r>
    </w:p>
    <w:p w14:paraId="1E179DDF" w14:textId="77777777" w:rsidR="00795436" w:rsidRDefault="00795436" w:rsidP="00795436">
      <w:pPr>
        <w:autoSpaceDE w:val="0"/>
        <w:autoSpaceDN w:val="0"/>
        <w:adjustRightInd w:val="0"/>
        <w:jc w:val="left"/>
        <w:rPr>
          <w:rFonts w:ascii="Consolas" w:hAnsi="Consolas" w:cs="Consolas"/>
          <w:color w:val="000000"/>
          <w:sz w:val="19"/>
          <w:szCs w:val="19"/>
        </w:rPr>
      </w:pPr>
    </w:p>
    <w:p w14:paraId="0B10288A" w14:textId="77777777" w:rsidR="00795436" w:rsidRDefault="00795436">
      <w:pPr>
        <w:spacing w:after="200" w:line="276" w:lineRule="auto"/>
        <w:jc w:val="left"/>
        <w:rPr>
          <w:b/>
          <w:sz w:val="36"/>
          <w:szCs w:val="36"/>
          <w:u w:val="single"/>
        </w:rPr>
      </w:pPr>
    </w:p>
    <w:p w14:paraId="05EFF646" w14:textId="77777777" w:rsidR="006B220B" w:rsidRDefault="006B220B" w:rsidP="00946577">
      <w:pPr>
        <w:pStyle w:val="Heading2"/>
      </w:pPr>
      <w:r>
        <w:t>Car Status</w:t>
      </w:r>
      <w:r w:rsidR="001F5CF3">
        <w:t xml:space="preserve"> Packet</w:t>
      </w:r>
    </w:p>
    <w:p w14:paraId="61C7A17C" w14:textId="77777777" w:rsidR="006B220B" w:rsidRDefault="006B220B" w:rsidP="0044505A">
      <w:pPr>
        <w:pStyle w:val="Heading3"/>
      </w:pPr>
    </w:p>
    <w:p w14:paraId="428B0BE1" w14:textId="77777777" w:rsidR="005934F4" w:rsidRDefault="006B220B" w:rsidP="006B220B">
      <w:r>
        <w:t>This packet details</w:t>
      </w:r>
      <w:r w:rsidR="00114FA4">
        <w:t xml:space="preserve"> car status</w:t>
      </w:r>
      <w:r w:rsidR="003165FB">
        <w:t>es</w:t>
      </w:r>
      <w:r>
        <w:t xml:space="preserve"> for all the cars in the race.</w:t>
      </w:r>
    </w:p>
    <w:p w14:paraId="6B539DEA" w14:textId="77777777" w:rsidR="006B220B" w:rsidRPr="003C564E" w:rsidRDefault="005934F4" w:rsidP="006B220B">
      <w:r w:rsidRPr="003C564E">
        <w:t xml:space="preserve"> </w:t>
      </w:r>
    </w:p>
    <w:p w14:paraId="01DDF86C" w14:textId="77777777" w:rsidR="006B220B" w:rsidRDefault="006B220B" w:rsidP="006B220B">
      <w:r>
        <w:t xml:space="preserve">Frequency: </w:t>
      </w:r>
      <w:r w:rsidR="00292A49">
        <w:t>Rate as specified in menus</w:t>
      </w:r>
    </w:p>
    <w:p w14:paraId="3B8FF59E" w14:textId="71CCC8EA" w:rsidR="000F2717" w:rsidRDefault="000F2717" w:rsidP="006B220B">
      <w:r>
        <w:t xml:space="preserve">Size: </w:t>
      </w:r>
      <w:r w:rsidR="00600628">
        <w:t>1</w:t>
      </w:r>
      <w:r w:rsidR="00206C68">
        <w:t>0</w:t>
      </w:r>
      <w:r w:rsidR="00E055B4">
        <w:t>58</w:t>
      </w:r>
      <w:r>
        <w:t xml:space="preserve"> bytes</w:t>
      </w:r>
    </w:p>
    <w:p w14:paraId="1CCE7297" w14:textId="77777777" w:rsidR="006B220B" w:rsidRPr="00C14ABB" w:rsidRDefault="006B220B" w:rsidP="006B220B">
      <w:r>
        <w:t>Version: 1</w:t>
      </w:r>
    </w:p>
    <w:p w14:paraId="370EBA36" w14:textId="77777777" w:rsidR="006B220B" w:rsidRDefault="006B220B" w:rsidP="006B220B"/>
    <w:p w14:paraId="4B0A7BAA" w14:textId="77777777" w:rsidR="00546EFD" w:rsidRPr="00FD3B3E" w:rsidRDefault="00546EFD" w:rsidP="00FD3B3E">
      <w:pPr>
        <w:pStyle w:val="Code"/>
      </w:pPr>
      <w:r w:rsidRPr="00FD3B3E">
        <w:t>struct CarStatusData</w:t>
      </w:r>
    </w:p>
    <w:p w14:paraId="6C36FEA0" w14:textId="77777777" w:rsidR="00546EFD" w:rsidRPr="00FD3B3E" w:rsidRDefault="00546EFD" w:rsidP="00FD3B3E">
      <w:pPr>
        <w:pStyle w:val="Code"/>
      </w:pPr>
      <w:r w:rsidRPr="00FD3B3E">
        <w:t>{</w:t>
      </w:r>
    </w:p>
    <w:p w14:paraId="14D3201C" w14:textId="6C0A4423" w:rsidR="00E5534E" w:rsidRPr="00FD3B3E" w:rsidRDefault="00E5534E" w:rsidP="00FD3B3E">
      <w:pPr>
        <w:pStyle w:val="Code"/>
      </w:pPr>
      <w:r w:rsidRPr="00FD3B3E">
        <w:t xml:space="preserve">    </w:t>
      </w:r>
      <w:r w:rsidR="00F64D46" w:rsidRPr="00FD3B3E">
        <w:t>uint8</w:t>
      </w:r>
      <w:r w:rsidRPr="00FD3B3E">
        <w:t xml:space="preserve">       m_traction</w:t>
      </w:r>
      <w:r w:rsidR="00BD3A1E" w:rsidRPr="00FD3B3E">
        <w:t>C</w:t>
      </w:r>
      <w:r w:rsidRPr="00FD3B3E">
        <w:t xml:space="preserve">ontrol;         </w:t>
      </w:r>
      <w:r w:rsidR="00BD3A1E" w:rsidRPr="00FD3B3E">
        <w:t xml:space="preserve"> </w:t>
      </w:r>
      <w:r w:rsidRPr="00FD3B3E">
        <w:t xml:space="preserve">// </w:t>
      </w:r>
      <w:r w:rsidR="005F300C" w:rsidRPr="00FD3B3E">
        <w:t>Traction control - 0 = off, 1 = medium, 2 = full</w:t>
      </w:r>
    </w:p>
    <w:p w14:paraId="02839FE0" w14:textId="77777777" w:rsidR="00E5534E" w:rsidRPr="00FD3B3E" w:rsidRDefault="00E5534E" w:rsidP="00FD3B3E">
      <w:pPr>
        <w:pStyle w:val="Code"/>
      </w:pPr>
      <w:r w:rsidRPr="00FD3B3E">
        <w:t xml:space="preserve">    </w:t>
      </w:r>
      <w:r w:rsidR="00F64D46" w:rsidRPr="00FD3B3E">
        <w:t>uint8</w:t>
      </w:r>
      <w:r w:rsidRPr="00FD3B3E">
        <w:t xml:space="preserve">       m_anti</w:t>
      </w:r>
      <w:r w:rsidR="00BD3A1E" w:rsidRPr="00FD3B3E">
        <w:t>L</w:t>
      </w:r>
      <w:r w:rsidRPr="00FD3B3E">
        <w:t>ock</w:t>
      </w:r>
      <w:r w:rsidR="00BD3A1E" w:rsidRPr="00FD3B3E">
        <w:t>B</w:t>
      </w:r>
      <w:r w:rsidRPr="00FD3B3E">
        <w:t xml:space="preserve">rakes;         </w:t>
      </w:r>
      <w:r w:rsidR="00BD3A1E" w:rsidRPr="00FD3B3E">
        <w:t xml:space="preserve">  </w:t>
      </w:r>
      <w:r w:rsidRPr="00FD3B3E">
        <w:t>// 0 (off) - 1 (on)</w:t>
      </w:r>
    </w:p>
    <w:p w14:paraId="0E9915B7" w14:textId="77777777" w:rsidR="00F64D46" w:rsidRPr="00FD3B3E" w:rsidRDefault="00F64D46" w:rsidP="00FD3B3E">
      <w:pPr>
        <w:pStyle w:val="Code"/>
      </w:pPr>
      <w:r w:rsidRPr="00FD3B3E">
        <w:t xml:space="preserve">    uint8       m_fuel</w:t>
      </w:r>
      <w:r w:rsidR="00BD3A1E" w:rsidRPr="00FD3B3E">
        <w:t>M</w:t>
      </w:r>
      <w:r w:rsidRPr="00FD3B3E">
        <w:t xml:space="preserve">ix;                 </w:t>
      </w:r>
      <w:r w:rsidR="00BD3A1E" w:rsidRPr="00FD3B3E">
        <w:t xml:space="preserve"> </w:t>
      </w:r>
      <w:r w:rsidRPr="00FD3B3E">
        <w:t xml:space="preserve">// </w:t>
      </w:r>
      <w:r w:rsidR="00BD3A1E" w:rsidRPr="00FD3B3E">
        <w:t>F</w:t>
      </w:r>
      <w:r w:rsidRPr="00FD3B3E">
        <w:t>uel mix - 0 = lean, 1 = standard, 2 = rich, 3 = max</w:t>
      </w:r>
    </w:p>
    <w:p w14:paraId="21E2CFF2" w14:textId="77777777" w:rsidR="00F64D46" w:rsidRPr="00DF2290" w:rsidRDefault="00F64D46" w:rsidP="00FD3B3E">
      <w:pPr>
        <w:pStyle w:val="Code"/>
        <w:rPr>
          <w:lang w:val="fr-FR"/>
        </w:rPr>
      </w:pPr>
      <w:r w:rsidRPr="00FD3B3E">
        <w:t xml:space="preserve">    </w:t>
      </w:r>
      <w:r w:rsidRPr="00DF2290">
        <w:rPr>
          <w:lang w:val="fr-FR"/>
        </w:rPr>
        <w:t>uint8       m_front</w:t>
      </w:r>
      <w:r w:rsidR="00BD3A1E" w:rsidRPr="00DF2290">
        <w:rPr>
          <w:lang w:val="fr-FR"/>
        </w:rPr>
        <w:t>B</w:t>
      </w:r>
      <w:r w:rsidRPr="00DF2290">
        <w:rPr>
          <w:lang w:val="fr-FR"/>
        </w:rPr>
        <w:t>rake</w:t>
      </w:r>
      <w:r w:rsidR="00BD3A1E" w:rsidRPr="00DF2290">
        <w:rPr>
          <w:lang w:val="fr-FR"/>
        </w:rPr>
        <w:t>B</w:t>
      </w:r>
      <w:r w:rsidRPr="00DF2290">
        <w:rPr>
          <w:lang w:val="fr-FR"/>
        </w:rPr>
        <w:t xml:space="preserve">ias;         </w:t>
      </w:r>
      <w:r w:rsidR="00BD3A1E" w:rsidRPr="00DF2290">
        <w:rPr>
          <w:lang w:val="fr-FR"/>
        </w:rPr>
        <w:t xml:space="preserve">  </w:t>
      </w:r>
      <w:r w:rsidRPr="00DF2290">
        <w:rPr>
          <w:lang w:val="fr-FR"/>
        </w:rPr>
        <w:t xml:space="preserve">// </w:t>
      </w:r>
      <w:r w:rsidR="00BD3A1E" w:rsidRPr="00DF2290">
        <w:rPr>
          <w:lang w:val="fr-FR"/>
        </w:rPr>
        <w:t>F</w:t>
      </w:r>
      <w:r w:rsidRPr="00DF2290">
        <w:rPr>
          <w:lang w:val="fr-FR"/>
        </w:rPr>
        <w:t>ront brake bias (percentage)</w:t>
      </w:r>
    </w:p>
    <w:p w14:paraId="155045D1" w14:textId="77777777" w:rsidR="00F64D46" w:rsidRPr="00FD3B3E" w:rsidRDefault="00F64D46" w:rsidP="00FD3B3E">
      <w:pPr>
        <w:pStyle w:val="Code"/>
      </w:pPr>
      <w:r w:rsidRPr="00DF2290">
        <w:rPr>
          <w:lang w:val="fr-FR"/>
        </w:rPr>
        <w:t xml:space="preserve">    </w:t>
      </w:r>
      <w:r w:rsidRPr="00FD3B3E">
        <w:t>uint8       m_pit</w:t>
      </w:r>
      <w:r w:rsidR="00BD3A1E" w:rsidRPr="00FD3B3E">
        <w:t>L</w:t>
      </w:r>
      <w:r w:rsidRPr="00FD3B3E">
        <w:t>imiter</w:t>
      </w:r>
      <w:r w:rsidR="00BD3A1E" w:rsidRPr="00FD3B3E">
        <w:t>S</w:t>
      </w:r>
      <w:r w:rsidRPr="00FD3B3E">
        <w:t xml:space="preserve">tatus;       </w:t>
      </w:r>
      <w:r w:rsidR="00BD3A1E" w:rsidRPr="00FD3B3E">
        <w:t xml:space="preserve">  </w:t>
      </w:r>
      <w:r w:rsidRPr="00FD3B3E">
        <w:t xml:space="preserve">// </w:t>
      </w:r>
      <w:r w:rsidR="00BD3A1E" w:rsidRPr="00FD3B3E">
        <w:t>P</w:t>
      </w:r>
      <w:r w:rsidRPr="00FD3B3E">
        <w:t>it limiter status - 0 = off, 1 = on</w:t>
      </w:r>
    </w:p>
    <w:p w14:paraId="439320AB" w14:textId="77777777" w:rsidR="00F64D46" w:rsidRPr="00FD3B3E" w:rsidRDefault="00F64D46" w:rsidP="00FD3B3E">
      <w:pPr>
        <w:pStyle w:val="Code"/>
      </w:pPr>
      <w:r w:rsidRPr="00FD3B3E">
        <w:t xml:space="preserve">    float       m_fuel</w:t>
      </w:r>
      <w:r w:rsidR="00BD3A1E" w:rsidRPr="00FD3B3E">
        <w:t>I</w:t>
      </w:r>
      <w:r w:rsidRPr="00FD3B3E">
        <w:t>n</w:t>
      </w:r>
      <w:r w:rsidR="00BD3A1E" w:rsidRPr="00FD3B3E">
        <w:t>T</w:t>
      </w:r>
      <w:r w:rsidRPr="00FD3B3E">
        <w:t xml:space="preserve">ank;             </w:t>
      </w:r>
      <w:r w:rsidR="00BD3A1E" w:rsidRPr="00FD3B3E">
        <w:t xml:space="preserve">  </w:t>
      </w:r>
      <w:r w:rsidRPr="00FD3B3E">
        <w:t xml:space="preserve">// </w:t>
      </w:r>
      <w:r w:rsidR="00BD3A1E" w:rsidRPr="00FD3B3E">
        <w:t>C</w:t>
      </w:r>
      <w:r w:rsidRPr="00FD3B3E">
        <w:t>urrent fuel mass</w:t>
      </w:r>
    </w:p>
    <w:p w14:paraId="7E590D5E" w14:textId="7B0CEBA8" w:rsidR="00F64D46" w:rsidRPr="00FD3B3E" w:rsidRDefault="00FD3B3E" w:rsidP="00FD3B3E">
      <w:pPr>
        <w:pStyle w:val="Code"/>
      </w:pPr>
      <w:r>
        <w:t xml:space="preserve">    </w:t>
      </w:r>
      <w:r w:rsidR="00F64D46" w:rsidRPr="00FD3B3E">
        <w:t>float       m_fuel</w:t>
      </w:r>
      <w:r w:rsidR="00BD3A1E" w:rsidRPr="00FD3B3E">
        <w:t>C</w:t>
      </w:r>
      <w:r w:rsidR="00F64D46" w:rsidRPr="00FD3B3E">
        <w:t xml:space="preserve">apacity;            </w:t>
      </w:r>
      <w:r w:rsidR="00BD3A1E" w:rsidRPr="00FD3B3E">
        <w:t xml:space="preserve"> </w:t>
      </w:r>
      <w:r w:rsidR="00F64D46" w:rsidRPr="00FD3B3E">
        <w:t xml:space="preserve">// </w:t>
      </w:r>
      <w:r w:rsidR="00BD3A1E" w:rsidRPr="00FD3B3E">
        <w:t>F</w:t>
      </w:r>
      <w:r w:rsidR="00F64D46" w:rsidRPr="00FD3B3E">
        <w:t>uel capacity</w:t>
      </w:r>
    </w:p>
    <w:p w14:paraId="3962D9C4" w14:textId="0DD21F0E" w:rsidR="00B41ABB" w:rsidRPr="00FD3B3E" w:rsidRDefault="00FD3B3E" w:rsidP="00FD3B3E">
      <w:pPr>
        <w:pStyle w:val="Code"/>
      </w:pPr>
      <w:r>
        <w:t xml:space="preserve">    </w:t>
      </w:r>
      <w:r w:rsidR="00B41ABB" w:rsidRPr="00FD3B3E">
        <w:t>float       m_fuelRemainingLaps;        // Fuel remaining in terms of laps (value on MFD)</w:t>
      </w:r>
    </w:p>
    <w:p w14:paraId="20490F8B" w14:textId="77777777" w:rsidR="00181D1E" w:rsidRPr="00FD3B3E" w:rsidRDefault="00B41ABB" w:rsidP="00FD3B3E">
      <w:pPr>
        <w:pStyle w:val="Code"/>
      </w:pPr>
      <w:r w:rsidRPr="00FD3B3E">
        <w:t xml:space="preserve">    </w:t>
      </w:r>
      <w:r w:rsidR="00181D1E" w:rsidRPr="00FD3B3E">
        <w:t>uint16      m_max</w:t>
      </w:r>
      <w:r w:rsidR="00BD3A1E" w:rsidRPr="00FD3B3E">
        <w:t>RPM</w:t>
      </w:r>
      <w:r w:rsidR="00181D1E" w:rsidRPr="00FD3B3E">
        <w:t xml:space="preserve">;                  </w:t>
      </w:r>
      <w:r w:rsidR="00BD3A1E" w:rsidRPr="00FD3B3E">
        <w:t xml:space="preserve"> </w:t>
      </w:r>
      <w:r w:rsidR="00181D1E" w:rsidRPr="00FD3B3E">
        <w:t xml:space="preserve">// </w:t>
      </w:r>
      <w:r w:rsidR="00BD3A1E" w:rsidRPr="00FD3B3E">
        <w:t>C</w:t>
      </w:r>
      <w:r w:rsidR="00181D1E" w:rsidRPr="00FD3B3E">
        <w:t>ars max RPM, point of rev limiter</w:t>
      </w:r>
    </w:p>
    <w:p w14:paraId="2DE60B15" w14:textId="77777777" w:rsidR="00181D1E" w:rsidRPr="00FD3B3E" w:rsidRDefault="00181D1E" w:rsidP="00FD3B3E">
      <w:pPr>
        <w:pStyle w:val="Code"/>
      </w:pPr>
      <w:r w:rsidRPr="00FD3B3E">
        <w:t xml:space="preserve">    uint16      m_idle</w:t>
      </w:r>
      <w:r w:rsidR="00BD3A1E" w:rsidRPr="00FD3B3E">
        <w:t>RPM</w:t>
      </w:r>
      <w:r w:rsidRPr="00FD3B3E">
        <w:t xml:space="preserve">;                 </w:t>
      </w:r>
      <w:r w:rsidR="00BD3A1E" w:rsidRPr="00FD3B3E">
        <w:t xml:space="preserve"> </w:t>
      </w:r>
      <w:r w:rsidRPr="00FD3B3E">
        <w:t xml:space="preserve">// </w:t>
      </w:r>
      <w:r w:rsidR="00BD3A1E" w:rsidRPr="00FD3B3E">
        <w:t>C</w:t>
      </w:r>
      <w:r w:rsidRPr="00FD3B3E">
        <w:t>ars idle RPM</w:t>
      </w:r>
    </w:p>
    <w:p w14:paraId="6D43F852" w14:textId="77777777" w:rsidR="00181D1E" w:rsidRPr="00FD3B3E" w:rsidRDefault="00181D1E" w:rsidP="00FD3B3E">
      <w:pPr>
        <w:pStyle w:val="Code"/>
      </w:pPr>
      <w:r w:rsidRPr="00FD3B3E">
        <w:t xml:space="preserve">    uint8       m_max</w:t>
      </w:r>
      <w:r w:rsidR="00BD3A1E" w:rsidRPr="00FD3B3E">
        <w:t>G</w:t>
      </w:r>
      <w:r w:rsidRPr="00FD3B3E">
        <w:t xml:space="preserve">ears;                </w:t>
      </w:r>
      <w:r w:rsidR="00BD3A1E" w:rsidRPr="00FD3B3E">
        <w:t xml:space="preserve"> </w:t>
      </w:r>
      <w:r w:rsidRPr="00FD3B3E">
        <w:t xml:space="preserve">// </w:t>
      </w:r>
      <w:r w:rsidR="00BD3A1E" w:rsidRPr="00FD3B3E">
        <w:t>M</w:t>
      </w:r>
      <w:r w:rsidRPr="00FD3B3E">
        <w:t>aximum number of gears</w:t>
      </w:r>
    </w:p>
    <w:p w14:paraId="639A5DDE" w14:textId="00978FF1" w:rsidR="00181D1E" w:rsidRPr="00FD3B3E" w:rsidRDefault="00181D1E" w:rsidP="00FD3B3E">
      <w:pPr>
        <w:pStyle w:val="Code"/>
      </w:pPr>
      <w:r w:rsidRPr="00FD3B3E">
        <w:t xml:space="preserve">    uint8       m_drs</w:t>
      </w:r>
      <w:r w:rsidR="00BD3A1E" w:rsidRPr="00FD3B3E">
        <w:t>A</w:t>
      </w:r>
      <w:r w:rsidRPr="00FD3B3E">
        <w:t xml:space="preserve">llowed;              </w:t>
      </w:r>
      <w:r w:rsidR="00BD3A1E" w:rsidRPr="00FD3B3E">
        <w:t xml:space="preserve"> </w:t>
      </w:r>
      <w:r w:rsidRPr="00FD3B3E">
        <w:t>// 0 = not allowed, 1 = allowed</w:t>
      </w:r>
    </w:p>
    <w:p w14:paraId="3410060F" w14:textId="77777777" w:rsidR="00CF1882" w:rsidRPr="00FD3B3E" w:rsidRDefault="00CF1882" w:rsidP="00FD3B3E">
      <w:pPr>
        <w:pStyle w:val="Code"/>
      </w:pPr>
      <w:r w:rsidRPr="00FD3B3E">
        <w:t xml:space="preserve">    uint16      m_drsActivationDistance;    // 0 = DRS not available, non-zero - DRS will be available</w:t>
      </w:r>
    </w:p>
    <w:p w14:paraId="65C54351" w14:textId="77777777" w:rsidR="00CF1882" w:rsidRPr="00FD3B3E" w:rsidRDefault="00CF1882" w:rsidP="00FD3B3E">
      <w:pPr>
        <w:pStyle w:val="Code"/>
      </w:pPr>
      <w:r w:rsidRPr="00FD3B3E">
        <w:t xml:space="preserve">                                            // in [X] metres</w:t>
      </w:r>
    </w:p>
    <w:p w14:paraId="5BB45A68" w14:textId="77777777" w:rsidR="006F7CBB" w:rsidRPr="00FD3B3E" w:rsidRDefault="00C47DB1" w:rsidP="00FD3B3E">
      <w:pPr>
        <w:pStyle w:val="Code"/>
      </w:pPr>
      <w:r w:rsidRPr="00FD3B3E">
        <w:t xml:space="preserve">    uint8       m_</w:t>
      </w:r>
      <w:r w:rsidR="00EA002C" w:rsidRPr="00FD3B3E">
        <w:t>actualT</w:t>
      </w:r>
      <w:r w:rsidRPr="00FD3B3E">
        <w:t>yreCompound;</w:t>
      </w:r>
      <w:r w:rsidRPr="00FD3B3E">
        <w:tab/>
        <w:t xml:space="preserve">   // </w:t>
      </w:r>
      <w:r w:rsidR="001D637E" w:rsidRPr="00FD3B3E">
        <w:t xml:space="preserve">F1 </w:t>
      </w:r>
      <w:r w:rsidR="00AD1603" w:rsidRPr="00FD3B3E">
        <w:t xml:space="preserve">Modern - </w:t>
      </w:r>
      <w:r w:rsidR="00381848" w:rsidRPr="00FD3B3E">
        <w:t>16</w:t>
      </w:r>
      <w:r w:rsidR="006F7CBB" w:rsidRPr="00FD3B3E">
        <w:t xml:space="preserve"> = </w:t>
      </w:r>
      <w:r w:rsidR="00381848" w:rsidRPr="00FD3B3E">
        <w:t>C5</w:t>
      </w:r>
      <w:r w:rsidR="006F7CBB" w:rsidRPr="00FD3B3E">
        <w:t>, 1</w:t>
      </w:r>
      <w:r w:rsidR="00381848" w:rsidRPr="00FD3B3E">
        <w:t>7</w:t>
      </w:r>
      <w:r w:rsidRPr="00FD3B3E">
        <w:t xml:space="preserve"> = </w:t>
      </w:r>
      <w:r w:rsidR="00AF61F4" w:rsidRPr="00FD3B3E">
        <w:t>C4</w:t>
      </w:r>
      <w:r w:rsidR="00381848" w:rsidRPr="00FD3B3E">
        <w:t>, 18 = C3, 19 = C</w:t>
      </w:r>
      <w:r w:rsidR="00AF61F4" w:rsidRPr="00FD3B3E">
        <w:t>2</w:t>
      </w:r>
      <w:r w:rsidR="00381848" w:rsidRPr="00FD3B3E">
        <w:t>, 20 = C</w:t>
      </w:r>
      <w:r w:rsidR="00CC2C20" w:rsidRPr="00FD3B3E">
        <w:t>1</w:t>
      </w:r>
    </w:p>
    <w:p w14:paraId="30FD3BC6" w14:textId="77777777" w:rsidR="00C47DB1" w:rsidRPr="00FD3B3E" w:rsidRDefault="006F7CBB"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FB2FCC" w:rsidRPr="00FD3B3E">
        <w:t>7</w:t>
      </w:r>
      <w:r w:rsidRPr="00FD3B3E">
        <w:t xml:space="preserve"> = inter, </w:t>
      </w:r>
      <w:r w:rsidR="00FB2FCC" w:rsidRPr="00FD3B3E">
        <w:t>8</w:t>
      </w:r>
      <w:r w:rsidR="00C47DB1" w:rsidRPr="00FD3B3E">
        <w:t xml:space="preserve"> = wet</w:t>
      </w:r>
    </w:p>
    <w:p w14:paraId="7DEAD54C" w14:textId="77777777" w:rsidR="00AD1603" w:rsidRPr="00FD3B3E" w:rsidRDefault="00AD1603"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1D637E" w:rsidRPr="00FD3B3E">
        <w:t>F1 C</w:t>
      </w:r>
      <w:r w:rsidRPr="00FD3B3E">
        <w:t xml:space="preserve">lassic - </w:t>
      </w:r>
      <w:r w:rsidR="000C5FD8" w:rsidRPr="00FD3B3E">
        <w:t>9</w:t>
      </w:r>
      <w:r w:rsidRPr="00FD3B3E">
        <w:t xml:space="preserve"> = dry, </w:t>
      </w:r>
      <w:r w:rsidR="001D637E" w:rsidRPr="00FD3B3E">
        <w:t>1</w:t>
      </w:r>
      <w:r w:rsidR="000C5FD8" w:rsidRPr="00FD3B3E">
        <w:t>0</w:t>
      </w:r>
      <w:r w:rsidRPr="00FD3B3E">
        <w:t xml:space="preserve"> = wet</w:t>
      </w:r>
    </w:p>
    <w:p w14:paraId="3505B18E"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F2 – 11</w:t>
      </w:r>
      <w:r w:rsidR="001D637E" w:rsidRPr="00FD3B3E">
        <w:t xml:space="preserve"> = super soft, </w:t>
      </w:r>
      <w:r w:rsidRPr="00FD3B3E">
        <w:t>12</w:t>
      </w:r>
      <w:r w:rsidR="001D637E" w:rsidRPr="00FD3B3E">
        <w:t xml:space="preserve"> = soft, </w:t>
      </w:r>
      <w:r w:rsidRPr="00FD3B3E">
        <w:t>13</w:t>
      </w:r>
      <w:r w:rsidR="001D637E" w:rsidRPr="00FD3B3E">
        <w:t xml:space="preserve"> = medium, </w:t>
      </w:r>
      <w:r w:rsidRPr="00FD3B3E">
        <w:t>14</w:t>
      </w:r>
      <w:r w:rsidR="001D637E" w:rsidRPr="00FD3B3E">
        <w:t xml:space="preserve"> = </w:t>
      </w:r>
      <w:r w:rsidRPr="00FD3B3E">
        <w:t>hard</w:t>
      </w:r>
    </w:p>
    <w:p w14:paraId="3679729F"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15</w:t>
      </w:r>
      <w:r w:rsidR="001D637E" w:rsidRPr="00FD3B3E">
        <w:t xml:space="preserve"> = wet</w:t>
      </w:r>
    </w:p>
    <w:p w14:paraId="6C2F1606" w14:textId="1A1683B8" w:rsidR="00BA2679" w:rsidRPr="00FD3B3E" w:rsidRDefault="00FD3B3E" w:rsidP="00FD3B3E">
      <w:pPr>
        <w:pStyle w:val="Code"/>
      </w:pPr>
      <w:r>
        <w:t xml:space="preserve">    </w:t>
      </w:r>
      <w:r w:rsidR="00507D43" w:rsidRPr="00FD3B3E">
        <w:t xml:space="preserve">uint8     </w:t>
      </w:r>
      <w:r w:rsidR="00BA2679" w:rsidRPr="00FD3B3E">
        <w:t xml:space="preserve">  </w:t>
      </w:r>
      <w:r w:rsidR="00507D43" w:rsidRPr="00FD3B3E">
        <w:t>m_</w:t>
      </w:r>
      <w:r w:rsidR="00AF5817" w:rsidRPr="00FD3B3E">
        <w:t>visualTyre</w:t>
      </w:r>
      <w:r w:rsidR="00507D43" w:rsidRPr="00FD3B3E">
        <w:t>Compound;       // F1 visual (can b</w:t>
      </w:r>
      <w:r w:rsidR="00BA2679" w:rsidRPr="00FD3B3E">
        <w:t xml:space="preserve">e different </w:t>
      </w:r>
      <w:r w:rsidR="00D52E71" w:rsidRPr="00FD3B3E">
        <w:t>from</w:t>
      </w:r>
      <w:r w:rsidR="00BA2679" w:rsidRPr="00FD3B3E">
        <w:t xml:space="preserve"> actual compound)</w:t>
      </w:r>
    </w:p>
    <w:p w14:paraId="656CE355" w14:textId="1999659E" w:rsidR="00507D43" w:rsidRPr="00AB7AEC" w:rsidRDefault="00EA002C" w:rsidP="00FD3B3E">
      <w:pPr>
        <w:pStyle w:val="Code"/>
      </w:pPr>
      <w:r w:rsidRPr="00DF2290">
        <w:t xml:space="preserve">   </w:t>
      </w:r>
      <w:r w:rsidR="00FD3B3E" w:rsidRPr="00DF2290">
        <w:t xml:space="preserve">                                         </w:t>
      </w:r>
      <w:r w:rsidRPr="00AB7AEC">
        <w:t xml:space="preserve">// 16 = </w:t>
      </w:r>
      <w:r w:rsidR="00FB5A13" w:rsidRPr="00AB7AEC">
        <w:t>soft</w:t>
      </w:r>
      <w:r w:rsidRPr="00AB7AEC">
        <w:t xml:space="preserve">, 17 = medium, 18 = </w:t>
      </w:r>
      <w:r w:rsidR="00FB5A13" w:rsidRPr="00AB7AEC">
        <w:t>hard</w:t>
      </w:r>
      <w:r w:rsidR="00812E40" w:rsidRPr="00AB7AEC">
        <w:t xml:space="preserve">, </w:t>
      </w:r>
      <w:r w:rsidR="00507D43" w:rsidRPr="00AB7AEC">
        <w:t>7 = inter, 8 = wet</w:t>
      </w:r>
    </w:p>
    <w:p w14:paraId="1D5A1729" w14:textId="4A410909" w:rsidR="00AF0148" w:rsidRPr="00FD3B3E" w:rsidRDefault="00AF0148" w:rsidP="00FD3B3E">
      <w:pPr>
        <w:pStyle w:val="Code"/>
      </w:pPr>
      <w:r w:rsidRPr="00FD3B3E">
        <w:t xml:space="preserve">   </w:t>
      </w:r>
      <w:r w:rsidR="00FD3B3E" w:rsidRPr="00FD3B3E">
        <w:t xml:space="preserve">  </w:t>
      </w:r>
      <w:r w:rsidR="00FD3B3E">
        <w:t xml:space="preserve">                                       </w:t>
      </w:r>
      <w:r w:rsidRPr="00FD3B3E">
        <w:t>// F1 Classic – same as above</w:t>
      </w:r>
    </w:p>
    <w:p w14:paraId="24374D39" w14:textId="77777777" w:rsidR="009013F1" w:rsidRPr="00FD3B3E" w:rsidRDefault="009013F1" w:rsidP="00FD3B3E">
      <w:pPr>
        <w:pStyle w:val="Code"/>
      </w:pPr>
      <w:r w:rsidRPr="00FD3B3E">
        <w:t xml:space="preserve">                                            // F2 ‘19, 15 = wet, 19 – super soft, 20 = soft</w:t>
      </w:r>
    </w:p>
    <w:p w14:paraId="789A4890" w14:textId="77777777" w:rsidR="009013F1" w:rsidRPr="00FD3B3E" w:rsidRDefault="009013F1" w:rsidP="00FD3B3E">
      <w:pPr>
        <w:pStyle w:val="Code"/>
      </w:pPr>
      <w:r w:rsidRPr="00FD3B3E">
        <w:t xml:space="preserve">                                            // 21 = medium , 22 = hard</w:t>
      </w:r>
    </w:p>
    <w:p w14:paraId="51DEB9BE" w14:textId="77777777" w:rsidR="004F4CD9" w:rsidRPr="00FD3B3E" w:rsidRDefault="004F4CD9" w:rsidP="00FD3B3E">
      <w:pPr>
        <w:pStyle w:val="Code"/>
      </w:pPr>
      <w:r w:rsidRPr="00FD3B3E">
        <w:t xml:space="preserve">    uint8       m_tyresAgeLaps;             // Age in laps of the current set of tyres</w:t>
      </w:r>
    </w:p>
    <w:p w14:paraId="68888A8F" w14:textId="77777777" w:rsidR="002F4BDE" w:rsidRPr="00FD3B3E" w:rsidRDefault="002F4BDE" w:rsidP="00FD3B3E">
      <w:pPr>
        <w:pStyle w:val="Code"/>
      </w:pPr>
      <w:r w:rsidRPr="00FD3B3E">
        <w:t xml:space="preserve">    int8        m_vehicle</w:t>
      </w:r>
      <w:r w:rsidR="00BD3A1E" w:rsidRPr="00FD3B3E">
        <w:t>F</w:t>
      </w:r>
      <w:r w:rsidRPr="00FD3B3E">
        <w:t>ia</w:t>
      </w:r>
      <w:r w:rsidR="00BD3A1E" w:rsidRPr="00FD3B3E">
        <w:t>F</w:t>
      </w:r>
      <w:r w:rsidRPr="00FD3B3E">
        <w:t>lags;</w:t>
      </w:r>
      <w:r w:rsidRPr="00FD3B3E">
        <w:tab/>
        <w:t xml:space="preserve">   // -1 = invalid/unknown, 0 = none, 1 = green</w:t>
      </w:r>
    </w:p>
    <w:p w14:paraId="5938764D" w14:textId="77777777" w:rsidR="002F4BDE" w:rsidRPr="00FD3B3E" w:rsidRDefault="002F4BDE" w:rsidP="00FD3B3E">
      <w:pPr>
        <w:pStyle w:val="Code"/>
      </w:pPr>
      <w:r w:rsidRPr="00FD3B3E">
        <w:t xml:space="preserve">                                            // 2 = </w:t>
      </w:r>
      <w:r w:rsidR="004D2158" w:rsidRPr="00FD3B3E">
        <w:t>blue</w:t>
      </w:r>
      <w:r w:rsidRPr="00FD3B3E">
        <w:t xml:space="preserve">, 3 = </w:t>
      </w:r>
      <w:r w:rsidR="004D2158" w:rsidRPr="00FD3B3E">
        <w:t>yellow</w:t>
      </w:r>
      <w:r w:rsidRPr="00FD3B3E">
        <w:t xml:space="preserve">, 4 = </w:t>
      </w:r>
      <w:r w:rsidR="004D2158" w:rsidRPr="00FD3B3E">
        <w:t>red</w:t>
      </w:r>
    </w:p>
    <w:p w14:paraId="661F4675" w14:textId="77777777" w:rsidR="00387DB9" w:rsidRPr="00FD3B3E" w:rsidRDefault="00387DB9" w:rsidP="00FD3B3E">
      <w:pPr>
        <w:pStyle w:val="Code"/>
      </w:pPr>
      <w:r w:rsidRPr="00FD3B3E">
        <w:t xml:space="preserve">    float       m_ers</w:t>
      </w:r>
      <w:r w:rsidR="00BD3A1E" w:rsidRPr="00FD3B3E">
        <w:t>S</w:t>
      </w:r>
      <w:r w:rsidRPr="00FD3B3E">
        <w:t>tore</w:t>
      </w:r>
      <w:r w:rsidR="00BD3A1E" w:rsidRPr="00FD3B3E">
        <w:t>E</w:t>
      </w:r>
      <w:r w:rsidRPr="00FD3B3E">
        <w:t xml:space="preserve">nergy;         </w:t>
      </w:r>
      <w:r w:rsidR="00BD3A1E" w:rsidRPr="00FD3B3E">
        <w:t xml:space="preserve">  </w:t>
      </w:r>
      <w:r w:rsidRPr="00FD3B3E">
        <w:t>// ERS energy store in Joules</w:t>
      </w:r>
    </w:p>
    <w:p w14:paraId="58DED237" w14:textId="30B8FF0B" w:rsidR="00387DB9" w:rsidRPr="00FD3B3E" w:rsidRDefault="00387DB9" w:rsidP="00FD3B3E">
      <w:pPr>
        <w:pStyle w:val="Code"/>
      </w:pPr>
      <w:r w:rsidRPr="00FD3B3E">
        <w:t xml:space="preserve">    uint8       m_ers</w:t>
      </w:r>
      <w:r w:rsidR="00BD3A1E" w:rsidRPr="00FD3B3E">
        <w:t>D</w:t>
      </w:r>
      <w:r w:rsidRPr="00FD3B3E">
        <w:t>eploy</w:t>
      </w:r>
      <w:r w:rsidR="00BD3A1E" w:rsidRPr="00FD3B3E">
        <w:t>Mode</w:t>
      </w:r>
      <w:r w:rsidRPr="00FD3B3E">
        <w:t xml:space="preserve">;         </w:t>
      </w:r>
      <w:r w:rsidR="00BD3A1E" w:rsidRPr="00FD3B3E">
        <w:t xml:space="preserve">   </w:t>
      </w:r>
      <w:r w:rsidRPr="00FD3B3E">
        <w:t xml:space="preserve">// ERS deployment mode, 0 = none, 1 = </w:t>
      </w:r>
      <w:r w:rsidR="00796F99">
        <w:t>medium</w:t>
      </w:r>
    </w:p>
    <w:p w14:paraId="77336E68" w14:textId="4FF21964" w:rsidR="00387DB9" w:rsidRPr="00FD3B3E" w:rsidRDefault="00387DB9"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500F45" w:rsidRPr="00FD3B3E">
        <w:t>2</w:t>
      </w:r>
      <w:r w:rsidRPr="00FD3B3E">
        <w:t xml:space="preserve"> = </w:t>
      </w:r>
      <w:r w:rsidR="00796F99">
        <w:t>hotlap</w:t>
      </w:r>
      <w:r w:rsidRPr="00FD3B3E">
        <w:t xml:space="preserve">, </w:t>
      </w:r>
      <w:r w:rsidR="00500F45" w:rsidRPr="00FD3B3E">
        <w:t>3</w:t>
      </w:r>
      <w:r w:rsidRPr="00FD3B3E">
        <w:t xml:space="preserve"> = </w:t>
      </w:r>
      <w:r w:rsidR="00427AF0" w:rsidRPr="00FD3B3E">
        <w:t>overtake</w:t>
      </w:r>
    </w:p>
    <w:p w14:paraId="0B1F713D" w14:textId="77777777" w:rsidR="00387DB9" w:rsidRPr="00FD3B3E" w:rsidRDefault="00387DB9" w:rsidP="00FD3B3E">
      <w:pPr>
        <w:pStyle w:val="Code"/>
      </w:pPr>
      <w:r w:rsidRPr="00FD3B3E">
        <w:t xml:space="preserve">    float       m_ers</w:t>
      </w:r>
      <w:r w:rsidR="00BD3A1E" w:rsidRPr="00FD3B3E">
        <w:t>H</w:t>
      </w:r>
      <w:r w:rsidRPr="00FD3B3E">
        <w:t>arvested</w:t>
      </w:r>
      <w:r w:rsidR="00BD3A1E" w:rsidRPr="00FD3B3E">
        <w:t>T</w:t>
      </w:r>
      <w:r w:rsidRPr="00FD3B3E">
        <w:t>his</w:t>
      </w:r>
      <w:r w:rsidR="00BD3A1E" w:rsidRPr="00FD3B3E">
        <w:t>L</w:t>
      </w:r>
      <w:r w:rsidRPr="00FD3B3E">
        <w:t>ap</w:t>
      </w:r>
      <w:r w:rsidR="00BD3A1E" w:rsidRPr="00FD3B3E">
        <w:t>MGUK</w:t>
      </w:r>
      <w:r w:rsidRPr="00FD3B3E">
        <w:t>;  // ERS energy harvested this lap by MGU-K</w:t>
      </w:r>
    </w:p>
    <w:p w14:paraId="5047E28A" w14:textId="77777777" w:rsidR="00387DB9" w:rsidRPr="00FD3B3E" w:rsidRDefault="00387DB9" w:rsidP="00FD3B3E">
      <w:pPr>
        <w:pStyle w:val="Code"/>
      </w:pPr>
      <w:r w:rsidRPr="00FD3B3E">
        <w:t xml:space="preserve">    float       m_ers</w:t>
      </w:r>
      <w:r w:rsidR="00BD3A1E" w:rsidRPr="00FD3B3E">
        <w:t>H</w:t>
      </w:r>
      <w:r w:rsidRPr="00FD3B3E">
        <w:t>arvested</w:t>
      </w:r>
      <w:r w:rsidR="00BD3A1E" w:rsidRPr="00FD3B3E">
        <w:t>T</w:t>
      </w:r>
      <w:r w:rsidRPr="00FD3B3E">
        <w:t>his</w:t>
      </w:r>
      <w:r w:rsidR="00BD3A1E" w:rsidRPr="00FD3B3E">
        <w:t>L</w:t>
      </w:r>
      <w:r w:rsidRPr="00FD3B3E">
        <w:t>ap</w:t>
      </w:r>
      <w:r w:rsidR="00BD3A1E" w:rsidRPr="00FD3B3E">
        <w:t>MGUH</w:t>
      </w:r>
      <w:r w:rsidRPr="00FD3B3E">
        <w:t>;</w:t>
      </w:r>
      <w:r w:rsidR="00BD3A1E" w:rsidRPr="00FD3B3E">
        <w:t xml:space="preserve">  </w:t>
      </w:r>
      <w:r w:rsidRPr="00FD3B3E">
        <w:t>// ERS energy harvested this lap by MGU-H</w:t>
      </w:r>
    </w:p>
    <w:p w14:paraId="70CA9681" w14:textId="77777777" w:rsidR="00387DB9" w:rsidRPr="00FD3B3E" w:rsidRDefault="00387DB9" w:rsidP="00FD3B3E">
      <w:pPr>
        <w:pStyle w:val="Code"/>
      </w:pPr>
      <w:r w:rsidRPr="00FD3B3E">
        <w:t xml:space="preserve">    float       m_ers</w:t>
      </w:r>
      <w:r w:rsidR="00BD3A1E" w:rsidRPr="00FD3B3E">
        <w:t>D</w:t>
      </w:r>
      <w:r w:rsidRPr="00FD3B3E">
        <w:t>eployed</w:t>
      </w:r>
      <w:r w:rsidR="00BD3A1E" w:rsidRPr="00FD3B3E">
        <w:t>T</w:t>
      </w:r>
      <w:r w:rsidRPr="00FD3B3E">
        <w:t>his</w:t>
      </w:r>
      <w:r w:rsidR="00BD3A1E" w:rsidRPr="00FD3B3E">
        <w:t>L</w:t>
      </w:r>
      <w:r w:rsidRPr="00FD3B3E">
        <w:t>ap;       // ERS energy deployed this lap</w:t>
      </w:r>
    </w:p>
    <w:p w14:paraId="2FA932D3" w14:textId="492E703A" w:rsidR="00E055B4" w:rsidRDefault="00E055B4" w:rsidP="00FD3B3E">
      <w:pPr>
        <w:pStyle w:val="Code"/>
      </w:pPr>
      <w:r w:rsidRPr="00E055B4">
        <w:t xml:space="preserve">    uint8     </w:t>
      </w:r>
      <w:r>
        <w:t xml:space="preserve">  </w:t>
      </w:r>
      <w:r w:rsidRPr="00E055B4">
        <w:t>m_networkPaused;            // Whether the car is paused in a network game</w:t>
      </w:r>
    </w:p>
    <w:p w14:paraId="26FCD2EB" w14:textId="7A0868CB" w:rsidR="00546EFD" w:rsidRPr="00FD3B3E" w:rsidRDefault="00546EFD" w:rsidP="00FD3B3E">
      <w:pPr>
        <w:pStyle w:val="Code"/>
      </w:pPr>
      <w:r w:rsidRPr="00FD3B3E">
        <w:t>};</w:t>
      </w:r>
    </w:p>
    <w:p w14:paraId="4C34452E" w14:textId="77777777" w:rsidR="00546EFD" w:rsidRPr="00FD3B3E" w:rsidRDefault="00546EFD" w:rsidP="00FD3B3E">
      <w:pPr>
        <w:pStyle w:val="Code"/>
      </w:pPr>
    </w:p>
    <w:p w14:paraId="0C4EDE50" w14:textId="77777777" w:rsidR="00546EFD" w:rsidRPr="00FD3B3E" w:rsidRDefault="00546EFD" w:rsidP="00FD3B3E">
      <w:pPr>
        <w:pStyle w:val="Code"/>
      </w:pPr>
      <w:r w:rsidRPr="00FD3B3E">
        <w:t>struct PacketCarStatusData</w:t>
      </w:r>
    </w:p>
    <w:p w14:paraId="48B36C6B" w14:textId="77777777" w:rsidR="00546EFD" w:rsidRPr="00FD3B3E" w:rsidRDefault="00546EFD" w:rsidP="00FD3B3E">
      <w:pPr>
        <w:pStyle w:val="Code"/>
      </w:pPr>
      <w:r w:rsidRPr="00FD3B3E">
        <w:t>{</w:t>
      </w:r>
    </w:p>
    <w:p w14:paraId="2653180B" w14:textId="77777777" w:rsidR="00546EFD" w:rsidRPr="00FD3B3E" w:rsidRDefault="00546EFD" w:rsidP="00FD3B3E">
      <w:pPr>
        <w:pStyle w:val="Code"/>
      </w:pPr>
      <w:r w:rsidRPr="00FD3B3E">
        <w:t xml:space="preserve">    PacketHeader    </w:t>
      </w:r>
      <w:r w:rsidRPr="00FD3B3E">
        <w:tab/>
        <w:t>m_header;</w:t>
      </w:r>
      <w:r w:rsidRPr="00FD3B3E">
        <w:tab/>
        <w:t xml:space="preserve">   // </w:t>
      </w:r>
      <w:r w:rsidR="00984829" w:rsidRPr="00FD3B3E">
        <w:t>H</w:t>
      </w:r>
      <w:r w:rsidRPr="00FD3B3E">
        <w:t>eader</w:t>
      </w:r>
    </w:p>
    <w:p w14:paraId="5CCE294C" w14:textId="77777777" w:rsidR="003B1CD2" w:rsidRPr="00FD3B3E" w:rsidRDefault="003B1CD2" w:rsidP="00FD3B3E">
      <w:pPr>
        <w:pStyle w:val="Code"/>
      </w:pPr>
    </w:p>
    <w:p w14:paraId="6C133780" w14:textId="77777777" w:rsidR="00546EFD" w:rsidRPr="00FD3B3E" w:rsidRDefault="00546EFD" w:rsidP="00FD3B3E">
      <w:pPr>
        <w:pStyle w:val="Code"/>
      </w:pPr>
      <w:r w:rsidRPr="00FD3B3E">
        <w:t xml:space="preserve">    CarStatusData</w:t>
      </w:r>
      <w:r w:rsidRPr="00FD3B3E">
        <w:tab/>
        <w:t>m_car</w:t>
      </w:r>
      <w:r w:rsidR="00BD3A1E" w:rsidRPr="00FD3B3E">
        <w:t>S</w:t>
      </w:r>
      <w:r w:rsidRPr="00FD3B3E">
        <w:t>tatus</w:t>
      </w:r>
      <w:r w:rsidR="00BD3A1E" w:rsidRPr="00FD3B3E">
        <w:t>D</w:t>
      </w:r>
      <w:r w:rsidRPr="00FD3B3E">
        <w:t>ata[2</w:t>
      </w:r>
      <w:r w:rsidR="00773077" w:rsidRPr="00FD3B3E">
        <w:t>2</w:t>
      </w:r>
      <w:r w:rsidRPr="00FD3B3E">
        <w:t>];</w:t>
      </w:r>
    </w:p>
    <w:p w14:paraId="3845231C" w14:textId="77777777" w:rsidR="00546EFD" w:rsidRPr="00FD3B3E" w:rsidRDefault="00546EFD" w:rsidP="00FD3B3E">
      <w:pPr>
        <w:pStyle w:val="Code"/>
      </w:pPr>
      <w:r w:rsidRPr="00FD3B3E">
        <w:t>};</w:t>
      </w:r>
    </w:p>
    <w:p w14:paraId="4F60BB84" w14:textId="77777777" w:rsidR="006B220B" w:rsidRDefault="006B220B">
      <w:pPr>
        <w:spacing w:after="200" w:line="276" w:lineRule="auto"/>
        <w:jc w:val="left"/>
        <w:rPr>
          <w:b/>
          <w:sz w:val="36"/>
          <w:szCs w:val="36"/>
          <w:u w:val="single"/>
        </w:rPr>
      </w:pPr>
    </w:p>
    <w:p w14:paraId="4D06A8B2" w14:textId="77777777" w:rsidR="00623277" w:rsidRDefault="00623277" w:rsidP="00623277">
      <w:pPr>
        <w:pStyle w:val="Heading2"/>
      </w:pPr>
      <w:r>
        <w:t>Final Classification Packet</w:t>
      </w:r>
    </w:p>
    <w:p w14:paraId="1382842B" w14:textId="77777777" w:rsidR="00623277" w:rsidRDefault="00623277" w:rsidP="00623277">
      <w:pPr>
        <w:pStyle w:val="Heading3"/>
      </w:pPr>
    </w:p>
    <w:p w14:paraId="11150E63" w14:textId="77777777" w:rsidR="00623277" w:rsidRDefault="00623277" w:rsidP="00623277">
      <w:r>
        <w:lastRenderedPageBreak/>
        <w:t>This packet details the final classification at the end of the race, and the data will match with the post race results screen. This is especially useful for multiplayer games where it is not always possible to send lap times on the final frame because of network delay.</w:t>
      </w:r>
    </w:p>
    <w:p w14:paraId="6FD5983F" w14:textId="77777777" w:rsidR="00623277" w:rsidRPr="003C564E" w:rsidRDefault="00623277" w:rsidP="00623277"/>
    <w:p w14:paraId="703E9023" w14:textId="77777777" w:rsidR="00623277" w:rsidRDefault="00623277" w:rsidP="00623277">
      <w:r>
        <w:t>Frequency: Once at the end of a race</w:t>
      </w:r>
    </w:p>
    <w:p w14:paraId="2B2C743F" w14:textId="77777777" w:rsidR="00623277" w:rsidRDefault="00623277" w:rsidP="00623277">
      <w:r>
        <w:t xml:space="preserve">Size: </w:t>
      </w:r>
      <w:r w:rsidR="0018627C">
        <w:t>8</w:t>
      </w:r>
      <w:r w:rsidR="001667A3">
        <w:t>3</w:t>
      </w:r>
      <w:r w:rsidR="004440C4">
        <w:t>9</w:t>
      </w:r>
      <w:r>
        <w:t xml:space="preserve"> bytes</w:t>
      </w:r>
    </w:p>
    <w:p w14:paraId="63744D28" w14:textId="77777777" w:rsidR="00623277" w:rsidRPr="00C14ABB" w:rsidRDefault="00623277" w:rsidP="00623277">
      <w:r>
        <w:t>Version: 1</w:t>
      </w:r>
    </w:p>
    <w:p w14:paraId="7FC0E12D" w14:textId="77777777" w:rsidR="00623277" w:rsidRDefault="00623277" w:rsidP="00623277"/>
    <w:p w14:paraId="258B7FE6" w14:textId="77777777" w:rsidR="0075020D" w:rsidRPr="00FD3B3E" w:rsidRDefault="0075020D" w:rsidP="00FD3B3E">
      <w:pPr>
        <w:pStyle w:val="Code"/>
      </w:pPr>
      <w:r w:rsidRPr="00FD3B3E">
        <w:t>struct FinalClassificationData</w:t>
      </w:r>
    </w:p>
    <w:p w14:paraId="73B65A77" w14:textId="77777777" w:rsidR="0075020D" w:rsidRPr="00FD3B3E" w:rsidRDefault="0075020D" w:rsidP="00FD3B3E">
      <w:pPr>
        <w:pStyle w:val="Code"/>
      </w:pPr>
      <w:r w:rsidRPr="00FD3B3E">
        <w:t>{</w:t>
      </w:r>
    </w:p>
    <w:p w14:paraId="35B9851C" w14:textId="77777777" w:rsidR="0075020D" w:rsidRPr="00FD3B3E" w:rsidRDefault="0075020D" w:rsidP="00FD3B3E">
      <w:pPr>
        <w:pStyle w:val="Code"/>
      </w:pPr>
      <w:r w:rsidRPr="00FD3B3E">
        <w:t xml:space="preserve">    uint8     m_position;              // Finishing position</w:t>
      </w:r>
    </w:p>
    <w:p w14:paraId="29346302" w14:textId="77777777" w:rsidR="0075020D" w:rsidRPr="00FD3B3E" w:rsidRDefault="0075020D" w:rsidP="00FD3B3E">
      <w:pPr>
        <w:pStyle w:val="Code"/>
      </w:pPr>
      <w:r w:rsidRPr="00FD3B3E">
        <w:t xml:space="preserve">    uint8     m_numLaps;               // Number of laps completed</w:t>
      </w:r>
    </w:p>
    <w:p w14:paraId="59C7036A" w14:textId="77777777" w:rsidR="0075020D" w:rsidRPr="00FD3B3E" w:rsidRDefault="0075020D" w:rsidP="00FD3B3E">
      <w:pPr>
        <w:pStyle w:val="Code"/>
      </w:pPr>
      <w:r w:rsidRPr="00FD3B3E">
        <w:t xml:space="preserve">    uint8     m_gridPosition;          // Grid position of the car</w:t>
      </w:r>
    </w:p>
    <w:p w14:paraId="42DAE27C" w14:textId="77777777" w:rsidR="0075020D" w:rsidRPr="00FD3B3E" w:rsidRDefault="0075020D" w:rsidP="00FD3B3E">
      <w:pPr>
        <w:pStyle w:val="Code"/>
      </w:pPr>
      <w:r w:rsidRPr="00FD3B3E">
        <w:t xml:space="preserve">    uint8     m_points;                // Number of points scored</w:t>
      </w:r>
    </w:p>
    <w:p w14:paraId="622F74E1" w14:textId="77777777" w:rsidR="0075020D" w:rsidRPr="00FD3B3E" w:rsidRDefault="0075020D" w:rsidP="00FD3B3E">
      <w:pPr>
        <w:pStyle w:val="Code"/>
      </w:pPr>
      <w:r w:rsidRPr="00FD3B3E">
        <w:t xml:space="preserve">    uint8     m_numPitStops;           // Number of pit stops made</w:t>
      </w:r>
    </w:p>
    <w:p w14:paraId="51A3C0AA" w14:textId="77777777" w:rsidR="0075020D" w:rsidRPr="00FD3B3E" w:rsidRDefault="0075020D" w:rsidP="00FD3B3E">
      <w:pPr>
        <w:pStyle w:val="Code"/>
      </w:pPr>
      <w:r w:rsidRPr="00FD3B3E">
        <w:t xml:space="preserve">    uint8     m_resultStatus;          // Result status - 0 = invalid, 1 = inactive, 2 = active</w:t>
      </w:r>
    </w:p>
    <w:p w14:paraId="12232D4D" w14:textId="0DD24BFA" w:rsidR="0075020D" w:rsidRPr="00FD3B3E" w:rsidRDefault="0075020D" w:rsidP="00FD3B3E">
      <w:pPr>
        <w:pStyle w:val="Code"/>
      </w:pPr>
      <w:r w:rsidRPr="00FD3B3E">
        <w:t xml:space="preserve">                                       // 3 = finished, </w:t>
      </w:r>
      <w:r w:rsidR="00155287" w:rsidRPr="00FD3B3E">
        <w:t>4 = didnotfinish, 5</w:t>
      </w:r>
      <w:r w:rsidRPr="00FD3B3E">
        <w:t xml:space="preserve"> = disqualified</w:t>
      </w:r>
    </w:p>
    <w:p w14:paraId="6A8D99E5" w14:textId="66BC277E" w:rsidR="0075020D" w:rsidRPr="00FD3B3E" w:rsidRDefault="0075020D" w:rsidP="00FD3B3E">
      <w:pPr>
        <w:pStyle w:val="Code"/>
      </w:pPr>
      <w:r w:rsidRPr="00FD3B3E">
        <w:t xml:space="preserve">                                       // </w:t>
      </w:r>
      <w:r w:rsidR="00155287" w:rsidRPr="00FD3B3E">
        <w:t>6 = not classified, 7</w:t>
      </w:r>
      <w:r w:rsidRPr="00FD3B3E">
        <w:t xml:space="preserve"> = retired</w:t>
      </w:r>
    </w:p>
    <w:p w14:paraId="5555C580" w14:textId="02E0CC91" w:rsidR="0075020D" w:rsidRPr="00FD3B3E" w:rsidRDefault="0075020D" w:rsidP="00FD3B3E">
      <w:pPr>
        <w:pStyle w:val="Code"/>
      </w:pPr>
      <w:r w:rsidRPr="00FD3B3E">
        <w:t xml:space="preserve">    </w:t>
      </w:r>
      <w:r w:rsidR="00673217">
        <w:t>uint32</w:t>
      </w:r>
      <w:r w:rsidRPr="00FD3B3E">
        <w:t xml:space="preserve">    m_bestLapTime</w:t>
      </w:r>
      <w:r w:rsidR="00673217">
        <w:t>InMS</w:t>
      </w:r>
      <w:r w:rsidRPr="00FD3B3E">
        <w:t xml:space="preserve">;       // Best lap time of the session in </w:t>
      </w:r>
      <w:r w:rsidR="00673217">
        <w:t>milli</w:t>
      </w:r>
      <w:r w:rsidRPr="00FD3B3E">
        <w:t>seconds</w:t>
      </w:r>
    </w:p>
    <w:p w14:paraId="56869B23" w14:textId="77777777" w:rsidR="00B328A8" w:rsidRPr="00FD3B3E" w:rsidRDefault="00B328A8" w:rsidP="00FD3B3E">
      <w:pPr>
        <w:pStyle w:val="Code"/>
      </w:pPr>
      <w:r w:rsidRPr="00FD3B3E">
        <w:t xml:space="preserve">    double    m_totalRaceTime;         // Total race time in seconds without penalties</w:t>
      </w:r>
    </w:p>
    <w:p w14:paraId="04FA6D2D" w14:textId="77777777" w:rsidR="001667A3" w:rsidRPr="00FD3B3E" w:rsidRDefault="00B328A8" w:rsidP="00FD3B3E">
      <w:pPr>
        <w:pStyle w:val="Code"/>
      </w:pPr>
      <w:r w:rsidRPr="00FD3B3E">
        <w:t xml:space="preserve">    uint8     m_penaltiesTime;         // Total penalties accumulated in seconds</w:t>
      </w:r>
    </w:p>
    <w:p w14:paraId="163B1A90" w14:textId="77777777" w:rsidR="001667A3" w:rsidRPr="00FD3B3E" w:rsidRDefault="001667A3" w:rsidP="00FD3B3E">
      <w:pPr>
        <w:pStyle w:val="Code"/>
      </w:pPr>
      <w:r w:rsidRPr="00FD3B3E">
        <w:t xml:space="preserve">    uint8     m_numPenalties;          // Number of penalties applied to this driver</w:t>
      </w:r>
    </w:p>
    <w:p w14:paraId="7476B72A" w14:textId="77777777" w:rsidR="009B0F1A" w:rsidRPr="00FD3B3E" w:rsidRDefault="009B0F1A" w:rsidP="00FD3B3E">
      <w:pPr>
        <w:pStyle w:val="Code"/>
      </w:pPr>
      <w:r w:rsidRPr="00FD3B3E">
        <w:t xml:space="preserve">    uint8     m_numTyreStints;         // Number of tyres stints up to maximum</w:t>
      </w:r>
    </w:p>
    <w:p w14:paraId="095DB096" w14:textId="77777777" w:rsidR="0075020D" w:rsidRPr="00FD3B3E" w:rsidRDefault="0075020D" w:rsidP="00FD3B3E">
      <w:pPr>
        <w:pStyle w:val="Code"/>
      </w:pPr>
      <w:r w:rsidRPr="00FD3B3E">
        <w:t xml:space="preserve">    uint8     m_tyreStintsActual[8];   // Actual tyres used by this driver</w:t>
      </w:r>
    </w:p>
    <w:p w14:paraId="6A4C1460" w14:textId="77777777" w:rsidR="0075020D" w:rsidRPr="00FD3B3E" w:rsidRDefault="0075020D" w:rsidP="00FD3B3E">
      <w:pPr>
        <w:pStyle w:val="Code"/>
      </w:pPr>
      <w:r w:rsidRPr="00FD3B3E">
        <w:t xml:space="preserve">    uint8     m_tyreStintsVisual[8];   // Visual tyres used by this driver</w:t>
      </w:r>
    </w:p>
    <w:p w14:paraId="03B69553" w14:textId="77777777" w:rsidR="00623277" w:rsidRPr="00FD3B3E" w:rsidRDefault="0075020D" w:rsidP="00FD3B3E">
      <w:pPr>
        <w:pStyle w:val="Code"/>
      </w:pPr>
      <w:r w:rsidRPr="00FD3B3E">
        <w:t>};</w:t>
      </w:r>
    </w:p>
    <w:p w14:paraId="0E8B3A97" w14:textId="77777777" w:rsidR="0075020D" w:rsidRPr="00FD3B3E" w:rsidRDefault="0075020D" w:rsidP="00FD3B3E">
      <w:pPr>
        <w:pStyle w:val="Code"/>
      </w:pPr>
      <w:r w:rsidRPr="00FD3B3E">
        <w:t>struct PacketFinalClassificationData</w:t>
      </w:r>
    </w:p>
    <w:p w14:paraId="0E53777E" w14:textId="77777777" w:rsidR="0075020D" w:rsidRPr="00FD3B3E" w:rsidRDefault="0075020D" w:rsidP="00FD3B3E">
      <w:pPr>
        <w:pStyle w:val="Code"/>
      </w:pPr>
      <w:r w:rsidRPr="00FD3B3E">
        <w:t>{</w:t>
      </w:r>
    </w:p>
    <w:p w14:paraId="331BDEF0" w14:textId="7E200A15" w:rsidR="0075020D" w:rsidRPr="00FD3B3E" w:rsidRDefault="0075020D" w:rsidP="00FD3B3E">
      <w:pPr>
        <w:pStyle w:val="Code"/>
      </w:pPr>
      <w:r w:rsidRPr="00FD3B3E">
        <w:t xml:space="preserve">    PacketHeader    m_header;               </w:t>
      </w:r>
      <w:r w:rsidR="00FD3B3E">
        <w:t xml:space="preserve">       </w:t>
      </w:r>
      <w:r w:rsidRPr="00FD3B3E">
        <w:t>// Header</w:t>
      </w:r>
    </w:p>
    <w:p w14:paraId="4F445F93" w14:textId="77777777" w:rsidR="0075020D" w:rsidRPr="00FD3B3E" w:rsidRDefault="0075020D" w:rsidP="00FD3B3E">
      <w:pPr>
        <w:pStyle w:val="Code"/>
      </w:pPr>
    </w:p>
    <w:p w14:paraId="0D1361B2" w14:textId="77777777" w:rsidR="0075020D" w:rsidRPr="00FD3B3E" w:rsidRDefault="0075020D" w:rsidP="00FD3B3E">
      <w:pPr>
        <w:pStyle w:val="Code"/>
      </w:pPr>
      <w:r w:rsidRPr="00FD3B3E">
        <w:t xml:space="preserve">    uint8                      m_numCars;          // Number of cars in the final classification</w:t>
      </w:r>
    </w:p>
    <w:p w14:paraId="3B97B498" w14:textId="77777777" w:rsidR="0075020D" w:rsidRPr="00FD3B3E" w:rsidRDefault="0075020D" w:rsidP="00FD3B3E">
      <w:pPr>
        <w:pStyle w:val="Code"/>
      </w:pPr>
      <w:r w:rsidRPr="00FD3B3E">
        <w:t xml:space="preserve">    FinalClassificationData    m_classificationData[22];</w:t>
      </w:r>
    </w:p>
    <w:p w14:paraId="45F7F745" w14:textId="77777777" w:rsidR="0075020D" w:rsidRPr="00FD3B3E" w:rsidRDefault="0075020D" w:rsidP="00FD3B3E">
      <w:pPr>
        <w:pStyle w:val="Code"/>
      </w:pPr>
      <w:r w:rsidRPr="00FD3B3E">
        <w:t>};</w:t>
      </w:r>
    </w:p>
    <w:p w14:paraId="54D5F9EB" w14:textId="77777777" w:rsidR="00290650" w:rsidRDefault="00290650" w:rsidP="00290650">
      <w:pPr>
        <w:pStyle w:val="Heading2"/>
      </w:pPr>
    </w:p>
    <w:p w14:paraId="2FE17CC5" w14:textId="77777777" w:rsidR="00290650" w:rsidRDefault="00290650" w:rsidP="00290650">
      <w:pPr>
        <w:pStyle w:val="Heading2"/>
      </w:pPr>
      <w:r>
        <w:t>Lobby Info Packet</w:t>
      </w:r>
    </w:p>
    <w:p w14:paraId="787C6795" w14:textId="77777777" w:rsidR="00290650" w:rsidRDefault="00290650" w:rsidP="00290650">
      <w:pPr>
        <w:pStyle w:val="Heading3"/>
      </w:pPr>
    </w:p>
    <w:p w14:paraId="579EAD0C" w14:textId="77777777" w:rsidR="00290650" w:rsidRDefault="00290650" w:rsidP="00290650">
      <w:r>
        <w:t xml:space="preserve">This packet details the </w:t>
      </w:r>
      <w:r w:rsidR="00DC3D14">
        <w:t>players currently in a multiplayer lobby</w:t>
      </w:r>
      <w:r>
        <w:t>.</w:t>
      </w:r>
      <w:r w:rsidR="00813C05">
        <w:t xml:space="preserve"> It details each player’s selected car, any AI involved in the game and also the ready status of each of the participants.</w:t>
      </w:r>
    </w:p>
    <w:p w14:paraId="7D61912E" w14:textId="77777777" w:rsidR="00290650" w:rsidRPr="003C564E" w:rsidRDefault="00290650" w:rsidP="00290650"/>
    <w:p w14:paraId="230B7A2A" w14:textId="77777777" w:rsidR="00290650" w:rsidRDefault="00290650" w:rsidP="00290650">
      <w:r>
        <w:t xml:space="preserve">Frequency: </w:t>
      </w:r>
      <w:r w:rsidR="00A54871">
        <w:t>Two every second when in the lobby</w:t>
      </w:r>
    </w:p>
    <w:p w14:paraId="0A5A58D4" w14:textId="3539821E" w:rsidR="00290650" w:rsidRDefault="00290650" w:rsidP="00290650">
      <w:r>
        <w:t xml:space="preserve">Size: </w:t>
      </w:r>
      <w:r w:rsidR="00DC3D14">
        <w:t>11</w:t>
      </w:r>
      <w:r w:rsidR="004440C4">
        <w:t>9</w:t>
      </w:r>
      <w:r w:rsidR="00400ED2">
        <w:t>1</w:t>
      </w:r>
      <w:r>
        <w:t xml:space="preserve"> bytes</w:t>
      </w:r>
    </w:p>
    <w:p w14:paraId="470E8000" w14:textId="77777777" w:rsidR="00290650" w:rsidRPr="00C14ABB" w:rsidRDefault="00290650" w:rsidP="00290650">
      <w:r>
        <w:t>Version: 1</w:t>
      </w:r>
    </w:p>
    <w:p w14:paraId="125168AE" w14:textId="77777777" w:rsidR="00290650" w:rsidRDefault="00290650" w:rsidP="00290650"/>
    <w:p w14:paraId="5829852B" w14:textId="77777777" w:rsidR="00A54871" w:rsidRPr="00FD3B3E" w:rsidRDefault="00A54871" w:rsidP="00FD3B3E">
      <w:pPr>
        <w:pStyle w:val="Code"/>
      </w:pPr>
      <w:r w:rsidRPr="00FD3B3E">
        <w:t>struct LobbyInfoData</w:t>
      </w:r>
    </w:p>
    <w:p w14:paraId="4BE6B809" w14:textId="77777777" w:rsidR="00A54871" w:rsidRPr="00FD3B3E" w:rsidRDefault="00A54871" w:rsidP="00FD3B3E">
      <w:pPr>
        <w:pStyle w:val="Code"/>
      </w:pPr>
      <w:r w:rsidRPr="00FD3B3E">
        <w:t>{</w:t>
      </w:r>
    </w:p>
    <w:p w14:paraId="6D2EFCF2" w14:textId="77777777" w:rsidR="00A54871" w:rsidRPr="00FD3B3E" w:rsidRDefault="001017BC" w:rsidP="00FD3B3E">
      <w:pPr>
        <w:pStyle w:val="Code"/>
      </w:pPr>
      <w:r w:rsidRPr="00FD3B3E">
        <w:t xml:space="preserve">    </w:t>
      </w:r>
      <w:r w:rsidR="00A54871" w:rsidRPr="00FD3B3E">
        <w:t>uint8     m_aiControlled;            // Whether the vehicle is AI (1) or Human (0) controlled</w:t>
      </w:r>
    </w:p>
    <w:p w14:paraId="3EAABB49" w14:textId="77777777" w:rsidR="00A54871" w:rsidRPr="00FD3B3E" w:rsidRDefault="00A54871" w:rsidP="00FD3B3E">
      <w:pPr>
        <w:pStyle w:val="Code"/>
      </w:pPr>
      <w:r w:rsidRPr="00FD3B3E">
        <w:t xml:space="preserve">    uint8     m_teamId;                  // Team id - see appendix (255 if no team currently selected)</w:t>
      </w:r>
    </w:p>
    <w:p w14:paraId="36DFC499" w14:textId="77777777" w:rsidR="00A54871" w:rsidRPr="00FD3B3E" w:rsidRDefault="00A54871" w:rsidP="00FD3B3E">
      <w:pPr>
        <w:pStyle w:val="Code"/>
      </w:pPr>
      <w:r w:rsidRPr="00FD3B3E">
        <w:t xml:space="preserve">    uint8     m_nationality;             // Nationality of the driver</w:t>
      </w:r>
    </w:p>
    <w:p w14:paraId="4185FCB2" w14:textId="77777777" w:rsidR="00A54871" w:rsidRPr="00FD3B3E" w:rsidRDefault="001017BC" w:rsidP="00FD3B3E">
      <w:pPr>
        <w:pStyle w:val="Code"/>
      </w:pPr>
      <w:r w:rsidRPr="00FD3B3E">
        <w:t xml:space="preserve">    </w:t>
      </w:r>
      <w:r w:rsidR="00A54871" w:rsidRPr="00FD3B3E">
        <w:t>char      m_name[</w:t>
      </w:r>
      <w:r w:rsidRPr="00FD3B3E">
        <w:t>48</w:t>
      </w:r>
      <w:r w:rsidR="00A54871" w:rsidRPr="00FD3B3E">
        <w:t>];</w:t>
      </w:r>
      <w:r w:rsidRPr="00FD3B3E">
        <w:tab/>
      </w:r>
      <w:r w:rsidRPr="00FD3B3E">
        <w:tab/>
      </w:r>
      <w:r w:rsidR="00A54871" w:rsidRPr="00FD3B3E">
        <w:t>// Name of participant in UTF-8 format – null terminated</w:t>
      </w:r>
    </w:p>
    <w:p w14:paraId="4C3C0DB5" w14:textId="77777777" w:rsidR="00A54871" w:rsidRPr="00FD3B3E" w:rsidRDefault="00A54871" w:rsidP="00FD3B3E">
      <w:pPr>
        <w:pStyle w:val="Code"/>
      </w:pPr>
      <w:r w:rsidRPr="00FD3B3E">
        <w:t xml:space="preserve">                                         // Will be truncated with ... (U+2026) if too long</w:t>
      </w:r>
    </w:p>
    <w:p w14:paraId="4BA5C489" w14:textId="3EF9736C" w:rsidR="00E83E6D" w:rsidRPr="00FD3B3E" w:rsidRDefault="00E83E6D" w:rsidP="00FD3B3E">
      <w:pPr>
        <w:pStyle w:val="Code"/>
      </w:pPr>
      <w:r w:rsidRPr="00FD3B3E">
        <w:t xml:space="preserve">    uint8     m_carNumber;               // Car number of the player</w:t>
      </w:r>
    </w:p>
    <w:p w14:paraId="36E6B8D0" w14:textId="3B5BDCC8" w:rsidR="00A54871" w:rsidRPr="00FD3B3E" w:rsidRDefault="00E83E6D" w:rsidP="00FD3B3E">
      <w:pPr>
        <w:pStyle w:val="Code"/>
      </w:pPr>
      <w:r w:rsidRPr="00FD3B3E">
        <w:t xml:space="preserve">  </w:t>
      </w:r>
      <w:r w:rsidR="00A54871" w:rsidRPr="00FD3B3E">
        <w:t xml:space="preserve">  uint8     m_readyStatus;             // 0 = not ready, 1 = ready, 2 = spectating</w:t>
      </w:r>
    </w:p>
    <w:p w14:paraId="4C4CD828" w14:textId="77777777" w:rsidR="00A54871" w:rsidRPr="00FD3B3E" w:rsidRDefault="00A54871" w:rsidP="00FD3B3E">
      <w:pPr>
        <w:pStyle w:val="Code"/>
      </w:pPr>
      <w:r w:rsidRPr="00FD3B3E">
        <w:t>};</w:t>
      </w:r>
    </w:p>
    <w:p w14:paraId="3B0D5325" w14:textId="77777777" w:rsidR="00A54871" w:rsidRPr="00FD3B3E" w:rsidRDefault="00A54871" w:rsidP="00FD3B3E">
      <w:pPr>
        <w:pStyle w:val="Code"/>
      </w:pPr>
    </w:p>
    <w:p w14:paraId="093B7967" w14:textId="77777777" w:rsidR="00A54871" w:rsidRPr="00FD3B3E" w:rsidRDefault="00A54871" w:rsidP="00FD3B3E">
      <w:pPr>
        <w:pStyle w:val="Code"/>
      </w:pPr>
      <w:r w:rsidRPr="00FD3B3E">
        <w:t>struct PacketLobbyInfoData</w:t>
      </w:r>
    </w:p>
    <w:p w14:paraId="49AD186B" w14:textId="77777777" w:rsidR="00A54871" w:rsidRPr="00FD3B3E" w:rsidRDefault="00A54871" w:rsidP="00FD3B3E">
      <w:pPr>
        <w:pStyle w:val="Code"/>
      </w:pPr>
      <w:r w:rsidRPr="00FD3B3E">
        <w:t>{</w:t>
      </w:r>
    </w:p>
    <w:p w14:paraId="108E9CF6" w14:textId="77777777" w:rsidR="00A54871" w:rsidRPr="00FD3B3E" w:rsidRDefault="0093088D" w:rsidP="00FD3B3E">
      <w:pPr>
        <w:pStyle w:val="Code"/>
      </w:pPr>
      <w:r w:rsidRPr="00FD3B3E">
        <w:t xml:space="preserve">    </w:t>
      </w:r>
      <w:r w:rsidR="00A54871" w:rsidRPr="00FD3B3E">
        <w:t>PacketHeader    m_header;                       // Header</w:t>
      </w:r>
    </w:p>
    <w:p w14:paraId="4A2845E9" w14:textId="77777777" w:rsidR="00A54871" w:rsidRPr="00FD3B3E" w:rsidRDefault="00A54871" w:rsidP="00FD3B3E">
      <w:pPr>
        <w:pStyle w:val="Code"/>
      </w:pPr>
    </w:p>
    <w:p w14:paraId="060ECC7F" w14:textId="77777777" w:rsidR="00A54871" w:rsidRPr="00FD3B3E" w:rsidRDefault="00A54871" w:rsidP="00FD3B3E">
      <w:pPr>
        <w:pStyle w:val="Code"/>
      </w:pPr>
      <w:r w:rsidRPr="00FD3B3E">
        <w:t xml:space="preserve">    // Packet specific data</w:t>
      </w:r>
    </w:p>
    <w:p w14:paraId="00C7D73E" w14:textId="77777777" w:rsidR="00A54871" w:rsidRPr="00FD3B3E" w:rsidRDefault="00A54871" w:rsidP="00FD3B3E">
      <w:pPr>
        <w:pStyle w:val="Code"/>
      </w:pPr>
      <w:r w:rsidRPr="00FD3B3E">
        <w:t xml:space="preserve">    uint8             </w:t>
      </w:r>
      <w:r w:rsidR="0093088D" w:rsidRPr="00FD3B3E">
        <w:t xml:space="preserve">  </w:t>
      </w:r>
      <w:r w:rsidRPr="00FD3B3E">
        <w:t>m_numPlayers;               // Number of players in the lobby data</w:t>
      </w:r>
    </w:p>
    <w:p w14:paraId="0D99145B" w14:textId="77777777" w:rsidR="00A54871" w:rsidRPr="00FD3B3E" w:rsidRDefault="00A54871" w:rsidP="00FD3B3E">
      <w:pPr>
        <w:pStyle w:val="Code"/>
      </w:pPr>
      <w:r w:rsidRPr="00FD3B3E">
        <w:t xml:space="preserve">    LobbyInfoData       m_lobbyPlayers[</w:t>
      </w:r>
      <w:r w:rsidR="0093088D" w:rsidRPr="00FD3B3E">
        <w:t>22</w:t>
      </w:r>
      <w:r w:rsidRPr="00FD3B3E">
        <w:t>];</w:t>
      </w:r>
    </w:p>
    <w:p w14:paraId="44AEAEB1" w14:textId="77777777" w:rsidR="00A54871" w:rsidRPr="00FD3B3E" w:rsidRDefault="00A54871" w:rsidP="00FD3B3E">
      <w:pPr>
        <w:pStyle w:val="Code"/>
      </w:pPr>
      <w:r w:rsidRPr="00FD3B3E">
        <w:t>};</w:t>
      </w:r>
    </w:p>
    <w:p w14:paraId="7C709427" w14:textId="77777777" w:rsidR="00286156" w:rsidRPr="00286156" w:rsidRDefault="00286156" w:rsidP="00286156">
      <w:pPr>
        <w:rPr>
          <w:sz w:val="36"/>
          <w:szCs w:val="36"/>
          <w:u w:val="single"/>
        </w:rPr>
      </w:pPr>
    </w:p>
    <w:p w14:paraId="05F08838" w14:textId="77777777" w:rsidR="007E7B65" w:rsidRDefault="007E7B65" w:rsidP="007E7B65">
      <w:pPr>
        <w:pStyle w:val="Heading2"/>
      </w:pPr>
      <w:r>
        <w:t>Car Damage Packet</w:t>
      </w:r>
    </w:p>
    <w:p w14:paraId="77A67D1E" w14:textId="77777777" w:rsidR="007E7B65" w:rsidRDefault="007E7B65" w:rsidP="007E7B65">
      <w:pPr>
        <w:pStyle w:val="Heading3"/>
      </w:pPr>
    </w:p>
    <w:p w14:paraId="491AF19E" w14:textId="77777777" w:rsidR="00703766" w:rsidRDefault="007E7B65" w:rsidP="007E7B65">
      <w:r>
        <w:t xml:space="preserve">This packet details car </w:t>
      </w:r>
      <w:r w:rsidR="00703766">
        <w:t>damage parameters</w:t>
      </w:r>
      <w:r>
        <w:t xml:space="preserve"> for all the cars in the race.</w:t>
      </w:r>
    </w:p>
    <w:p w14:paraId="29B40ED8" w14:textId="77777777" w:rsidR="007E7B65" w:rsidRPr="003C564E" w:rsidRDefault="00703766" w:rsidP="007E7B65">
      <w:r w:rsidRPr="003C564E">
        <w:t xml:space="preserve"> </w:t>
      </w:r>
    </w:p>
    <w:p w14:paraId="7BAA4324" w14:textId="77777777" w:rsidR="00CE03E1" w:rsidRDefault="007E7B65" w:rsidP="00CE03E1">
      <w:r>
        <w:t xml:space="preserve">Frequency: </w:t>
      </w:r>
      <w:r w:rsidR="00CE03E1">
        <w:t>2 per second</w:t>
      </w:r>
    </w:p>
    <w:p w14:paraId="4DDEB1A4" w14:textId="597F17EB" w:rsidR="00CE03E1" w:rsidRDefault="007E7B65" w:rsidP="007E7B65">
      <w:r>
        <w:t>Size:</w:t>
      </w:r>
      <w:r w:rsidR="00CE03E1">
        <w:t xml:space="preserve"> </w:t>
      </w:r>
      <w:r w:rsidR="003F6323">
        <w:t>882</w:t>
      </w:r>
      <w:r w:rsidR="00CE03E1">
        <w:t xml:space="preserve"> bytes</w:t>
      </w:r>
    </w:p>
    <w:p w14:paraId="7351BA44" w14:textId="77777777" w:rsidR="007E7B65" w:rsidRPr="00C14ABB" w:rsidRDefault="007E7B65" w:rsidP="007E7B65">
      <w:r>
        <w:t>Version: 1</w:t>
      </w:r>
    </w:p>
    <w:p w14:paraId="2163ACCE" w14:textId="77777777" w:rsidR="007E7B65" w:rsidRDefault="007E7B65" w:rsidP="007E7B65"/>
    <w:p w14:paraId="07E9161C" w14:textId="77777777" w:rsidR="007E7B65" w:rsidRPr="00FD3B3E" w:rsidRDefault="007E7B65" w:rsidP="00FD3B3E">
      <w:pPr>
        <w:pStyle w:val="Code"/>
      </w:pPr>
      <w:r w:rsidRPr="00FD3B3E">
        <w:t>struct Car</w:t>
      </w:r>
      <w:r w:rsidR="005934F4" w:rsidRPr="00FD3B3E">
        <w:t>Damage</w:t>
      </w:r>
      <w:r w:rsidRPr="00FD3B3E">
        <w:t>Data</w:t>
      </w:r>
    </w:p>
    <w:p w14:paraId="1401D74A" w14:textId="77777777" w:rsidR="007E7B65" w:rsidRPr="00FD3B3E" w:rsidRDefault="007E7B65" w:rsidP="00FD3B3E">
      <w:pPr>
        <w:pStyle w:val="Code"/>
      </w:pPr>
      <w:r w:rsidRPr="00FD3B3E">
        <w:t>{</w:t>
      </w:r>
    </w:p>
    <w:p w14:paraId="25ACDE51" w14:textId="46D24C5E" w:rsidR="00E26EF3" w:rsidRPr="00FD3B3E" w:rsidRDefault="00A23408" w:rsidP="00FD3B3E">
      <w:pPr>
        <w:pStyle w:val="Code"/>
      </w:pPr>
      <w:r w:rsidRPr="00FD3B3E">
        <w:t xml:space="preserve">    </w:t>
      </w:r>
      <w:r w:rsidR="003F6323" w:rsidRPr="00FD3B3E">
        <w:t>float</w:t>
      </w:r>
      <w:r w:rsidR="00E26EF3" w:rsidRPr="00FD3B3E">
        <w:t xml:space="preserve">     m_tyresWear[4];                     // Tyre wear (percentage)</w:t>
      </w:r>
    </w:p>
    <w:p w14:paraId="73D9983F" w14:textId="77777777" w:rsidR="00E26EF3" w:rsidRPr="00FD3B3E" w:rsidRDefault="00E26EF3" w:rsidP="00FD3B3E">
      <w:pPr>
        <w:pStyle w:val="Code"/>
      </w:pPr>
      <w:r w:rsidRPr="00FD3B3E">
        <w:t xml:space="preserve">    uint8     m_tyresDamage[4];                   // Tyre damage (percentage)</w:t>
      </w:r>
    </w:p>
    <w:p w14:paraId="7DB2AC62" w14:textId="77777777" w:rsidR="007F62E5" w:rsidRPr="00FD3B3E" w:rsidRDefault="007F62E5" w:rsidP="00FD3B3E">
      <w:pPr>
        <w:pStyle w:val="Code"/>
      </w:pPr>
      <w:r w:rsidRPr="00FD3B3E">
        <w:t xml:space="preserve">    uint8     m_brakesDamage[4];                  // Brakes damage (percentage)</w:t>
      </w:r>
    </w:p>
    <w:p w14:paraId="4A8C2369" w14:textId="77777777" w:rsidR="00E26EF3" w:rsidRPr="00FD3B3E" w:rsidRDefault="00E26EF3" w:rsidP="00FD3B3E">
      <w:pPr>
        <w:pStyle w:val="Code"/>
      </w:pPr>
      <w:r w:rsidRPr="00FD3B3E">
        <w:t xml:space="preserve">    uint8     m_frontLeftWingDamage;              // Front left wing damage (percentage)</w:t>
      </w:r>
    </w:p>
    <w:p w14:paraId="7D375E10" w14:textId="77777777" w:rsidR="00E26EF3" w:rsidRPr="00FD3B3E" w:rsidRDefault="00E26EF3" w:rsidP="00FD3B3E">
      <w:pPr>
        <w:pStyle w:val="Code"/>
      </w:pPr>
      <w:r w:rsidRPr="00FD3B3E">
        <w:t xml:space="preserve">    uint8     m_frontRightWingDamage;             // Front right wing damage (percentage)</w:t>
      </w:r>
    </w:p>
    <w:p w14:paraId="27F89B12" w14:textId="75142365" w:rsidR="00FB3949" w:rsidRPr="00FD3B3E" w:rsidRDefault="00E26EF3" w:rsidP="00FD3B3E">
      <w:pPr>
        <w:pStyle w:val="Code"/>
      </w:pPr>
      <w:r w:rsidRPr="00FD3B3E">
        <w:t xml:space="preserve">    uint8     m_rearWingDamage;                   // Rear wing damage (percentage)</w:t>
      </w:r>
    </w:p>
    <w:p w14:paraId="351161C7" w14:textId="54CA4ECA" w:rsidR="00FB3949" w:rsidRPr="00FD3B3E" w:rsidRDefault="00FB3949" w:rsidP="00FD3B3E">
      <w:pPr>
        <w:pStyle w:val="Code"/>
      </w:pPr>
      <w:r w:rsidRPr="00FD3B3E">
        <w:t xml:space="preserve">    uint8     m_floorDamage;                      // Floor damage (percentage)</w:t>
      </w:r>
    </w:p>
    <w:p w14:paraId="76E0CC48" w14:textId="07831E2C" w:rsidR="00FB3949" w:rsidRPr="00DF2290" w:rsidRDefault="00FB3949" w:rsidP="00FD3B3E">
      <w:pPr>
        <w:pStyle w:val="Code"/>
        <w:rPr>
          <w:lang w:val="fr-FR"/>
        </w:rPr>
      </w:pPr>
      <w:r w:rsidRPr="00FD3B3E">
        <w:t xml:space="preserve">    </w:t>
      </w:r>
      <w:r w:rsidRPr="00DF2290">
        <w:rPr>
          <w:lang w:val="fr-FR"/>
        </w:rPr>
        <w:t>uint8     m_diffuserDamage;                   // Diffuser damage (percentage)</w:t>
      </w:r>
    </w:p>
    <w:p w14:paraId="2909E0D1" w14:textId="52BB435D" w:rsidR="00FB3949" w:rsidRPr="00FD3B3E" w:rsidRDefault="00FB3949" w:rsidP="00FD3B3E">
      <w:pPr>
        <w:pStyle w:val="Code"/>
      </w:pPr>
      <w:r w:rsidRPr="00DF2290">
        <w:rPr>
          <w:lang w:val="fr-FR"/>
        </w:rPr>
        <w:t xml:space="preserve">    </w:t>
      </w:r>
      <w:r w:rsidRPr="00FD3B3E">
        <w:t>uint8     m_sidepodDamage;                    // Sidepod damage (percentage)</w:t>
      </w:r>
    </w:p>
    <w:p w14:paraId="0CD059F5" w14:textId="4FC7A4DF" w:rsidR="00E26EF3" w:rsidRPr="00FD3B3E" w:rsidRDefault="00FB3949" w:rsidP="00FD3B3E">
      <w:pPr>
        <w:pStyle w:val="Code"/>
      </w:pPr>
      <w:r w:rsidRPr="00FD3B3E">
        <w:t xml:space="preserve">    </w:t>
      </w:r>
      <w:r w:rsidR="00E26EF3" w:rsidRPr="00FD3B3E">
        <w:t>uint8     m_drsFault;                         // Indicator for DRS fault, 0 = OK, 1 = fault</w:t>
      </w:r>
    </w:p>
    <w:p w14:paraId="3017CA7F" w14:textId="77777777" w:rsidR="00E26EF3" w:rsidRPr="00FD3B3E" w:rsidRDefault="00E26EF3" w:rsidP="00FD3B3E">
      <w:pPr>
        <w:pStyle w:val="Code"/>
      </w:pPr>
      <w:r w:rsidRPr="00FD3B3E">
        <w:t xml:space="preserve">    uint8     m_gearBoxDamage;                    // Gear box damage (percentage)</w:t>
      </w:r>
    </w:p>
    <w:p w14:paraId="1BC03059" w14:textId="77777777" w:rsidR="00E26EF3" w:rsidRPr="00FD3B3E" w:rsidRDefault="00E26EF3" w:rsidP="00FD3B3E">
      <w:pPr>
        <w:pStyle w:val="Code"/>
      </w:pPr>
      <w:r w:rsidRPr="00FD3B3E">
        <w:t xml:space="preserve">    uint8     m_engineDamage;                     // Engine damage (percentage)</w:t>
      </w:r>
    </w:p>
    <w:p w14:paraId="370B8160" w14:textId="77777777" w:rsidR="00E26EF3" w:rsidRPr="00FD3B3E" w:rsidRDefault="00E26EF3" w:rsidP="00FD3B3E">
      <w:pPr>
        <w:pStyle w:val="Code"/>
      </w:pPr>
      <w:r w:rsidRPr="00FD3B3E">
        <w:t xml:space="preserve">    uint8     m_engineMGUHWear;                   // Engine wear MGU-H (percentage)</w:t>
      </w:r>
    </w:p>
    <w:p w14:paraId="4F6F1ECF" w14:textId="77777777" w:rsidR="00E26EF3" w:rsidRPr="00FD3B3E" w:rsidRDefault="00E26EF3" w:rsidP="00FD3B3E">
      <w:pPr>
        <w:pStyle w:val="Code"/>
      </w:pPr>
      <w:r w:rsidRPr="00FD3B3E">
        <w:t xml:space="preserve">    uint8     m_engineESWear;                     // Engine wear ES (percentage)</w:t>
      </w:r>
    </w:p>
    <w:p w14:paraId="74FDCA5B" w14:textId="77777777" w:rsidR="00E26EF3" w:rsidRPr="00FD3B3E" w:rsidRDefault="00E26EF3" w:rsidP="00FD3B3E">
      <w:pPr>
        <w:pStyle w:val="Code"/>
      </w:pPr>
      <w:r w:rsidRPr="00FD3B3E">
        <w:t xml:space="preserve">    uint8     m_engineCEWear;                     // Engine wear CE (percentage)</w:t>
      </w:r>
    </w:p>
    <w:p w14:paraId="4748F91F" w14:textId="77777777" w:rsidR="00E26EF3" w:rsidRPr="00FD3B3E" w:rsidRDefault="00E26EF3" w:rsidP="00FD3B3E">
      <w:pPr>
        <w:pStyle w:val="Code"/>
      </w:pPr>
      <w:r w:rsidRPr="00FD3B3E">
        <w:t xml:space="preserve">    uint8     m_engineICEWear;                    // Engine wear ICE (percentage)</w:t>
      </w:r>
    </w:p>
    <w:p w14:paraId="558A0209" w14:textId="77777777" w:rsidR="00E26EF3" w:rsidRPr="00FD3B3E" w:rsidRDefault="00E26EF3" w:rsidP="00FD3B3E">
      <w:pPr>
        <w:pStyle w:val="Code"/>
      </w:pPr>
      <w:r w:rsidRPr="00FD3B3E">
        <w:t xml:space="preserve">    uint8     m_engineMGUKWear;                   // Engine wear MGU-K (percentage)</w:t>
      </w:r>
    </w:p>
    <w:p w14:paraId="2A7D0310" w14:textId="77777777" w:rsidR="00E26EF3" w:rsidRPr="00FD3B3E" w:rsidRDefault="00E26EF3" w:rsidP="00FD3B3E">
      <w:pPr>
        <w:pStyle w:val="Code"/>
      </w:pPr>
      <w:r w:rsidRPr="00FD3B3E">
        <w:t xml:space="preserve">    uint8     m_engineTCWear;                     // Engine wear TC (percentage)</w:t>
      </w:r>
    </w:p>
    <w:p w14:paraId="18EB56F4" w14:textId="77777777" w:rsidR="007E7B65" w:rsidRPr="00FD3B3E" w:rsidRDefault="007E7B65" w:rsidP="00FD3B3E">
      <w:pPr>
        <w:pStyle w:val="Code"/>
      </w:pPr>
      <w:r w:rsidRPr="00FD3B3E">
        <w:t>}</w:t>
      </w:r>
    </w:p>
    <w:p w14:paraId="177395D3" w14:textId="77777777" w:rsidR="00CE03E1" w:rsidRPr="00FD3B3E" w:rsidRDefault="00CE03E1" w:rsidP="00FD3B3E">
      <w:pPr>
        <w:pStyle w:val="Code"/>
      </w:pPr>
    </w:p>
    <w:p w14:paraId="4847888F" w14:textId="77777777" w:rsidR="00CE03E1" w:rsidRPr="00FD3B3E" w:rsidRDefault="00CE03E1" w:rsidP="00FD3B3E">
      <w:pPr>
        <w:pStyle w:val="Code"/>
      </w:pPr>
      <w:r w:rsidRPr="00FD3B3E">
        <w:t>struct PacketCarDamageData</w:t>
      </w:r>
    </w:p>
    <w:p w14:paraId="7B4EA5AB" w14:textId="77777777" w:rsidR="00CE03E1" w:rsidRPr="00FD3B3E" w:rsidRDefault="00CE03E1" w:rsidP="00FD3B3E">
      <w:pPr>
        <w:pStyle w:val="Code"/>
      </w:pPr>
      <w:r w:rsidRPr="00FD3B3E">
        <w:t>{</w:t>
      </w:r>
    </w:p>
    <w:p w14:paraId="13369B84" w14:textId="77777777" w:rsidR="00CE03E1" w:rsidRPr="00FD3B3E" w:rsidRDefault="00CE03E1" w:rsidP="00FD3B3E">
      <w:pPr>
        <w:pStyle w:val="Code"/>
      </w:pPr>
      <w:r w:rsidRPr="00FD3B3E">
        <w:t xml:space="preserve">    PacketHeader    m_header;               // Header</w:t>
      </w:r>
    </w:p>
    <w:p w14:paraId="30F8DD50" w14:textId="77777777" w:rsidR="00CE03E1" w:rsidRPr="00FD3B3E" w:rsidRDefault="00CE03E1" w:rsidP="00FD3B3E">
      <w:pPr>
        <w:pStyle w:val="Code"/>
      </w:pPr>
    </w:p>
    <w:p w14:paraId="0B089B3B" w14:textId="77777777" w:rsidR="00BF59DC" w:rsidRPr="00FD3B3E" w:rsidRDefault="00CE03E1" w:rsidP="00FD3B3E">
      <w:pPr>
        <w:pStyle w:val="Code"/>
      </w:pPr>
      <w:r w:rsidRPr="00FD3B3E">
        <w:t xml:space="preserve">    CarDamageData   m_carDamageData[22];</w:t>
      </w:r>
    </w:p>
    <w:p w14:paraId="4C4281BE" w14:textId="566B6DBB" w:rsidR="00BF59DC" w:rsidRPr="00FD3B3E" w:rsidRDefault="00CE03E1" w:rsidP="00FD3B3E">
      <w:pPr>
        <w:pStyle w:val="Code"/>
      </w:pPr>
      <w:r w:rsidRPr="00FD3B3E">
        <w:t>};</w:t>
      </w:r>
    </w:p>
    <w:p w14:paraId="51B1BB66" w14:textId="77777777" w:rsidR="00BF59DC" w:rsidRDefault="00BF59DC">
      <w:pPr>
        <w:spacing w:after="200" w:line="276" w:lineRule="auto"/>
        <w:jc w:val="left"/>
      </w:pPr>
    </w:p>
    <w:p w14:paraId="2A6F1D0F" w14:textId="31CD2805" w:rsidR="00BF59DC" w:rsidRDefault="00BF59DC" w:rsidP="00BF59DC">
      <w:pPr>
        <w:pStyle w:val="Heading2"/>
      </w:pPr>
      <w:r>
        <w:t>Session History Packet</w:t>
      </w:r>
    </w:p>
    <w:p w14:paraId="03BA9C99" w14:textId="77777777" w:rsidR="00BF59DC" w:rsidRDefault="00BF59DC" w:rsidP="00BF59DC">
      <w:pPr>
        <w:pStyle w:val="Heading3"/>
      </w:pPr>
    </w:p>
    <w:p w14:paraId="29164C63" w14:textId="54776B06" w:rsidR="00BF59DC" w:rsidRDefault="00BF59DC" w:rsidP="00BF59DC">
      <w:pPr>
        <w:rPr>
          <w:b/>
          <w:bCs/>
        </w:rPr>
      </w:pPr>
      <w:r>
        <w:t xml:space="preserve">This packet </w:t>
      </w:r>
      <w:r w:rsidR="001128C3">
        <w:t xml:space="preserve">contains lap times and tyre usage for the session. </w:t>
      </w:r>
      <w:r w:rsidR="001128C3">
        <w:rPr>
          <w:b/>
          <w:bCs/>
        </w:rPr>
        <w:t>This packet works slightly differently to other packets. To reduce CPU and bandwidth, each packet relates to a specific vehicle and is sent every 1/20 s, and the vehicle being sent is cycled through. Therefore in a 20 car race you should receive an update for each vehicle at least once per second.</w:t>
      </w:r>
    </w:p>
    <w:p w14:paraId="0451ABE9" w14:textId="4C3CBE3E" w:rsidR="00DC356F" w:rsidRDefault="00DC356F" w:rsidP="00BF59DC">
      <w:pPr>
        <w:rPr>
          <w:b/>
          <w:bCs/>
        </w:rPr>
      </w:pPr>
    </w:p>
    <w:p w14:paraId="515B3DFE" w14:textId="2F27CF40" w:rsidR="00DC356F" w:rsidRPr="00DC356F" w:rsidRDefault="00DC356F" w:rsidP="00BF59DC">
      <w:r w:rsidRPr="00DC356F">
        <w:t>Note that</w:t>
      </w:r>
      <w:r>
        <w:t xml:space="preserve"> at the end of the race, after the final classification packet has been sent, a final bulk update of all the session histories for the vehicles in that session will be sent.</w:t>
      </w:r>
    </w:p>
    <w:p w14:paraId="577D2B49" w14:textId="77777777" w:rsidR="00BF59DC" w:rsidRPr="003C564E" w:rsidRDefault="00BF59DC" w:rsidP="00BF59DC">
      <w:r w:rsidRPr="003C564E">
        <w:t xml:space="preserve"> </w:t>
      </w:r>
    </w:p>
    <w:p w14:paraId="77F267A2" w14:textId="7EEF7DCC" w:rsidR="00BF59DC" w:rsidRDefault="00BF59DC" w:rsidP="00BF59DC">
      <w:r>
        <w:t xml:space="preserve">Frequency: </w:t>
      </w:r>
      <w:r w:rsidR="001128C3">
        <w:t>20</w:t>
      </w:r>
      <w:r>
        <w:t xml:space="preserve"> per second</w:t>
      </w:r>
      <w:r w:rsidR="001128C3">
        <w:t xml:space="preserve"> but cycling through cars</w:t>
      </w:r>
    </w:p>
    <w:p w14:paraId="297EA312" w14:textId="07DD7171" w:rsidR="00BF59DC" w:rsidRDefault="00BF59DC" w:rsidP="00BF59DC">
      <w:r>
        <w:t>Size: 1</w:t>
      </w:r>
      <w:r w:rsidR="00C84369">
        <w:t>1</w:t>
      </w:r>
      <w:r>
        <w:t>55 bytes</w:t>
      </w:r>
    </w:p>
    <w:p w14:paraId="7A42AEB2" w14:textId="77777777" w:rsidR="00BF59DC" w:rsidRPr="00C14ABB" w:rsidRDefault="00BF59DC" w:rsidP="00BF59DC">
      <w:r>
        <w:t>Version: 1</w:t>
      </w:r>
    </w:p>
    <w:p w14:paraId="6B34D59A" w14:textId="2D56729E" w:rsidR="00BF59DC" w:rsidRDefault="00BF59DC" w:rsidP="00BF59DC"/>
    <w:p w14:paraId="64F3675C" w14:textId="6BB2E87C" w:rsidR="00BF59DC" w:rsidRPr="00FD3B3E" w:rsidRDefault="00BF59DC" w:rsidP="00FD3B3E">
      <w:pPr>
        <w:pStyle w:val="Code"/>
      </w:pPr>
      <w:r w:rsidRPr="00FD3B3E">
        <w:t xml:space="preserve">struct </w:t>
      </w:r>
      <w:r w:rsidR="00986703" w:rsidRPr="00FD3B3E">
        <w:t>LapHistoryData</w:t>
      </w:r>
    </w:p>
    <w:p w14:paraId="68D11C58" w14:textId="77777777" w:rsidR="00BF59DC" w:rsidRPr="00FD3B3E" w:rsidRDefault="00BF59DC" w:rsidP="00FD3B3E">
      <w:pPr>
        <w:pStyle w:val="Code"/>
      </w:pPr>
      <w:r w:rsidRPr="00FD3B3E">
        <w:t>{</w:t>
      </w:r>
    </w:p>
    <w:p w14:paraId="393959B3" w14:textId="7BACFFE0" w:rsidR="00BF59DC" w:rsidRPr="00FD3B3E" w:rsidRDefault="00BF59DC" w:rsidP="00FD3B3E">
      <w:pPr>
        <w:pStyle w:val="Code"/>
      </w:pPr>
      <w:r w:rsidRPr="00FD3B3E">
        <w:t xml:space="preserve">    </w:t>
      </w:r>
      <w:r w:rsidR="00986703" w:rsidRPr="00FD3B3E">
        <w:t>uint</w:t>
      </w:r>
      <w:r w:rsidR="00EE5E24">
        <w:t>32</w:t>
      </w:r>
      <w:r w:rsidR="00986703" w:rsidRPr="00FD3B3E">
        <w:t xml:space="preserve">    </w:t>
      </w:r>
      <w:r w:rsidRPr="00FD3B3E">
        <w:t>m_</w:t>
      </w:r>
      <w:r w:rsidR="00986703" w:rsidRPr="00FD3B3E">
        <w:t>lapTimeInMS</w:t>
      </w:r>
      <w:r w:rsidRPr="00FD3B3E">
        <w:t>;</w:t>
      </w:r>
      <w:r w:rsidR="00986703" w:rsidRPr="00FD3B3E">
        <w:t xml:space="preserve">           </w:t>
      </w:r>
      <w:r w:rsidRPr="00FD3B3E">
        <w:t xml:space="preserve">// </w:t>
      </w:r>
      <w:r w:rsidR="00986703" w:rsidRPr="00FD3B3E">
        <w:t>Lap time in milliseconds</w:t>
      </w:r>
    </w:p>
    <w:p w14:paraId="3ED01234" w14:textId="4A26C17C" w:rsidR="00986703" w:rsidRPr="00FD3B3E" w:rsidRDefault="00986703" w:rsidP="00FD3B3E">
      <w:pPr>
        <w:pStyle w:val="Code"/>
      </w:pPr>
      <w:r w:rsidRPr="00FD3B3E">
        <w:t xml:space="preserve">    uint16    m_sector1TimeInMS;       // Sector 1 time in milliseconds</w:t>
      </w:r>
    </w:p>
    <w:p w14:paraId="4F572F7A" w14:textId="7F06A074" w:rsidR="00986703" w:rsidRPr="00FD3B3E" w:rsidRDefault="00986703" w:rsidP="00FD3B3E">
      <w:pPr>
        <w:pStyle w:val="Code"/>
      </w:pPr>
      <w:r w:rsidRPr="00FD3B3E">
        <w:t xml:space="preserve">    uint16    m_sector2TimeInMS;       // Sector 2 time in milliseconds</w:t>
      </w:r>
    </w:p>
    <w:p w14:paraId="5EC54C50" w14:textId="735BADD6" w:rsidR="00986703" w:rsidRPr="00FD3B3E" w:rsidRDefault="00986703" w:rsidP="00FD3B3E">
      <w:pPr>
        <w:pStyle w:val="Code"/>
      </w:pPr>
      <w:r w:rsidRPr="00FD3B3E">
        <w:lastRenderedPageBreak/>
        <w:t xml:space="preserve">    uint16    m_sector3TimeInMS;       // Sector 3 time in milliseconds</w:t>
      </w:r>
    </w:p>
    <w:p w14:paraId="53D73F0C" w14:textId="5804541E" w:rsidR="00280043" w:rsidRDefault="00280043" w:rsidP="00280043">
      <w:pPr>
        <w:pStyle w:val="Code"/>
      </w:pPr>
      <w:r>
        <w:t xml:space="preserve">    uint8     m_lapValidBitFlags;      // 0x01 bit set-lap valid, </w:t>
      </w:r>
      <w:r w:rsidR="00F45A3A">
        <w:t xml:space="preserve">     </w:t>
      </w:r>
      <w:r>
        <w:t>0x02 bit set-sector 1 valid</w:t>
      </w:r>
    </w:p>
    <w:p w14:paraId="7E39E025" w14:textId="027DA4B2" w:rsidR="00280043" w:rsidRDefault="00280043" w:rsidP="00280043">
      <w:pPr>
        <w:pStyle w:val="Code"/>
      </w:pPr>
      <w:r>
        <w:t xml:space="preserve">                                       // 0x04 bit set-sector 2 valid, 0x08 bit set-sector 3 valid</w:t>
      </w:r>
    </w:p>
    <w:p w14:paraId="58C554E4" w14:textId="59326AD9" w:rsidR="001128C3" w:rsidRPr="00FD3B3E" w:rsidRDefault="001128C3" w:rsidP="00280043">
      <w:pPr>
        <w:pStyle w:val="Code"/>
      </w:pPr>
      <w:r w:rsidRPr="00FD3B3E">
        <w:t>};</w:t>
      </w:r>
    </w:p>
    <w:p w14:paraId="5C739F36" w14:textId="283516BA" w:rsidR="001128C3" w:rsidRPr="00FD3B3E" w:rsidRDefault="001128C3" w:rsidP="00FD3B3E">
      <w:pPr>
        <w:pStyle w:val="Code"/>
      </w:pPr>
    </w:p>
    <w:p w14:paraId="301F1644" w14:textId="373D294A" w:rsidR="00630A9A" w:rsidRPr="00FD3B3E" w:rsidRDefault="00630A9A" w:rsidP="00FD3B3E">
      <w:pPr>
        <w:pStyle w:val="Code"/>
      </w:pPr>
      <w:r w:rsidRPr="00FD3B3E">
        <w:t>struct TyreStintHistoryData</w:t>
      </w:r>
    </w:p>
    <w:p w14:paraId="33A60EB0" w14:textId="77777777" w:rsidR="00630A9A" w:rsidRPr="00FD3B3E" w:rsidRDefault="00630A9A" w:rsidP="00FD3B3E">
      <w:pPr>
        <w:pStyle w:val="Code"/>
      </w:pPr>
      <w:r w:rsidRPr="00FD3B3E">
        <w:t>{</w:t>
      </w:r>
    </w:p>
    <w:p w14:paraId="048E4391" w14:textId="2039BD9C" w:rsidR="00630A9A" w:rsidRPr="00FD3B3E" w:rsidRDefault="00630A9A" w:rsidP="00FD3B3E">
      <w:pPr>
        <w:pStyle w:val="Code"/>
      </w:pPr>
      <w:r w:rsidRPr="00FD3B3E">
        <w:t xml:space="preserve">    uint8     m_endLap;                // Lap the tyre usage ends on (255 of current tyre)</w:t>
      </w:r>
    </w:p>
    <w:p w14:paraId="6BE66A17" w14:textId="4945074B" w:rsidR="00182FED" w:rsidRDefault="00182FED" w:rsidP="00182FED">
      <w:pPr>
        <w:pStyle w:val="Code"/>
      </w:pPr>
      <w:r>
        <w:t xml:space="preserve">    uint8     m_tyreActualCompound;   </w:t>
      </w:r>
      <w:r w:rsidR="003F7334">
        <w:t xml:space="preserve"> </w:t>
      </w:r>
      <w:r>
        <w:t>// Actual tyres used by this driver</w:t>
      </w:r>
    </w:p>
    <w:p w14:paraId="65103793" w14:textId="7835A694" w:rsidR="00182FED" w:rsidRDefault="00182FED" w:rsidP="00182FED">
      <w:pPr>
        <w:pStyle w:val="Code"/>
      </w:pPr>
      <w:r>
        <w:t xml:space="preserve">    uint8     m_tyreVisualCompound;   </w:t>
      </w:r>
      <w:r w:rsidR="003F7334">
        <w:t xml:space="preserve"> </w:t>
      </w:r>
      <w:r>
        <w:t>// Visual tyres used by this driver</w:t>
      </w:r>
    </w:p>
    <w:p w14:paraId="66936004" w14:textId="77777777" w:rsidR="00630A9A" w:rsidRPr="00FD3B3E" w:rsidRDefault="00630A9A" w:rsidP="00FD3B3E">
      <w:pPr>
        <w:pStyle w:val="Code"/>
      </w:pPr>
      <w:r w:rsidRPr="00FD3B3E">
        <w:t>};</w:t>
      </w:r>
    </w:p>
    <w:p w14:paraId="17B5AF9F" w14:textId="77777777" w:rsidR="00630A9A" w:rsidRPr="00FD3B3E" w:rsidRDefault="00630A9A" w:rsidP="00FD3B3E">
      <w:pPr>
        <w:pStyle w:val="Code"/>
      </w:pPr>
    </w:p>
    <w:p w14:paraId="32EF1BD3" w14:textId="03364FBC" w:rsidR="00E82526" w:rsidRPr="00FD3B3E" w:rsidRDefault="00E82526" w:rsidP="00FD3B3E">
      <w:pPr>
        <w:pStyle w:val="Code"/>
      </w:pPr>
      <w:r w:rsidRPr="00FD3B3E">
        <w:t>struct PacketSessionHistoryData</w:t>
      </w:r>
    </w:p>
    <w:p w14:paraId="1A0B3895" w14:textId="77777777" w:rsidR="00E82526" w:rsidRPr="00FD3B3E" w:rsidRDefault="00E82526" w:rsidP="00FD3B3E">
      <w:pPr>
        <w:pStyle w:val="Code"/>
      </w:pPr>
      <w:r w:rsidRPr="00FD3B3E">
        <w:t>{</w:t>
      </w:r>
    </w:p>
    <w:p w14:paraId="3B86782F" w14:textId="7BECC476" w:rsidR="00E82526" w:rsidRPr="00FD3B3E" w:rsidRDefault="00E82526" w:rsidP="00FD3B3E">
      <w:pPr>
        <w:pStyle w:val="Code"/>
      </w:pPr>
      <w:r w:rsidRPr="00FD3B3E">
        <w:t xml:space="preserve">    PacketHeader  m_header;               </w:t>
      </w:r>
      <w:r w:rsidR="00A574CD" w:rsidRPr="00FD3B3E">
        <w:t xml:space="preserve">    </w:t>
      </w:r>
      <w:r w:rsidRPr="00FD3B3E">
        <w:t>// Header</w:t>
      </w:r>
    </w:p>
    <w:p w14:paraId="1E04FE48" w14:textId="409BCCC6" w:rsidR="00E82526" w:rsidRPr="00FD3B3E" w:rsidRDefault="00E82526" w:rsidP="00FD3B3E">
      <w:pPr>
        <w:pStyle w:val="Code"/>
      </w:pPr>
    </w:p>
    <w:p w14:paraId="746ACC9F" w14:textId="386E8CD0" w:rsidR="00E82526" w:rsidRPr="00FD3B3E" w:rsidRDefault="00E82526" w:rsidP="00FD3B3E">
      <w:pPr>
        <w:pStyle w:val="Code"/>
      </w:pPr>
      <w:r w:rsidRPr="00FD3B3E">
        <w:t xml:space="preserve">    uint8         m_carIdx;                   // Index of the car this lap data relates to</w:t>
      </w:r>
    </w:p>
    <w:p w14:paraId="4038F103" w14:textId="0F65EF59" w:rsidR="00E82526" w:rsidRPr="00FD3B3E" w:rsidRDefault="00E82526" w:rsidP="00FD3B3E">
      <w:pPr>
        <w:pStyle w:val="Code"/>
      </w:pPr>
      <w:r w:rsidRPr="00FD3B3E">
        <w:t xml:space="preserve">    uint8         m_numLaps;                  // Num laps in the data</w:t>
      </w:r>
      <w:r w:rsidR="00DF2290">
        <w:t xml:space="preserve"> </w:t>
      </w:r>
      <w:r w:rsidR="00DF2290" w:rsidRPr="00DF2290">
        <w:t>(including current partial lap)</w:t>
      </w:r>
    </w:p>
    <w:p w14:paraId="6382E6AA" w14:textId="6AD6C25D" w:rsidR="00E82526" w:rsidRPr="00FD3B3E" w:rsidRDefault="00E82526" w:rsidP="00FD3B3E">
      <w:pPr>
        <w:pStyle w:val="Code"/>
      </w:pPr>
      <w:r w:rsidRPr="00FD3B3E">
        <w:t xml:space="preserve">    uint8         m_numTyreStints;            // Number of tyre stints in the data</w:t>
      </w:r>
    </w:p>
    <w:p w14:paraId="2FD7FB26" w14:textId="77777777" w:rsidR="00E82526" w:rsidRPr="00FD3B3E" w:rsidRDefault="00E82526" w:rsidP="00FD3B3E">
      <w:pPr>
        <w:pStyle w:val="Code"/>
      </w:pPr>
    </w:p>
    <w:p w14:paraId="0BCAB028" w14:textId="12D1F278" w:rsidR="00E82526" w:rsidRPr="00FD3B3E" w:rsidRDefault="00E82526" w:rsidP="00FD3B3E">
      <w:pPr>
        <w:pStyle w:val="Code"/>
      </w:pPr>
      <w:r w:rsidRPr="00FD3B3E">
        <w:t xml:space="preserve">    uint8         m_bestLapTimeLapNum;        // Lap the best lap time was achieved on</w:t>
      </w:r>
    </w:p>
    <w:p w14:paraId="79D4AFB7" w14:textId="1B4FB159" w:rsidR="00E82526" w:rsidRPr="00FD3B3E" w:rsidRDefault="00E82526" w:rsidP="00FD3B3E">
      <w:pPr>
        <w:pStyle w:val="Code"/>
      </w:pPr>
      <w:r w:rsidRPr="00FD3B3E">
        <w:t xml:space="preserve">    uint8         m_bestSector1LapNum;        // Lap the best Sector 1 time was achieved on</w:t>
      </w:r>
    </w:p>
    <w:p w14:paraId="6F6600BB" w14:textId="5B536F4F" w:rsidR="00E82526" w:rsidRPr="00FD3B3E" w:rsidRDefault="00E82526" w:rsidP="00FD3B3E">
      <w:pPr>
        <w:pStyle w:val="Code"/>
      </w:pPr>
      <w:r w:rsidRPr="00FD3B3E">
        <w:t xml:space="preserve">    uint8         m_bestSector2LapNum;        // Lap the best Sector 2 time was achieved on</w:t>
      </w:r>
    </w:p>
    <w:p w14:paraId="17BBA29F" w14:textId="2AE20A95" w:rsidR="00E82526" w:rsidRPr="00FD3B3E" w:rsidRDefault="00E82526" w:rsidP="00FD3B3E">
      <w:pPr>
        <w:pStyle w:val="Code"/>
      </w:pPr>
      <w:r w:rsidRPr="00FD3B3E">
        <w:t xml:space="preserve">    uint8         m_bestSector3LapNum;        // Lap the best Sector 3 time was achieved on</w:t>
      </w:r>
    </w:p>
    <w:p w14:paraId="409E9E9E" w14:textId="77777777" w:rsidR="00E82526" w:rsidRPr="00FD3B3E" w:rsidRDefault="00E82526" w:rsidP="00FD3B3E">
      <w:pPr>
        <w:pStyle w:val="Code"/>
      </w:pPr>
    </w:p>
    <w:p w14:paraId="4272A5EA" w14:textId="654135B3" w:rsidR="00A574CD" w:rsidRPr="00FD3B3E" w:rsidRDefault="00A574CD" w:rsidP="00FD3B3E">
      <w:pPr>
        <w:pStyle w:val="Code"/>
      </w:pPr>
      <w:r w:rsidRPr="00FD3B3E">
        <w:t xml:space="preserve">    LapHistoryData          m_lapHistoryData[</w:t>
      </w:r>
      <w:r w:rsidR="00DB6EF0">
        <w:t>100</w:t>
      </w:r>
      <w:r w:rsidRPr="00FD3B3E">
        <w:t>];</w:t>
      </w:r>
      <w:r w:rsidR="00DB6EF0">
        <w:tab/>
        <w:t>// 100 laps of data max</w:t>
      </w:r>
    </w:p>
    <w:p w14:paraId="014F8A4E" w14:textId="1FF4FC1F" w:rsidR="00A574CD" w:rsidRPr="00FD3B3E" w:rsidRDefault="00A574CD" w:rsidP="00FD3B3E">
      <w:pPr>
        <w:pStyle w:val="Code"/>
      </w:pPr>
      <w:r w:rsidRPr="00FD3B3E">
        <w:t xml:space="preserve">    TyreStintHistoryData    m_tyreStintsHistoryData[8];</w:t>
      </w:r>
    </w:p>
    <w:p w14:paraId="4505F423" w14:textId="03738204" w:rsidR="00E82526" w:rsidRPr="00FD3B3E" w:rsidRDefault="00E82526" w:rsidP="00FD3B3E">
      <w:pPr>
        <w:pStyle w:val="Code"/>
      </w:pPr>
      <w:r w:rsidRPr="00FD3B3E">
        <w:t>};</w:t>
      </w:r>
    </w:p>
    <w:p w14:paraId="3200EFB0" w14:textId="2E7821B4" w:rsidR="00A7242D" w:rsidRDefault="00A7242D">
      <w:pPr>
        <w:spacing w:after="200" w:line="276" w:lineRule="auto"/>
        <w:jc w:val="left"/>
        <w:rPr>
          <w:b/>
          <w:sz w:val="28"/>
          <w:szCs w:val="24"/>
        </w:rPr>
      </w:pPr>
      <w:r>
        <w:br w:type="page"/>
      </w:r>
    </w:p>
    <w:p w14:paraId="68F812D8" w14:textId="77777777" w:rsidR="003E2693" w:rsidRDefault="003E2693" w:rsidP="00A7242D">
      <w:pPr>
        <w:pStyle w:val="Heading2"/>
      </w:pPr>
      <w:r>
        <w:lastRenderedPageBreak/>
        <w:t>Restricted data (Your Telemetry setting)</w:t>
      </w:r>
    </w:p>
    <w:p w14:paraId="0FF7D57E" w14:textId="77777777" w:rsidR="00A7242D" w:rsidRPr="00A7242D" w:rsidRDefault="00A7242D" w:rsidP="00A7242D"/>
    <w:p w14:paraId="31C60144" w14:textId="77777777" w:rsidR="00A7242D" w:rsidRDefault="00A7242D" w:rsidP="00A7242D">
      <w:r>
        <w:t>There is some data in the UDP that you may not want other players seeing if you are in a multiplayer game. This is controlled by the “Your Telemetry” setting in the Telemetry options. The options are:</w:t>
      </w:r>
    </w:p>
    <w:p w14:paraId="142B53EA" w14:textId="77777777" w:rsidR="00A7242D" w:rsidRDefault="00A7242D" w:rsidP="00A7242D"/>
    <w:p w14:paraId="5D3EF30D" w14:textId="77777777" w:rsidR="00A7242D" w:rsidRDefault="00A7242D" w:rsidP="00A7242D">
      <w:pPr>
        <w:pStyle w:val="ListParagraph"/>
        <w:numPr>
          <w:ilvl w:val="0"/>
          <w:numId w:val="30"/>
        </w:numPr>
      </w:pPr>
      <w:r>
        <w:t>Restricted (Default) – other players viewing the UDP data will not see values for your car</w:t>
      </w:r>
    </w:p>
    <w:p w14:paraId="52FF18A8" w14:textId="77777777" w:rsidR="00A7242D" w:rsidRDefault="00A7242D" w:rsidP="00A7242D">
      <w:pPr>
        <w:pStyle w:val="ListParagraph"/>
        <w:numPr>
          <w:ilvl w:val="0"/>
          <w:numId w:val="30"/>
        </w:numPr>
      </w:pPr>
      <w:r>
        <w:t>Public – all other players can see all the data for your car</w:t>
      </w:r>
    </w:p>
    <w:p w14:paraId="1F61C431" w14:textId="77777777" w:rsidR="00A7242D" w:rsidRDefault="00A7242D" w:rsidP="00A7242D"/>
    <w:p w14:paraId="04B05981" w14:textId="77777777" w:rsidR="00A7242D" w:rsidRDefault="00A7242D" w:rsidP="00A7242D">
      <w:r>
        <w:t>Note: You can always see the data for the car you are driving regardless of the setting.</w:t>
      </w:r>
    </w:p>
    <w:p w14:paraId="7C666B33" w14:textId="77777777" w:rsidR="00A7242D" w:rsidRDefault="00A7242D" w:rsidP="00A7242D"/>
    <w:p w14:paraId="002B6C5B" w14:textId="77777777" w:rsidR="00A7242D" w:rsidRDefault="00A7242D" w:rsidP="00A7242D">
      <w:r>
        <w:t xml:space="preserve">The following data items are set to zero if the player driving </w:t>
      </w:r>
      <w:r w:rsidR="009C03A9">
        <w:t xml:space="preserve">the car in question </w:t>
      </w:r>
      <w:r>
        <w:t>has their “Your Telemetry” set to “Restricted”:</w:t>
      </w:r>
    </w:p>
    <w:p w14:paraId="1CE89708" w14:textId="77777777" w:rsidR="00A7242D" w:rsidRDefault="00A7242D" w:rsidP="00A7242D"/>
    <w:p w14:paraId="21F6DBAF" w14:textId="77777777" w:rsidR="00A7242D" w:rsidRDefault="00A7242D" w:rsidP="00A7242D">
      <w:pPr>
        <w:pStyle w:val="Heading3"/>
      </w:pPr>
      <w:r>
        <w:t>Car status packet</w:t>
      </w:r>
    </w:p>
    <w:p w14:paraId="16569F45" w14:textId="77777777" w:rsidR="00A7242D" w:rsidRPr="00A7242D" w:rsidRDefault="00A7242D" w:rsidP="00A7242D"/>
    <w:p w14:paraId="1428D39D" w14:textId="77777777" w:rsidR="003E2693" w:rsidRDefault="00A7242D" w:rsidP="00052B14">
      <w:pPr>
        <w:pStyle w:val="ListParagraph"/>
        <w:numPr>
          <w:ilvl w:val="0"/>
          <w:numId w:val="31"/>
        </w:numPr>
        <w:spacing w:line="276" w:lineRule="auto"/>
        <w:jc w:val="left"/>
      </w:pPr>
      <w:r>
        <w:t>m_fuelInTank</w:t>
      </w:r>
    </w:p>
    <w:p w14:paraId="7D4AF4B0" w14:textId="77777777" w:rsidR="003E2693" w:rsidRDefault="00A7242D" w:rsidP="00052B14">
      <w:pPr>
        <w:pStyle w:val="ListParagraph"/>
        <w:numPr>
          <w:ilvl w:val="0"/>
          <w:numId w:val="31"/>
        </w:numPr>
        <w:spacing w:line="276" w:lineRule="auto"/>
        <w:jc w:val="left"/>
      </w:pPr>
      <w:r>
        <w:t>m_fuelCapacity</w:t>
      </w:r>
    </w:p>
    <w:p w14:paraId="3F9A0F28" w14:textId="77777777" w:rsidR="003E2693" w:rsidRDefault="00A7242D" w:rsidP="00052B14">
      <w:pPr>
        <w:pStyle w:val="ListParagraph"/>
        <w:numPr>
          <w:ilvl w:val="0"/>
          <w:numId w:val="31"/>
        </w:numPr>
        <w:spacing w:line="276" w:lineRule="auto"/>
        <w:jc w:val="left"/>
      </w:pPr>
      <w:r>
        <w:t>m_fuelMix</w:t>
      </w:r>
    </w:p>
    <w:p w14:paraId="144437E4" w14:textId="77777777" w:rsidR="003E2693" w:rsidRDefault="003E2693" w:rsidP="00052B14">
      <w:pPr>
        <w:pStyle w:val="ListParagraph"/>
        <w:numPr>
          <w:ilvl w:val="0"/>
          <w:numId w:val="31"/>
        </w:numPr>
        <w:spacing w:line="276" w:lineRule="auto"/>
        <w:jc w:val="left"/>
      </w:pPr>
      <w:r>
        <w:t>m_fuelRemainingLaps</w:t>
      </w:r>
    </w:p>
    <w:p w14:paraId="1820EED0" w14:textId="77777777" w:rsidR="003E2693" w:rsidRDefault="00A7242D" w:rsidP="00052B14">
      <w:pPr>
        <w:pStyle w:val="ListParagraph"/>
        <w:numPr>
          <w:ilvl w:val="0"/>
          <w:numId w:val="31"/>
        </w:numPr>
        <w:spacing w:line="276" w:lineRule="auto"/>
        <w:jc w:val="left"/>
      </w:pPr>
      <w:r>
        <w:t>m_frontBrakeBias</w:t>
      </w:r>
    </w:p>
    <w:p w14:paraId="427651E4" w14:textId="77777777" w:rsidR="00A7242D" w:rsidRDefault="003E2693" w:rsidP="00052B14">
      <w:pPr>
        <w:pStyle w:val="ListParagraph"/>
        <w:numPr>
          <w:ilvl w:val="0"/>
          <w:numId w:val="31"/>
        </w:numPr>
        <w:spacing w:line="276" w:lineRule="auto"/>
        <w:jc w:val="left"/>
      </w:pPr>
      <w:r>
        <w:t>m_ersDeployMode</w:t>
      </w:r>
    </w:p>
    <w:p w14:paraId="503077BC" w14:textId="77777777" w:rsidR="00A7242D" w:rsidRDefault="003E2693" w:rsidP="00052B14">
      <w:pPr>
        <w:pStyle w:val="ListParagraph"/>
        <w:numPr>
          <w:ilvl w:val="0"/>
          <w:numId w:val="31"/>
        </w:numPr>
        <w:spacing w:line="276" w:lineRule="auto"/>
        <w:jc w:val="left"/>
      </w:pPr>
      <w:r>
        <w:t>m_ersStoreEnergy</w:t>
      </w:r>
    </w:p>
    <w:p w14:paraId="6E6E5451" w14:textId="77777777" w:rsidR="00A7242D" w:rsidRDefault="003E2693" w:rsidP="00052B14">
      <w:pPr>
        <w:pStyle w:val="ListParagraph"/>
        <w:numPr>
          <w:ilvl w:val="0"/>
          <w:numId w:val="31"/>
        </w:numPr>
        <w:spacing w:line="276" w:lineRule="auto"/>
        <w:jc w:val="left"/>
      </w:pPr>
      <w:r>
        <w:t>m_ersDeployedThisLap</w:t>
      </w:r>
    </w:p>
    <w:p w14:paraId="19A58C48" w14:textId="77777777" w:rsidR="00A7242D" w:rsidRDefault="003E2693" w:rsidP="00052B14">
      <w:pPr>
        <w:pStyle w:val="ListParagraph"/>
        <w:numPr>
          <w:ilvl w:val="0"/>
          <w:numId w:val="31"/>
        </w:numPr>
        <w:spacing w:line="276" w:lineRule="auto"/>
        <w:jc w:val="left"/>
      </w:pPr>
      <w:r>
        <w:t>m_ersHarvestedThisLapMGUK</w:t>
      </w:r>
    </w:p>
    <w:p w14:paraId="7F036C83" w14:textId="77777777" w:rsidR="008B2B87" w:rsidRDefault="003E2693" w:rsidP="00052B14">
      <w:pPr>
        <w:pStyle w:val="ListParagraph"/>
        <w:numPr>
          <w:ilvl w:val="0"/>
          <w:numId w:val="31"/>
        </w:numPr>
        <w:spacing w:line="276" w:lineRule="auto"/>
        <w:jc w:val="left"/>
      </w:pPr>
      <w:r>
        <w:t>m</w:t>
      </w:r>
      <w:r w:rsidR="00A7242D">
        <w:t>_ersHarvestedThisLapMGUH</w:t>
      </w:r>
    </w:p>
    <w:p w14:paraId="1FD0C3AB" w14:textId="77777777" w:rsidR="00611BEE" w:rsidRDefault="00611BEE" w:rsidP="00611BEE">
      <w:pPr>
        <w:spacing w:line="276" w:lineRule="auto"/>
        <w:jc w:val="left"/>
      </w:pPr>
    </w:p>
    <w:p w14:paraId="26EF3E9B" w14:textId="77777777" w:rsidR="00611BEE" w:rsidRDefault="00611BEE" w:rsidP="00611BEE">
      <w:pPr>
        <w:pStyle w:val="Heading3"/>
      </w:pPr>
      <w:r>
        <w:t>Car damage packet</w:t>
      </w:r>
    </w:p>
    <w:p w14:paraId="43417EB9" w14:textId="77777777" w:rsidR="00611BEE" w:rsidRPr="00611BEE" w:rsidRDefault="00611BEE" w:rsidP="00611BEE"/>
    <w:p w14:paraId="42A764CF" w14:textId="77777777" w:rsidR="00611BEE" w:rsidRDefault="00611BEE" w:rsidP="00611BEE">
      <w:pPr>
        <w:pStyle w:val="ListParagraph"/>
        <w:numPr>
          <w:ilvl w:val="0"/>
          <w:numId w:val="31"/>
        </w:numPr>
        <w:spacing w:line="276" w:lineRule="auto"/>
        <w:jc w:val="left"/>
      </w:pPr>
      <w:bookmarkStart w:id="3" w:name="_Toc9352352"/>
      <w:r>
        <w:t>m_frontLeftWingDamage</w:t>
      </w:r>
    </w:p>
    <w:p w14:paraId="2AD33EBB" w14:textId="77777777" w:rsidR="00611BEE" w:rsidRDefault="00611BEE" w:rsidP="00611BEE">
      <w:pPr>
        <w:pStyle w:val="ListParagraph"/>
        <w:numPr>
          <w:ilvl w:val="0"/>
          <w:numId w:val="31"/>
        </w:numPr>
        <w:spacing w:line="276" w:lineRule="auto"/>
        <w:jc w:val="left"/>
      </w:pPr>
      <w:r>
        <w:t>m_frontRightWingDamage</w:t>
      </w:r>
    </w:p>
    <w:p w14:paraId="051A4422" w14:textId="4AABC9DC" w:rsidR="00611BEE" w:rsidRDefault="00611BEE" w:rsidP="00611BEE">
      <w:pPr>
        <w:pStyle w:val="ListParagraph"/>
        <w:numPr>
          <w:ilvl w:val="0"/>
          <w:numId w:val="31"/>
        </w:numPr>
        <w:spacing w:line="276" w:lineRule="auto"/>
        <w:jc w:val="left"/>
      </w:pPr>
      <w:r>
        <w:t>m_rearWingDamage</w:t>
      </w:r>
    </w:p>
    <w:p w14:paraId="3B6BE7C6" w14:textId="7B185707" w:rsidR="000E7471" w:rsidRDefault="000E7471" w:rsidP="00611BEE">
      <w:pPr>
        <w:pStyle w:val="ListParagraph"/>
        <w:numPr>
          <w:ilvl w:val="0"/>
          <w:numId w:val="31"/>
        </w:numPr>
        <w:spacing w:line="276" w:lineRule="auto"/>
        <w:jc w:val="left"/>
      </w:pPr>
      <w:r>
        <w:t>m_floorDamage</w:t>
      </w:r>
    </w:p>
    <w:p w14:paraId="6FCFA6FE" w14:textId="78514F89" w:rsidR="000E7471" w:rsidRDefault="000E7471" w:rsidP="00611BEE">
      <w:pPr>
        <w:pStyle w:val="ListParagraph"/>
        <w:numPr>
          <w:ilvl w:val="0"/>
          <w:numId w:val="31"/>
        </w:numPr>
        <w:spacing w:line="276" w:lineRule="auto"/>
        <w:jc w:val="left"/>
      </w:pPr>
      <w:r>
        <w:t>m_diffuserDamage</w:t>
      </w:r>
    </w:p>
    <w:p w14:paraId="62652564" w14:textId="720F6E87" w:rsidR="000E7471" w:rsidRDefault="000E7471" w:rsidP="00611BEE">
      <w:pPr>
        <w:pStyle w:val="ListParagraph"/>
        <w:numPr>
          <w:ilvl w:val="0"/>
          <w:numId w:val="31"/>
        </w:numPr>
        <w:spacing w:line="276" w:lineRule="auto"/>
        <w:jc w:val="left"/>
      </w:pPr>
      <w:r>
        <w:t>m_sidepodDamage</w:t>
      </w:r>
    </w:p>
    <w:p w14:paraId="5BB488AB" w14:textId="77777777" w:rsidR="00611BEE" w:rsidRDefault="00611BEE" w:rsidP="00611BEE">
      <w:pPr>
        <w:pStyle w:val="ListParagraph"/>
        <w:numPr>
          <w:ilvl w:val="0"/>
          <w:numId w:val="31"/>
        </w:numPr>
        <w:spacing w:line="276" w:lineRule="auto"/>
        <w:jc w:val="left"/>
      </w:pPr>
      <w:r>
        <w:t>m_engineDamage</w:t>
      </w:r>
    </w:p>
    <w:p w14:paraId="37EBEA6E" w14:textId="77777777" w:rsidR="00611BEE" w:rsidRDefault="00611BEE" w:rsidP="00611BEE">
      <w:pPr>
        <w:pStyle w:val="ListParagraph"/>
        <w:numPr>
          <w:ilvl w:val="0"/>
          <w:numId w:val="31"/>
        </w:numPr>
        <w:spacing w:line="276" w:lineRule="auto"/>
        <w:jc w:val="left"/>
      </w:pPr>
      <w:r>
        <w:t>m_gearBoxDamage</w:t>
      </w:r>
    </w:p>
    <w:p w14:paraId="708D3D6C" w14:textId="77777777" w:rsidR="00611BEE" w:rsidRDefault="00611BEE" w:rsidP="00611BEE">
      <w:pPr>
        <w:pStyle w:val="ListParagraph"/>
        <w:numPr>
          <w:ilvl w:val="0"/>
          <w:numId w:val="31"/>
        </w:numPr>
        <w:spacing w:line="276" w:lineRule="auto"/>
        <w:jc w:val="left"/>
      </w:pPr>
      <w:r>
        <w:t>m_tyresWear (All four wheels)</w:t>
      </w:r>
    </w:p>
    <w:p w14:paraId="757A52AA" w14:textId="77777777" w:rsidR="00611BEE" w:rsidRDefault="00611BEE" w:rsidP="00611BEE">
      <w:pPr>
        <w:pStyle w:val="ListParagraph"/>
        <w:numPr>
          <w:ilvl w:val="0"/>
          <w:numId w:val="31"/>
        </w:numPr>
        <w:spacing w:line="276" w:lineRule="auto"/>
        <w:jc w:val="left"/>
      </w:pPr>
      <w:r>
        <w:t>m_tyresDamage (All four wheels)</w:t>
      </w:r>
    </w:p>
    <w:p w14:paraId="70C23C77" w14:textId="77777777" w:rsidR="00374937" w:rsidRDefault="00374937" w:rsidP="00611BEE">
      <w:pPr>
        <w:pStyle w:val="ListParagraph"/>
        <w:numPr>
          <w:ilvl w:val="0"/>
          <w:numId w:val="31"/>
        </w:numPr>
        <w:spacing w:line="276" w:lineRule="auto"/>
        <w:jc w:val="left"/>
      </w:pPr>
      <w:r>
        <w:t>m_brakesDamage (All four wheels)</w:t>
      </w:r>
    </w:p>
    <w:p w14:paraId="6696930B" w14:textId="77777777" w:rsidR="00E26EF3" w:rsidRDefault="00E26EF3" w:rsidP="00611BEE">
      <w:pPr>
        <w:pStyle w:val="ListParagraph"/>
        <w:numPr>
          <w:ilvl w:val="0"/>
          <w:numId w:val="31"/>
        </w:numPr>
        <w:spacing w:line="276" w:lineRule="auto"/>
        <w:jc w:val="left"/>
      </w:pPr>
      <w:r>
        <w:t>m_drsFault</w:t>
      </w:r>
    </w:p>
    <w:p w14:paraId="399409E7" w14:textId="77777777" w:rsidR="00E26EF3" w:rsidRDefault="00E26EF3" w:rsidP="00611BEE">
      <w:pPr>
        <w:pStyle w:val="ListParagraph"/>
        <w:numPr>
          <w:ilvl w:val="0"/>
          <w:numId w:val="31"/>
        </w:numPr>
        <w:spacing w:line="276" w:lineRule="auto"/>
        <w:jc w:val="left"/>
      </w:pPr>
      <w:r>
        <w:t>m_engineMGUHWear</w:t>
      </w:r>
    </w:p>
    <w:p w14:paraId="7F4CB4E3" w14:textId="77777777" w:rsidR="00A23408" w:rsidRDefault="00A23408" w:rsidP="00611BEE">
      <w:pPr>
        <w:pStyle w:val="ListParagraph"/>
        <w:numPr>
          <w:ilvl w:val="0"/>
          <w:numId w:val="31"/>
        </w:numPr>
        <w:spacing w:line="276" w:lineRule="auto"/>
        <w:jc w:val="left"/>
      </w:pPr>
      <w:r>
        <w:t>m_engineESWear</w:t>
      </w:r>
    </w:p>
    <w:p w14:paraId="3CC45DBA" w14:textId="77777777" w:rsidR="00A23408" w:rsidRDefault="00A23408" w:rsidP="00611BEE">
      <w:pPr>
        <w:pStyle w:val="ListParagraph"/>
        <w:numPr>
          <w:ilvl w:val="0"/>
          <w:numId w:val="31"/>
        </w:numPr>
        <w:spacing w:line="276" w:lineRule="auto"/>
        <w:jc w:val="left"/>
      </w:pPr>
      <w:r>
        <w:t>m_engineCEWear</w:t>
      </w:r>
    </w:p>
    <w:p w14:paraId="544C8CC0" w14:textId="77777777" w:rsidR="00A23408" w:rsidRDefault="00A23408" w:rsidP="00611BEE">
      <w:pPr>
        <w:pStyle w:val="ListParagraph"/>
        <w:numPr>
          <w:ilvl w:val="0"/>
          <w:numId w:val="31"/>
        </w:numPr>
        <w:spacing w:line="276" w:lineRule="auto"/>
        <w:jc w:val="left"/>
      </w:pPr>
      <w:r>
        <w:t>m_engineICEWear</w:t>
      </w:r>
    </w:p>
    <w:p w14:paraId="17C075F9" w14:textId="77777777" w:rsidR="00A23408" w:rsidRDefault="00A23408" w:rsidP="00611BEE">
      <w:pPr>
        <w:pStyle w:val="ListParagraph"/>
        <w:numPr>
          <w:ilvl w:val="0"/>
          <w:numId w:val="31"/>
        </w:numPr>
        <w:spacing w:line="276" w:lineRule="auto"/>
        <w:jc w:val="left"/>
      </w:pPr>
      <w:r>
        <w:t>m_engineMGUKWear</w:t>
      </w:r>
    </w:p>
    <w:p w14:paraId="4D7A8B3A" w14:textId="0CC88E17" w:rsidR="00A23408" w:rsidRDefault="00A23408" w:rsidP="00611BEE">
      <w:pPr>
        <w:pStyle w:val="ListParagraph"/>
        <w:numPr>
          <w:ilvl w:val="0"/>
          <w:numId w:val="31"/>
        </w:numPr>
        <w:spacing w:line="276" w:lineRule="auto"/>
        <w:jc w:val="left"/>
      </w:pPr>
      <w:r>
        <w:lastRenderedPageBreak/>
        <w:t>m_engineTCWear</w:t>
      </w:r>
    </w:p>
    <w:p w14:paraId="04FFB6F7" w14:textId="77777777" w:rsidR="003F6323" w:rsidRDefault="003F6323" w:rsidP="003F6323">
      <w:pPr>
        <w:spacing w:line="276" w:lineRule="auto"/>
        <w:jc w:val="left"/>
      </w:pPr>
    </w:p>
    <w:p w14:paraId="27971E58" w14:textId="77777777" w:rsidR="001F5CF3" w:rsidRDefault="001F5CF3" w:rsidP="001F5CF3">
      <w:pPr>
        <w:pStyle w:val="Heading1"/>
      </w:pPr>
      <w:r>
        <w:t>FAQS</w:t>
      </w:r>
      <w:bookmarkEnd w:id="3"/>
    </w:p>
    <w:p w14:paraId="6B73DD60" w14:textId="77777777" w:rsidR="001F5CF3" w:rsidRDefault="001F5CF3" w:rsidP="001F5CF3"/>
    <w:p w14:paraId="570089AF" w14:textId="77777777" w:rsidR="001F5CF3" w:rsidRPr="0044505A" w:rsidRDefault="001F5CF3" w:rsidP="001F5CF3">
      <w:pPr>
        <w:pStyle w:val="Heading2"/>
      </w:pPr>
      <w:r w:rsidRPr="0044505A">
        <w:t>How do I enable the UDP Telemetry Output?</w:t>
      </w:r>
    </w:p>
    <w:p w14:paraId="4AAEE84C" w14:textId="77777777" w:rsidR="001F5CF3" w:rsidRPr="00CA770C" w:rsidRDefault="001F5CF3" w:rsidP="001F5CF3">
      <w:pPr>
        <w:rPr>
          <w:color w:val="000000"/>
        </w:rPr>
      </w:pPr>
      <w:r>
        <w:t>In F1 20</w:t>
      </w:r>
      <w:r w:rsidR="00073BFD">
        <w:t>2</w:t>
      </w:r>
      <w:r w:rsidR="00E34E9B">
        <w:t>1</w:t>
      </w:r>
      <w:r>
        <w:t>, UDP telemetry output is controlled via the in-game menus</w:t>
      </w:r>
      <w:r w:rsidRPr="00CA770C">
        <w:rPr>
          <w:color w:val="000000"/>
        </w:rPr>
        <w:t>. To enable this, enter the options menu from the main menu (triangle / Y), then enter the settings menu</w:t>
      </w:r>
      <w:r>
        <w:rPr>
          <w:color w:val="000000"/>
        </w:rPr>
        <w:t xml:space="preserve"> - the </w:t>
      </w:r>
      <w:r w:rsidRPr="00CA770C">
        <w:rPr>
          <w:color w:val="000000"/>
        </w:rPr>
        <w:t xml:space="preserve">UDP option </w:t>
      </w:r>
      <w:r>
        <w:rPr>
          <w:color w:val="000000"/>
        </w:rPr>
        <w:t xml:space="preserve">will be at </w:t>
      </w:r>
      <w:r w:rsidRPr="00CA770C">
        <w:rPr>
          <w:color w:val="000000"/>
        </w:rPr>
        <w:t xml:space="preserve">the bottom of the list. </w:t>
      </w:r>
      <w:r>
        <w:rPr>
          <w:color w:val="000000"/>
        </w:rPr>
        <w:t xml:space="preserve">From there you will be able to enable / disable the UDP output, configure the IP address and port for the receiving application, toggle broadcast mode and set the send rate. Broadcast mode transmits the data across the network subnet to </w:t>
      </w:r>
      <w:r w:rsidRPr="00CA770C">
        <w:rPr>
          <w:color w:val="000000"/>
        </w:rPr>
        <w:t xml:space="preserve">allow multiple devices </w:t>
      </w:r>
      <w:r>
        <w:rPr>
          <w:color w:val="000000"/>
        </w:rPr>
        <w:t xml:space="preserve">on the same subnet to </w:t>
      </w:r>
      <w:r w:rsidRPr="00CA770C">
        <w:rPr>
          <w:color w:val="000000"/>
        </w:rPr>
        <w:t xml:space="preserve">be able to </w:t>
      </w:r>
      <w:r>
        <w:rPr>
          <w:color w:val="000000"/>
        </w:rPr>
        <w:t xml:space="preserve">receive </w:t>
      </w:r>
      <w:r w:rsidRPr="00CA770C">
        <w:rPr>
          <w:color w:val="000000"/>
        </w:rPr>
        <w:t>this</w:t>
      </w:r>
      <w:r>
        <w:rPr>
          <w:color w:val="000000"/>
        </w:rPr>
        <w:t xml:space="preserve"> information. When using broadcast mode it is not necessary to set a target IP address, just a target port for applications to listen on.</w:t>
      </w:r>
    </w:p>
    <w:p w14:paraId="331290C4" w14:textId="77777777" w:rsidR="001F5CF3" w:rsidRDefault="001F5CF3" w:rsidP="001F5CF3">
      <w:pPr>
        <w:rPr>
          <w:color w:val="000000"/>
        </w:rPr>
      </w:pPr>
    </w:p>
    <w:p w14:paraId="6A486AEB" w14:textId="77777777" w:rsidR="001F5CF3" w:rsidRDefault="001F5CF3" w:rsidP="001F5CF3">
      <w:r w:rsidRPr="006076D9">
        <w:rPr>
          <w:i/>
        </w:rPr>
        <w:t xml:space="preserve">Advanced PC </w:t>
      </w:r>
      <w:r>
        <w:rPr>
          <w:i/>
        </w:rPr>
        <w:t>U</w:t>
      </w:r>
      <w:r w:rsidRPr="006076D9">
        <w:rPr>
          <w:i/>
        </w:rPr>
        <w:t>sers</w:t>
      </w:r>
      <w:r>
        <w:t>: You can additionally edit the game’s configuration XML file to configure UDP output. The file is located here (after an initial boot of the game):</w:t>
      </w:r>
    </w:p>
    <w:p w14:paraId="773AB0A7" w14:textId="77777777" w:rsidR="001F5CF3" w:rsidRPr="00B94F23" w:rsidRDefault="001F5CF3" w:rsidP="001F5CF3"/>
    <w:p w14:paraId="2197FD77" w14:textId="77777777" w:rsidR="001F5CF3" w:rsidRPr="00297278" w:rsidRDefault="001F5CF3" w:rsidP="001F5CF3">
      <w:pPr>
        <w:pStyle w:val="Code"/>
        <w:ind w:firstLine="720"/>
      </w:pPr>
      <w:r w:rsidRPr="00297278">
        <w:t>...\</w:t>
      </w:r>
      <w:r>
        <w:rPr>
          <w:iCs/>
        </w:rPr>
        <w:t>Documents\My Games</w:t>
      </w:r>
      <w:r w:rsidRPr="00297278">
        <w:rPr>
          <w:iCs/>
        </w:rPr>
        <w:t>\</w:t>
      </w:r>
      <w:r w:rsidRPr="00297278">
        <w:t>&lt;game_folder&gt;\hardwaresettings\hardware_settings_config.xml</w:t>
      </w:r>
    </w:p>
    <w:p w14:paraId="5EE38F60" w14:textId="77777777" w:rsidR="001F5CF3" w:rsidRPr="00B94F23" w:rsidRDefault="001F5CF3" w:rsidP="001F5CF3"/>
    <w:p w14:paraId="5B004B36" w14:textId="77777777" w:rsidR="001F5CF3" w:rsidRPr="00297278" w:rsidRDefault="001F5CF3" w:rsidP="001F5CF3">
      <w:pPr>
        <w:rPr>
          <w:szCs w:val="22"/>
        </w:rPr>
      </w:pPr>
      <w:r>
        <w:rPr>
          <w:szCs w:val="22"/>
        </w:rPr>
        <w:t>You should see the tag</w:t>
      </w:r>
      <w:r w:rsidRPr="00297278">
        <w:rPr>
          <w:szCs w:val="22"/>
        </w:rPr>
        <w:t>:</w:t>
      </w:r>
    </w:p>
    <w:p w14:paraId="355241B1" w14:textId="77777777" w:rsidR="001F5CF3" w:rsidRPr="00B94F23" w:rsidRDefault="001F5CF3" w:rsidP="001F5CF3">
      <w:pPr>
        <w:rPr>
          <w:rFonts w:ascii="Calibri" w:hAnsi="Calibri"/>
          <w:sz w:val="22"/>
          <w:szCs w:val="22"/>
        </w:rPr>
      </w:pPr>
    </w:p>
    <w:p w14:paraId="2FAEEC6F" w14:textId="77777777" w:rsidR="001F5CF3" w:rsidRPr="006076D9" w:rsidRDefault="001F5CF3" w:rsidP="001F5CF3">
      <w:pPr>
        <w:pStyle w:val="Code"/>
        <w:ind w:left="720"/>
      </w:pPr>
      <w:r w:rsidRPr="006076D9">
        <w:t>&lt;motion&gt;</w:t>
      </w:r>
    </w:p>
    <w:p w14:paraId="64B11C96" w14:textId="77777777" w:rsidR="001F5CF3" w:rsidRPr="006076D9" w:rsidRDefault="001F5CF3" w:rsidP="001F5CF3">
      <w:pPr>
        <w:pStyle w:val="Code"/>
        <w:ind w:left="720"/>
      </w:pPr>
      <w:r>
        <w:t xml:space="preserve">  </w:t>
      </w:r>
      <w:r w:rsidRPr="006076D9">
        <w:t>...</w:t>
      </w:r>
    </w:p>
    <w:p w14:paraId="79A2A485" w14:textId="77777777" w:rsidR="001F5CF3" w:rsidRPr="006076D9" w:rsidRDefault="001F5CF3" w:rsidP="001F5CF3">
      <w:pPr>
        <w:pStyle w:val="Code"/>
        <w:ind w:left="720"/>
      </w:pPr>
      <w:r w:rsidRPr="006076D9">
        <w:t xml:space="preserve">  &lt;udp enabled="</w:t>
      </w:r>
      <w:r w:rsidR="00A47F90">
        <w:t>false</w:t>
      </w:r>
      <w:r w:rsidRPr="006076D9">
        <w:t>" broadcast=”false” ip="127.0.0.1" port="20777" sendRate=”20”</w:t>
      </w:r>
      <w:r>
        <w:t xml:space="preserve"> format=”20</w:t>
      </w:r>
      <w:r w:rsidR="00073BFD">
        <w:t>2</w:t>
      </w:r>
      <w:r w:rsidR="00AD2292">
        <w:t>1</w:t>
      </w:r>
      <w:r>
        <w:t>”</w:t>
      </w:r>
      <w:r w:rsidRPr="006076D9">
        <w:t xml:space="preserve"> </w:t>
      </w:r>
      <w:r w:rsidR="00017A6F">
        <w:t>yourTelemetry=”restricted”</w:t>
      </w:r>
      <w:r w:rsidR="00E80809">
        <w:t xml:space="preserve"> </w:t>
      </w:r>
      <w:r w:rsidRPr="006076D9">
        <w:t>/&gt;</w:t>
      </w:r>
    </w:p>
    <w:p w14:paraId="6F8E7015" w14:textId="77777777" w:rsidR="001F5CF3" w:rsidRPr="006076D9" w:rsidRDefault="001F5CF3" w:rsidP="001F5CF3">
      <w:pPr>
        <w:pStyle w:val="Code"/>
        <w:ind w:left="720"/>
      </w:pPr>
      <w:r w:rsidRPr="006076D9">
        <w:tab/>
        <w:t xml:space="preserve">  ...</w:t>
      </w:r>
    </w:p>
    <w:p w14:paraId="466ED9E1" w14:textId="77777777" w:rsidR="001F5CF3" w:rsidRPr="006076D9" w:rsidRDefault="001F5CF3" w:rsidP="001F5CF3">
      <w:pPr>
        <w:pStyle w:val="Code"/>
        <w:ind w:left="720"/>
      </w:pPr>
      <w:r w:rsidRPr="006076D9">
        <w:t>&lt;/motion&gt;</w:t>
      </w:r>
    </w:p>
    <w:p w14:paraId="25A95725" w14:textId="77777777" w:rsidR="001F5CF3" w:rsidRDefault="001F5CF3" w:rsidP="001F5CF3">
      <w:pPr>
        <w:rPr>
          <w:rFonts w:ascii="Calibri" w:hAnsi="Calibri" w:cs="Times New Roman"/>
          <w:sz w:val="22"/>
          <w:szCs w:val="22"/>
        </w:rPr>
      </w:pPr>
    </w:p>
    <w:p w14:paraId="6C80E814" w14:textId="77777777" w:rsidR="001F5CF3" w:rsidRDefault="001F5CF3" w:rsidP="001F5CF3">
      <w:r>
        <w:t>Here you can set the values manually. Note that any changes made within the game when it is running will overwrite any changes made manually.</w:t>
      </w:r>
      <w:r w:rsidR="00CD7A6E">
        <w:t xml:space="preserve"> Note the enabled flag is now a state.</w:t>
      </w:r>
    </w:p>
    <w:p w14:paraId="2854259A" w14:textId="77777777" w:rsidR="001F5CF3" w:rsidRDefault="001F5CF3" w:rsidP="001F5CF3"/>
    <w:p w14:paraId="3F3352CC" w14:textId="77777777" w:rsidR="001F5CF3" w:rsidRDefault="001F5CF3" w:rsidP="001F5CF3"/>
    <w:p w14:paraId="2EFC2B63" w14:textId="77777777" w:rsidR="001F5CF3" w:rsidRDefault="001F5CF3" w:rsidP="001F5CF3">
      <w:pPr>
        <w:pStyle w:val="Heading2"/>
      </w:pPr>
      <w:r>
        <w:t>What has changed since last year?</w:t>
      </w:r>
    </w:p>
    <w:p w14:paraId="1B192F30" w14:textId="77777777" w:rsidR="001F5CF3" w:rsidRDefault="001F5CF3" w:rsidP="001F5CF3">
      <w:r>
        <w:t>F1 20</w:t>
      </w:r>
      <w:r w:rsidR="00073BFD">
        <w:t>2</w:t>
      </w:r>
      <w:r w:rsidR="00E34E9B">
        <w:t>1</w:t>
      </w:r>
      <w:r>
        <w:t xml:space="preserve"> sees the following changes to the UDP specification:</w:t>
      </w:r>
    </w:p>
    <w:p w14:paraId="3033FD16" w14:textId="77777777" w:rsidR="00C11CF9" w:rsidRDefault="00C11CF9" w:rsidP="001F5CF3"/>
    <w:p w14:paraId="5580F4C1" w14:textId="611CF2E5" w:rsidR="00C11CF9" w:rsidRDefault="00D351B1" w:rsidP="00C11CF9">
      <w:pPr>
        <w:pStyle w:val="ListParagraph"/>
        <w:numPr>
          <w:ilvl w:val="0"/>
          <w:numId w:val="32"/>
        </w:numPr>
      </w:pPr>
      <w:r>
        <w:t>Car Damage packet including new engine wear parameters</w:t>
      </w:r>
      <w:r w:rsidR="002E559E">
        <w:t>,</w:t>
      </w:r>
      <w:r w:rsidR="00374937">
        <w:t xml:space="preserve"> brakes damage </w:t>
      </w:r>
      <w:r w:rsidR="002E559E">
        <w:t xml:space="preserve">and more detailed body damage </w:t>
      </w:r>
      <w:r w:rsidR="00374937">
        <w:t>included</w:t>
      </w:r>
      <w:r w:rsidR="003F6323">
        <w:t>. Some data sizes changed.</w:t>
      </w:r>
    </w:p>
    <w:p w14:paraId="4F3A800E" w14:textId="77777777" w:rsidR="00D351B1" w:rsidRDefault="00D351B1" w:rsidP="00C11CF9">
      <w:pPr>
        <w:pStyle w:val="ListParagraph"/>
        <w:numPr>
          <w:ilvl w:val="0"/>
          <w:numId w:val="32"/>
        </w:numPr>
      </w:pPr>
      <w:r>
        <w:t>Damage and wear parameters moved from car status packet to car damage for consistency and to more efficiently use space</w:t>
      </w:r>
    </w:p>
    <w:p w14:paraId="124F812A" w14:textId="582FF100" w:rsidR="004245CA" w:rsidRDefault="004245CA" w:rsidP="00C11CF9">
      <w:pPr>
        <w:pStyle w:val="ListParagraph"/>
        <w:numPr>
          <w:ilvl w:val="0"/>
          <w:numId w:val="32"/>
        </w:numPr>
      </w:pPr>
      <w:r>
        <w:t>Block rev lights have been added for showing more accurate rev light LED arrays</w:t>
      </w:r>
    </w:p>
    <w:p w14:paraId="0F1AE733" w14:textId="7050AB57" w:rsidR="00E34E9B" w:rsidRDefault="003D1B7B" w:rsidP="00C52A9E">
      <w:pPr>
        <w:pStyle w:val="ListParagraph"/>
        <w:numPr>
          <w:ilvl w:val="0"/>
          <w:numId w:val="32"/>
        </w:numPr>
      </w:pPr>
      <w:r>
        <w:t>Session packet has been updated with more detailed weather forecast</w:t>
      </w:r>
      <w:r w:rsidR="00307634">
        <w:t xml:space="preserve"> together with accuracy setting</w:t>
      </w:r>
    </w:p>
    <w:p w14:paraId="61CA23B6" w14:textId="53A2F445" w:rsidR="00F55EF4" w:rsidRDefault="00F55EF4" w:rsidP="00C52A9E">
      <w:pPr>
        <w:pStyle w:val="ListParagraph"/>
        <w:numPr>
          <w:ilvl w:val="0"/>
          <w:numId w:val="32"/>
        </w:numPr>
      </w:pPr>
      <w:r>
        <w:t>Nationality IDs have been updated</w:t>
      </w:r>
    </w:p>
    <w:p w14:paraId="2D81EA56" w14:textId="03AB3E04" w:rsidR="00FE4C57" w:rsidRDefault="00FE4C57" w:rsidP="00C52A9E">
      <w:pPr>
        <w:pStyle w:val="ListParagraph"/>
        <w:numPr>
          <w:ilvl w:val="0"/>
          <w:numId w:val="32"/>
        </w:numPr>
      </w:pPr>
      <w:r>
        <w:t>Session types have been updated</w:t>
      </w:r>
    </w:p>
    <w:p w14:paraId="23D6C4E5" w14:textId="529E6E5E" w:rsidR="0010138D" w:rsidRDefault="0010138D" w:rsidP="00C52A9E">
      <w:pPr>
        <w:pStyle w:val="ListParagraph"/>
        <w:numPr>
          <w:ilvl w:val="0"/>
          <w:numId w:val="32"/>
        </w:numPr>
      </w:pPr>
      <w:r>
        <w:t>Adding new track Ids</w:t>
      </w:r>
    </w:p>
    <w:p w14:paraId="22FCE6BD" w14:textId="4EE465EC" w:rsidR="00205B59" w:rsidRDefault="00205B59" w:rsidP="00C52A9E">
      <w:pPr>
        <w:pStyle w:val="ListParagraph"/>
        <w:numPr>
          <w:ilvl w:val="0"/>
          <w:numId w:val="32"/>
        </w:numPr>
      </w:pPr>
      <w:r>
        <w:t>Added car number in the lobby info packet</w:t>
      </w:r>
    </w:p>
    <w:p w14:paraId="2B26ECA0" w14:textId="7385296C" w:rsidR="009813E8" w:rsidRDefault="009813E8" w:rsidP="00C52A9E">
      <w:pPr>
        <w:pStyle w:val="ListParagraph"/>
        <w:numPr>
          <w:ilvl w:val="0"/>
          <w:numId w:val="32"/>
        </w:numPr>
      </w:pPr>
      <w:r>
        <w:t>Network identifier added to participants – previously the network Id was offset by 100, but this could be confused with valid Driver Ids as they go over 100 now</w:t>
      </w:r>
    </w:p>
    <w:p w14:paraId="5692FEA2" w14:textId="0DA961F5" w:rsidR="004E41A8" w:rsidRDefault="004E41A8" w:rsidP="00C52A9E">
      <w:pPr>
        <w:pStyle w:val="ListParagraph"/>
        <w:numPr>
          <w:ilvl w:val="0"/>
          <w:numId w:val="32"/>
        </w:numPr>
      </w:pPr>
      <w:r>
        <w:t xml:space="preserve">Updated Result </w:t>
      </w:r>
      <w:r w:rsidR="00607C9C">
        <w:t xml:space="preserve">Status </w:t>
      </w:r>
      <w:r>
        <w:t>values</w:t>
      </w:r>
    </w:p>
    <w:p w14:paraId="361FB0B2" w14:textId="6CEB9907" w:rsidR="002A37CE" w:rsidRDefault="002A37CE" w:rsidP="00C52A9E">
      <w:pPr>
        <w:pStyle w:val="ListParagraph"/>
        <w:numPr>
          <w:ilvl w:val="0"/>
          <w:numId w:val="32"/>
        </w:numPr>
      </w:pPr>
      <w:r>
        <w:t>Added AI difficulty to the session packet</w:t>
      </w:r>
    </w:p>
    <w:p w14:paraId="255A89C5" w14:textId="222340C6" w:rsidR="00C93EFC" w:rsidRDefault="00C93EFC" w:rsidP="00C52A9E">
      <w:pPr>
        <w:pStyle w:val="ListParagraph"/>
        <w:numPr>
          <w:ilvl w:val="0"/>
          <w:numId w:val="32"/>
        </w:numPr>
      </w:pPr>
      <w:r>
        <w:lastRenderedPageBreak/>
        <w:t>Added My Team flag to participants and now set invalid driver, team</w:t>
      </w:r>
      <w:r w:rsidR="00804CA4">
        <w:t>, nationality</w:t>
      </w:r>
      <w:r>
        <w:t xml:space="preserve"> &amp; network ids to 255</w:t>
      </w:r>
    </w:p>
    <w:p w14:paraId="3D78B9A1" w14:textId="26892848" w:rsidR="006D34D2" w:rsidRDefault="006D34D2" w:rsidP="00C52A9E">
      <w:pPr>
        <w:pStyle w:val="ListParagraph"/>
        <w:numPr>
          <w:ilvl w:val="0"/>
          <w:numId w:val="32"/>
        </w:numPr>
      </w:pPr>
      <w:r>
        <w:t>Added number of pit stops to the lap data</w:t>
      </w:r>
    </w:p>
    <w:p w14:paraId="76DB1BA8" w14:textId="2A37B6F7" w:rsidR="00961163" w:rsidRDefault="00961163" w:rsidP="00C52A9E">
      <w:pPr>
        <w:pStyle w:val="ListParagraph"/>
        <w:numPr>
          <w:ilvl w:val="0"/>
          <w:numId w:val="32"/>
        </w:numPr>
      </w:pPr>
      <w:r>
        <w:t xml:space="preserve">New </w:t>
      </w:r>
      <w:r w:rsidR="00BD15EE">
        <w:t>“S</w:t>
      </w:r>
      <w:r>
        <w:t xml:space="preserve">tart </w:t>
      </w:r>
      <w:r w:rsidR="00BD15EE">
        <w:t>l</w:t>
      </w:r>
      <w:r>
        <w:t>ights</w:t>
      </w:r>
      <w:r w:rsidR="00BD15EE">
        <w:t>”</w:t>
      </w:r>
      <w:r>
        <w:t xml:space="preserve"> and </w:t>
      </w:r>
      <w:r w:rsidR="00BD15EE">
        <w:t>“</w:t>
      </w:r>
      <w:r>
        <w:t xml:space="preserve">Lights </w:t>
      </w:r>
      <w:r w:rsidR="00BD15EE">
        <w:t>o</w:t>
      </w:r>
      <w:r>
        <w:t>ut</w:t>
      </w:r>
      <w:r w:rsidR="00BD15EE">
        <w:t>”</w:t>
      </w:r>
      <w:r>
        <w:t xml:space="preserve"> events</w:t>
      </w:r>
    </w:p>
    <w:p w14:paraId="3672DE20" w14:textId="2A4BBBE8" w:rsidR="00A0483F" w:rsidRDefault="00A0483F" w:rsidP="00C52A9E">
      <w:pPr>
        <w:pStyle w:val="ListParagraph"/>
        <w:numPr>
          <w:ilvl w:val="0"/>
          <w:numId w:val="32"/>
        </w:numPr>
      </w:pPr>
      <w:r>
        <w:t>Added identifiers into the session packet so data sets can be linked</w:t>
      </w:r>
    </w:p>
    <w:p w14:paraId="367473F2" w14:textId="31E909A0" w:rsidR="002E6A27" w:rsidRDefault="002E6A27" w:rsidP="00C52A9E">
      <w:pPr>
        <w:pStyle w:val="ListParagraph"/>
        <w:numPr>
          <w:ilvl w:val="0"/>
          <w:numId w:val="32"/>
        </w:numPr>
      </w:pPr>
      <w:r>
        <w:t>Pit stop window data for the player has been added to the session packet</w:t>
      </w:r>
    </w:p>
    <w:p w14:paraId="54231451" w14:textId="572784AF" w:rsidR="00CD0588" w:rsidRDefault="00CD0588" w:rsidP="00C52A9E">
      <w:pPr>
        <w:pStyle w:val="ListParagraph"/>
        <w:numPr>
          <w:ilvl w:val="0"/>
          <w:numId w:val="32"/>
        </w:numPr>
      </w:pPr>
      <w:r>
        <w:t>Pit stop timings for all vehicles are now available in the lap data</w:t>
      </w:r>
    </w:p>
    <w:p w14:paraId="221A1D85" w14:textId="0A4F24FB" w:rsidR="00BF59DC" w:rsidRDefault="00BF59DC" w:rsidP="00C52A9E">
      <w:pPr>
        <w:pStyle w:val="ListParagraph"/>
        <w:numPr>
          <w:ilvl w:val="0"/>
          <w:numId w:val="32"/>
        </w:numPr>
      </w:pPr>
      <w:r>
        <w:t>New session history packet gives details of lap times and tyre usage across the session</w:t>
      </w:r>
    </w:p>
    <w:p w14:paraId="194A72AC" w14:textId="53B59652" w:rsidR="00AB7AEC" w:rsidRDefault="00AB7AEC" w:rsidP="00C52A9E">
      <w:pPr>
        <w:pStyle w:val="ListParagraph"/>
        <w:numPr>
          <w:ilvl w:val="0"/>
          <w:numId w:val="32"/>
        </w:numPr>
      </w:pPr>
      <w:r>
        <w:t>Removed best lap/sector times/lap numbers from Lap Data packet as all this information is now available in the Session History packet</w:t>
      </w:r>
    </w:p>
    <w:p w14:paraId="78549B8E" w14:textId="2D3F6DE0" w:rsidR="00CD4C7B" w:rsidRDefault="00CD4C7B" w:rsidP="00C52A9E">
      <w:pPr>
        <w:pStyle w:val="ListParagraph"/>
        <w:numPr>
          <w:ilvl w:val="0"/>
          <w:numId w:val="32"/>
        </w:numPr>
      </w:pPr>
      <w:r>
        <w:t>Assists for local player are now in the session packet</w:t>
      </w:r>
    </w:p>
    <w:p w14:paraId="7566FFDE" w14:textId="00399C91" w:rsidR="00D72BDF" w:rsidRDefault="00D72BDF" w:rsidP="00C52A9E">
      <w:pPr>
        <w:pStyle w:val="ListParagraph"/>
        <w:numPr>
          <w:ilvl w:val="0"/>
          <w:numId w:val="32"/>
        </w:numPr>
      </w:pPr>
      <w:r>
        <w:t>Added num penalties unserved into lap data and events for when drive through and stop</w:t>
      </w:r>
      <w:r w:rsidR="004504F5">
        <w:t>-</w:t>
      </w:r>
      <w:r>
        <w:t>go penalties are served</w:t>
      </w:r>
    </w:p>
    <w:p w14:paraId="130ACC86" w14:textId="38F72E32" w:rsidR="00F93B77" w:rsidRDefault="00F93B77" w:rsidP="00C52A9E">
      <w:pPr>
        <w:pStyle w:val="ListParagraph"/>
        <w:numPr>
          <w:ilvl w:val="0"/>
          <w:numId w:val="32"/>
        </w:numPr>
      </w:pPr>
      <w:r>
        <w:t>Added num warnings a driver has been issued in the lap data</w:t>
      </w:r>
    </w:p>
    <w:p w14:paraId="7DB404DC" w14:textId="4ACD0EF3" w:rsidR="00C61AC0" w:rsidRDefault="00C61AC0" w:rsidP="00C52A9E">
      <w:pPr>
        <w:pStyle w:val="ListParagraph"/>
        <w:numPr>
          <w:ilvl w:val="0"/>
          <w:numId w:val="32"/>
        </w:numPr>
      </w:pPr>
      <w:r>
        <w:t>Adde</w:t>
      </w:r>
      <w:r w:rsidR="004504F5">
        <w:t>d</w:t>
      </w:r>
      <w:r>
        <w:t xml:space="preserve"> network pause</w:t>
      </w:r>
      <w:r w:rsidR="002D77E9">
        <w:t>d</w:t>
      </w:r>
      <w:r>
        <w:t xml:space="preserve"> flag to the car status (for every car)</w:t>
      </w:r>
    </w:p>
    <w:p w14:paraId="37C36CED" w14:textId="66E71326" w:rsidR="004504F5" w:rsidRDefault="004504F5" w:rsidP="00C52A9E">
      <w:pPr>
        <w:pStyle w:val="ListParagraph"/>
        <w:numPr>
          <w:ilvl w:val="0"/>
          <w:numId w:val="32"/>
        </w:numPr>
      </w:pPr>
      <w:r>
        <w:t>Flashback event added to help figure out discontinuities in the data</w:t>
      </w:r>
    </w:p>
    <w:p w14:paraId="49D68500" w14:textId="5A3E29F3" w:rsidR="00054784" w:rsidRDefault="00054784" w:rsidP="00C52A9E">
      <w:pPr>
        <w:pStyle w:val="ListParagraph"/>
        <w:numPr>
          <w:ilvl w:val="0"/>
          <w:numId w:val="32"/>
        </w:numPr>
      </w:pPr>
      <w:r>
        <w:t>Added dynamic racing line assists</w:t>
      </w:r>
    </w:p>
    <w:p w14:paraId="1DDC3B2D" w14:textId="62F443E6" w:rsidR="00F331C8" w:rsidRDefault="00F331C8" w:rsidP="00C52A9E">
      <w:pPr>
        <w:pStyle w:val="ListParagraph"/>
        <w:numPr>
          <w:ilvl w:val="0"/>
          <w:numId w:val="32"/>
        </w:numPr>
      </w:pPr>
      <w:r>
        <w:t>Lap times are now all in milliseconds (lap data and final classification packets affected)</w:t>
      </w:r>
    </w:p>
    <w:p w14:paraId="4FDDCB4F" w14:textId="71905FBE" w:rsidR="00100262" w:rsidRDefault="00100262" w:rsidP="00C52A9E">
      <w:pPr>
        <w:pStyle w:val="ListParagraph"/>
        <w:numPr>
          <w:ilvl w:val="0"/>
          <w:numId w:val="32"/>
        </w:numPr>
      </w:pPr>
      <w:r>
        <w:t>Lap valid flags added to the session history</w:t>
      </w:r>
    </w:p>
    <w:p w14:paraId="086DF6D5" w14:textId="77777777" w:rsidR="003F0D6D" w:rsidRDefault="003F0D6D" w:rsidP="00C52A9E">
      <w:pPr>
        <w:pStyle w:val="ListParagraph"/>
        <w:numPr>
          <w:ilvl w:val="0"/>
          <w:numId w:val="32"/>
        </w:numPr>
      </w:pPr>
      <w:r>
        <w:t>Added new event for button status so it can be detected throughout the game, not just driving</w:t>
      </w:r>
    </w:p>
    <w:p w14:paraId="4AB5E9B8" w14:textId="203ECD46" w:rsidR="003F0D6D" w:rsidRDefault="003F0D6D" w:rsidP="00C52A9E">
      <w:pPr>
        <w:pStyle w:val="ListParagraph"/>
        <w:numPr>
          <w:ilvl w:val="0"/>
          <w:numId w:val="32"/>
        </w:numPr>
      </w:pPr>
      <w:r>
        <w:t>Removed the button status from the car telemetry packet as the event packet is now available</w:t>
      </w:r>
    </w:p>
    <w:p w14:paraId="49D21FE3" w14:textId="77777777" w:rsidR="003D1B7B" w:rsidRDefault="003D1B7B" w:rsidP="003D1B7B"/>
    <w:p w14:paraId="1624592F" w14:textId="77777777" w:rsidR="001F5CF3" w:rsidRDefault="001F5CF3" w:rsidP="001F5CF3">
      <w:pPr>
        <w:pStyle w:val="Heading2"/>
      </w:pPr>
      <w:r>
        <w:t>What is the order of the wheel arrays?</w:t>
      </w:r>
    </w:p>
    <w:p w14:paraId="0B7E28C2" w14:textId="77777777" w:rsidR="001F5CF3" w:rsidRDefault="001F5CF3" w:rsidP="001F5CF3">
      <w:r>
        <w:t>All wheel arrays are in the following order:</w:t>
      </w:r>
    </w:p>
    <w:p w14:paraId="01EE554D" w14:textId="77777777" w:rsidR="001F5CF3" w:rsidRDefault="001F5CF3" w:rsidP="001F5CF3"/>
    <w:p w14:paraId="2F4B0EA4" w14:textId="77777777" w:rsidR="001F5CF3" w:rsidRDefault="001F5CF3" w:rsidP="001F5CF3">
      <w:pPr>
        <w:pStyle w:val="Code"/>
        <w:ind w:left="720"/>
      </w:pPr>
      <w:r>
        <w:t xml:space="preserve">   0 – Rear Left (RL)</w:t>
      </w:r>
    </w:p>
    <w:p w14:paraId="6D7D6EBD" w14:textId="77777777" w:rsidR="001F5CF3" w:rsidRDefault="001F5CF3" w:rsidP="001F5CF3">
      <w:pPr>
        <w:pStyle w:val="Code"/>
        <w:ind w:left="720"/>
      </w:pPr>
      <w:r>
        <w:t xml:space="preserve">   1 – Rear Right (RR)</w:t>
      </w:r>
    </w:p>
    <w:p w14:paraId="000E2C3E" w14:textId="77777777" w:rsidR="001F5CF3" w:rsidRDefault="001F5CF3" w:rsidP="001F5CF3">
      <w:pPr>
        <w:pStyle w:val="Code"/>
        <w:ind w:left="720"/>
      </w:pPr>
      <w:r>
        <w:t xml:space="preserve">   2 – Front Left (FL)</w:t>
      </w:r>
    </w:p>
    <w:p w14:paraId="3AC4096F" w14:textId="77777777" w:rsidR="001F5CF3" w:rsidRDefault="001F5CF3" w:rsidP="001F5CF3">
      <w:pPr>
        <w:pStyle w:val="Code"/>
        <w:ind w:left="720"/>
      </w:pPr>
      <w:r>
        <w:t xml:space="preserve">   3 – Front Right (FR)</w:t>
      </w:r>
    </w:p>
    <w:p w14:paraId="0DAAC909" w14:textId="77777777" w:rsidR="001F5CF3" w:rsidRDefault="001F5CF3" w:rsidP="001F5CF3"/>
    <w:p w14:paraId="6BEF19FC" w14:textId="77777777" w:rsidR="001F5CF3" w:rsidRDefault="001F5CF3" w:rsidP="001F5CF3"/>
    <w:p w14:paraId="4EC4CFD5" w14:textId="77777777" w:rsidR="001F5CF3" w:rsidRDefault="001F5CF3" w:rsidP="001F5CF3">
      <w:pPr>
        <w:pStyle w:val="Heading2"/>
      </w:pPr>
      <w:r>
        <w:t>Do the vehicle indices change?</w:t>
      </w:r>
    </w:p>
    <w:p w14:paraId="6F65FECF" w14:textId="77777777" w:rsidR="001F5CF3" w:rsidRDefault="001F5CF3" w:rsidP="001F5CF3">
      <w:r>
        <w:t>During a session, each car is assigned a vehicle index. This will not change throughout the session and all the arrays that are sent use this vehicle index to dereference the correct piece of data.</w:t>
      </w:r>
    </w:p>
    <w:p w14:paraId="36ED42A3" w14:textId="77777777" w:rsidR="001F5CF3" w:rsidRDefault="001F5CF3" w:rsidP="001F5CF3"/>
    <w:p w14:paraId="47222F5F" w14:textId="77777777" w:rsidR="001F5CF3" w:rsidRDefault="001F5CF3" w:rsidP="001F5CF3"/>
    <w:p w14:paraId="05802648" w14:textId="77777777" w:rsidR="001F5CF3" w:rsidRDefault="001F5CF3" w:rsidP="001F5CF3">
      <w:pPr>
        <w:pStyle w:val="Heading2"/>
      </w:pPr>
      <w:r>
        <w:t>What encoding format is used?</w:t>
      </w:r>
    </w:p>
    <w:p w14:paraId="204958AC" w14:textId="77777777" w:rsidR="001F5CF3" w:rsidRDefault="001F5CF3" w:rsidP="001F5CF3">
      <w:r>
        <w:t>All values are encoded using Little Endian format.</w:t>
      </w:r>
    </w:p>
    <w:p w14:paraId="38DB8105" w14:textId="77777777" w:rsidR="001F5CF3" w:rsidRDefault="001F5CF3" w:rsidP="001F5CF3">
      <w:r>
        <w:t xml:space="preserve"> </w:t>
      </w:r>
    </w:p>
    <w:p w14:paraId="57F1820B" w14:textId="77777777" w:rsidR="001F5CF3" w:rsidRDefault="001F5CF3" w:rsidP="001F5CF3"/>
    <w:p w14:paraId="6716C90B" w14:textId="77777777" w:rsidR="001F5CF3" w:rsidRDefault="00013362" w:rsidP="001F5CF3">
      <w:pPr>
        <w:pStyle w:val="Heading2"/>
      </w:pPr>
      <w:r>
        <w:t xml:space="preserve">Are the </w:t>
      </w:r>
      <w:r w:rsidR="001F5CF3">
        <w:t xml:space="preserve">data </w:t>
      </w:r>
      <w:r>
        <w:t xml:space="preserve">structures </w:t>
      </w:r>
      <w:r w:rsidR="001F5CF3">
        <w:t>packed?</w:t>
      </w:r>
    </w:p>
    <w:p w14:paraId="702B9E29" w14:textId="77777777" w:rsidR="001F5CF3" w:rsidRDefault="00013362" w:rsidP="001F5CF3">
      <w:r>
        <w:t>Yes, all data is packed, there is no padding used.</w:t>
      </w:r>
    </w:p>
    <w:p w14:paraId="545F6BB3" w14:textId="77777777" w:rsidR="001F5CF3" w:rsidRDefault="001F5CF3" w:rsidP="001F5CF3"/>
    <w:p w14:paraId="6BB3A5F0" w14:textId="77777777" w:rsidR="001F5CF3" w:rsidRDefault="001F5CF3" w:rsidP="001F5CF3"/>
    <w:p w14:paraId="65F1E850" w14:textId="77777777" w:rsidR="001F5CF3" w:rsidRDefault="001F5CF3" w:rsidP="001F5CF3">
      <w:pPr>
        <w:pStyle w:val="Heading2"/>
      </w:pPr>
      <w:r>
        <w:t>Will there always be 20 cars in the data structures?</w:t>
      </w:r>
    </w:p>
    <w:p w14:paraId="0C6A3648" w14:textId="77777777" w:rsidR="00C955BB" w:rsidRDefault="00C955BB" w:rsidP="00C955BB">
      <w:r>
        <w:t xml:space="preserve">No, for F1 2020, there is a new feature called </w:t>
      </w:r>
      <w:r w:rsidR="004E1E9E">
        <w:t>“</w:t>
      </w:r>
      <w:r>
        <w:t>My</w:t>
      </w:r>
      <w:r w:rsidR="004E1E9E">
        <w:t xml:space="preserve"> </w:t>
      </w:r>
      <w:r>
        <w:t>Team</w:t>
      </w:r>
      <w:r w:rsidR="004E1E9E">
        <w:t>”</w:t>
      </w:r>
      <w:r>
        <w:t xml:space="preserve"> which allows an extra team to be present on the grid. This means that all previous places where 20 cars were used, 22 is now the maximum. If </w:t>
      </w:r>
      <w:r w:rsidR="004E1E9E">
        <w:t>“</w:t>
      </w:r>
      <w:r>
        <w:t>My</w:t>
      </w:r>
      <w:r w:rsidR="004E1E9E">
        <w:t xml:space="preserve"> </w:t>
      </w:r>
      <w:r>
        <w:t>Team</w:t>
      </w:r>
      <w:r w:rsidR="004E1E9E">
        <w:t>”</w:t>
      </w:r>
      <w:r>
        <w:t xml:space="preserve"> is not active however, most games modes will act as before and have a maximum of 20. Note </w:t>
      </w:r>
      <w:r>
        <w:lastRenderedPageBreak/>
        <w:t xml:space="preserve">that if your UDP format is 2019, 2018 or legacy and you are in </w:t>
      </w:r>
      <w:r w:rsidR="004E1E9E">
        <w:t>“</w:t>
      </w:r>
      <w:r>
        <w:t>My</w:t>
      </w:r>
      <w:r w:rsidR="004E1E9E">
        <w:t xml:space="preserve"> </w:t>
      </w:r>
      <w:r>
        <w:t>Team</w:t>
      </w:r>
      <w:r w:rsidR="004E1E9E">
        <w:t>”</w:t>
      </w:r>
      <w:r>
        <w:t xml:space="preserve"> career mode, no UDP output will be produced because of this </w:t>
      </w:r>
      <w:r w:rsidR="00F60997">
        <w:t>l</w:t>
      </w:r>
      <w:r>
        <w:t>imitation.</w:t>
      </w:r>
    </w:p>
    <w:p w14:paraId="61B12D3D" w14:textId="77777777" w:rsidR="00C955BB" w:rsidRPr="00C955BB" w:rsidRDefault="00C955BB" w:rsidP="00C955BB"/>
    <w:p w14:paraId="65216921" w14:textId="77777777" w:rsidR="001F5CF3" w:rsidRPr="00BE67EC" w:rsidRDefault="001F5CF3" w:rsidP="001F5CF3">
      <w:r>
        <w:t xml:space="preserve">There is </w:t>
      </w:r>
      <w:r w:rsidR="00C955BB">
        <w:t xml:space="preserve">still the </w:t>
      </w:r>
      <w:r>
        <w:t xml:space="preserve">data item called </w:t>
      </w:r>
      <w:r w:rsidRPr="002F73F2">
        <w:rPr>
          <w:rStyle w:val="CodeChar"/>
        </w:rPr>
        <w:t>m_numActiveCars</w:t>
      </w:r>
      <w:r>
        <w:t xml:space="preserve"> in the participants packet which tells you how many cars are active in the race. However, you should check the individual result status of each car in the lap data to see if that car is actively providing data. If it is not “</w:t>
      </w:r>
      <w:r w:rsidRPr="002F73F2">
        <w:rPr>
          <w:rStyle w:val="CodeChar"/>
        </w:rPr>
        <w:t>Invalid</w:t>
      </w:r>
      <w:r>
        <w:t>” or “</w:t>
      </w:r>
      <w:r w:rsidRPr="002F73F2">
        <w:rPr>
          <w:rStyle w:val="CodeChar"/>
        </w:rPr>
        <w:t>Inactive</w:t>
      </w:r>
      <w:r>
        <w:t>” then the corresponding vehicle index has valid data.</w:t>
      </w:r>
    </w:p>
    <w:p w14:paraId="4DCB0D60" w14:textId="77777777" w:rsidR="001F5CF3" w:rsidRDefault="001F5CF3" w:rsidP="001F5CF3"/>
    <w:p w14:paraId="01CCF56B" w14:textId="77777777" w:rsidR="001F5CF3" w:rsidRDefault="001F5CF3" w:rsidP="001F5CF3"/>
    <w:p w14:paraId="2EEFBFAC" w14:textId="77777777" w:rsidR="001F5CF3" w:rsidRPr="0044505A" w:rsidRDefault="001F5CF3" w:rsidP="001F5CF3">
      <w:pPr>
        <w:pStyle w:val="Heading2"/>
      </w:pPr>
      <w:r w:rsidRPr="0044505A">
        <w:t>How often are updated packets sent?</w:t>
      </w:r>
    </w:p>
    <w:p w14:paraId="3E98ECFF" w14:textId="77777777" w:rsidR="001F5CF3" w:rsidRDefault="001F5CF3" w:rsidP="001F5CF3">
      <w:pPr>
        <w:spacing w:after="200" w:line="276" w:lineRule="auto"/>
      </w:pPr>
      <w:r>
        <w:t>For the packets which get updated at “Rate as specified in the menus” you can be guaranteed that on the frame that these get sent they will all get sent together and will never be separated across frames. This of course relies on the reliability of your network as to whether they are received correctly as everything is sent via UDP. Other packets that get sent at specific rates can arrive on any frame.</w:t>
      </w:r>
    </w:p>
    <w:p w14:paraId="0BC8D65F" w14:textId="77777777" w:rsidR="001F5CF3" w:rsidRDefault="001F5CF3" w:rsidP="001F5CF3">
      <w:pPr>
        <w:spacing w:after="200" w:line="276" w:lineRule="auto"/>
      </w:pPr>
      <w:r>
        <w:t>If you are connected to the game when it starts transmitting the first frame will contain the following information to help initialise data structures on the receiving application:</w:t>
      </w:r>
    </w:p>
    <w:p w14:paraId="32D4A4EC" w14:textId="77777777" w:rsidR="001F5CF3" w:rsidRPr="0044505A" w:rsidRDefault="001F5CF3" w:rsidP="001F5CF3">
      <w:pPr>
        <w:spacing w:after="200" w:line="276" w:lineRule="auto"/>
        <w:jc w:val="left"/>
        <w:rPr>
          <w:b/>
        </w:rPr>
      </w:pPr>
      <w:r w:rsidRPr="0044505A">
        <w:rPr>
          <w:b/>
        </w:rPr>
        <w:t>Packets sent on Frame 1: (All packets sent on this frame have “Session timestamp” 0.000)</w:t>
      </w:r>
    </w:p>
    <w:p w14:paraId="22C7C43C" w14:textId="77777777" w:rsidR="001F5CF3" w:rsidRDefault="001F5CF3" w:rsidP="001F5CF3">
      <w:pPr>
        <w:pStyle w:val="ListParagraph"/>
        <w:numPr>
          <w:ilvl w:val="0"/>
          <w:numId w:val="26"/>
        </w:numPr>
        <w:spacing w:after="200" w:line="276" w:lineRule="auto"/>
      </w:pPr>
      <w:r>
        <w:t>Session</w:t>
      </w:r>
    </w:p>
    <w:p w14:paraId="64BFE4BF" w14:textId="77777777" w:rsidR="001F5CF3" w:rsidRDefault="001F5CF3" w:rsidP="001F5CF3">
      <w:pPr>
        <w:pStyle w:val="ListParagraph"/>
        <w:numPr>
          <w:ilvl w:val="0"/>
          <w:numId w:val="26"/>
        </w:numPr>
        <w:spacing w:after="200" w:line="276" w:lineRule="auto"/>
      </w:pPr>
      <w:r>
        <w:t>Participants</w:t>
      </w:r>
    </w:p>
    <w:p w14:paraId="30B76102" w14:textId="77777777" w:rsidR="001F5CF3" w:rsidRDefault="001F5CF3" w:rsidP="001F5CF3">
      <w:pPr>
        <w:pStyle w:val="ListParagraph"/>
        <w:numPr>
          <w:ilvl w:val="0"/>
          <w:numId w:val="26"/>
        </w:numPr>
        <w:spacing w:after="200" w:line="276" w:lineRule="auto"/>
      </w:pPr>
      <w:r>
        <w:t>Car Setups</w:t>
      </w:r>
    </w:p>
    <w:p w14:paraId="0611599B" w14:textId="77777777" w:rsidR="001F5CF3" w:rsidRDefault="001F5CF3" w:rsidP="001F5CF3">
      <w:pPr>
        <w:pStyle w:val="ListParagraph"/>
        <w:numPr>
          <w:ilvl w:val="0"/>
          <w:numId w:val="26"/>
        </w:numPr>
        <w:spacing w:after="200" w:line="276" w:lineRule="auto"/>
      </w:pPr>
      <w:r>
        <w:t>Lap Data</w:t>
      </w:r>
    </w:p>
    <w:p w14:paraId="62A7348C" w14:textId="77777777" w:rsidR="001F5CF3" w:rsidRDefault="001F5CF3" w:rsidP="001F5CF3">
      <w:pPr>
        <w:pStyle w:val="ListParagraph"/>
        <w:numPr>
          <w:ilvl w:val="0"/>
          <w:numId w:val="26"/>
        </w:numPr>
        <w:spacing w:after="200" w:line="276" w:lineRule="auto"/>
      </w:pPr>
      <w:r>
        <w:t>Motion Data</w:t>
      </w:r>
    </w:p>
    <w:p w14:paraId="4397C343" w14:textId="77777777" w:rsidR="001F5CF3" w:rsidRDefault="001F5CF3" w:rsidP="001F5CF3">
      <w:pPr>
        <w:pStyle w:val="ListParagraph"/>
        <w:numPr>
          <w:ilvl w:val="0"/>
          <w:numId w:val="26"/>
        </w:numPr>
        <w:spacing w:after="200" w:line="276" w:lineRule="auto"/>
      </w:pPr>
      <w:r>
        <w:t>Car Telemetry</w:t>
      </w:r>
      <w:r w:rsidRPr="0044505A">
        <w:t xml:space="preserve"> </w:t>
      </w:r>
    </w:p>
    <w:p w14:paraId="302ACA77" w14:textId="77777777" w:rsidR="001F5CF3" w:rsidRDefault="001F5CF3" w:rsidP="001F5CF3">
      <w:pPr>
        <w:pStyle w:val="ListParagraph"/>
        <w:numPr>
          <w:ilvl w:val="0"/>
          <w:numId w:val="26"/>
        </w:numPr>
        <w:spacing w:after="200" w:line="276" w:lineRule="auto"/>
      </w:pPr>
      <w:r>
        <w:t>Car Status</w:t>
      </w:r>
    </w:p>
    <w:p w14:paraId="74A60AFF" w14:textId="77777777" w:rsidR="00FF514D" w:rsidRDefault="00FF514D" w:rsidP="001F5CF3">
      <w:pPr>
        <w:pStyle w:val="ListParagraph"/>
        <w:numPr>
          <w:ilvl w:val="0"/>
          <w:numId w:val="26"/>
        </w:numPr>
        <w:spacing w:after="200" w:line="276" w:lineRule="auto"/>
      </w:pPr>
      <w:r>
        <w:t>Car Damage</w:t>
      </w:r>
    </w:p>
    <w:p w14:paraId="2100DBB0" w14:textId="77777777" w:rsidR="001F5CF3" w:rsidRDefault="001F5CF3" w:rsidP="001F5CF3">
      <w:pPr>
        <w:spacing w:after="200" w:line="276" w:lineRule="auto"/>
        <w:jc w:val="left"/>
      </w:pPr>
      <w:r>
        <w:t>As an example, assuming that you are running at 60Hz with 60Hz update rate selected in the menus then you would expect to see the following packets and timestamps:</w:t>
      </w:r>
    </w:p>
    <w:p w14:paraId="38F8BCF0" w14:textId="77777777" w:rsidR="001F5CF3" w:rsidRPr="0044505A" w:rsidRDefault="001F5CF3" w:rsidP="001F5CF3">
      <w:pPr>
        <w:spacing w:after="200" w:line="276" w:lineRule="auto"/>
        <w:rPr>
          <w:b/>
        </w:rPr>
      </w:pPr>
      <w:r w:rsidRPr="0044505A">
        <w:rPr>
          <w:b/>
        </w:rPr>
        <w:t>Packets sent on Frame 2: (All packets sent on this frame have “Session timestamp” 0.016)</w:t>
      </w:r>
    </w:p>
    <w:p w14:paraId="39752066" w14:textId="77777777" w:rsidR="001F5CF3" w:rsidRDefault="001F5CF3" w:rsidP="001F5CF3">
      <w:pPr>
        <w:pStyle w:val="ListParagraph"/>
        <w:numPr>
          <w:ilvl w:val="0"/>
          <w:numId w:val="26"/>
        </w:numPr>
        <w:spacing w:after="200" w:line="276" w:lineRule="auto"/>
      </w:pPr>
      <w:r>
        <w:t>Lap Data</w:t>
      </w:r>
    </w:p>
    <w:p w14:paraId="5D68C165" w14:textId="77777777" w:rsidR="001F5CF3" w:rsidRDefault="001F5CF3" w:rsidP="001F5CF3">
      <w:pPr>
        <w:pStyle w:val="ListParagraph"/>
        <w:numPr>
          <w:ilvl w:val="0"/>
          <w:numId w:val="26"/>
        </w:numPr>
        <w:spacing w:after="200" w:line="276" w:lineRule="auto"/>
      </w:pPr>
      <w:r>
        <w:t>Motion Data</w:t>
      </w:r>
    </w:p>
    <w:p w14:paraId="16D01F74" w14:textId="77777777" w:rsidR="001F5CF3" w:rsidRDefault="001F5CF3" w:rsidP="001F5CF3">
      <w:pPr>
        <w:pStyle w:val="ListParagraph"/>
        <w:numPr>
          <w:ilvl w:val="0"/>
          <w:numId w:val="26"/>
        </w:numPr>
        <w:spacing w:after="200" w:line="276" w:lineRule="auto"/>
      </w:pPr>
      <w:r>
        <w:t>Car Telemetry</w:t>
      </w:r>
    </w:p>
    <w:p w14:paraId="49535DDC" w14:textId="77777777" w:rsidR="001F5CF3" w:rsidRDefault="001F5CF3" w:rsidP="001F5CF3">
      <w:pPr>
        <w:pStyle w:val="ListParagraph"/>
        <w:numPr>
          <w:ilvl w:val="0"/>
          <w:numId w:val="26"/>
        </w:numPr>
        <w:spacing w:after="200" w:line="276" w:lineRule="auto"/>
      </w:pPr>
      <w:r>
        <w:t>Car Status</w:t>
      </w:r>
    </w:p>
    <w:p w14:paraId="1E44AE05" w14:textId="77777777" w:rsidR="001F5CF3" w:rsidRDefault="001F5CF3" w:rsidP="001F5CF3">
      <w:pPr>
        <w:spacing w:after="200" w:line="276" w:lineRule="auto"/>
      </w:pPr>
      <w:r>
        <w:t>…</w:t>
      </w:r>
    </w:p>
    <w:p w14:paraId="4BD4BB46" w14:textId="77777777" w:rsidR="001F5CF3" w:rsidRPr="0044505A" w:rsidRDefault="001F5CF3" w:rsidP="001F5CF3">
      <w:pPr>
        <w:spacing w:after="200" w:line="276" w:lineRule="auto"/>
        <w:rPr>
          <w:b/>
        </w:rPr>
      </w:pPr>
      <w:r w:rsidRPr="0044505A">
        <w:rPr>
          <w:b/>
        </w:rPr>
        <w:t>Packets sent on Frame 31: (All packets sent on this frame have “Session timestamp” 0.5)</w:t>
      </w:r>
    </w:p>
    <w:p w14:paraId="3B2154E1" w14:textId="77777777" w:rsidR="001F5CF3" w:rsidRDefault="001F5CF3" w:rsidP="001F5CF3">
      <w:pPr>
        <w:pStyle w:val="ListParagraph"/>
        <w:numPr>
          <w:ilvl w:val="0"/>
          <w:numId w:val="26"/>
        </w:numPr>
        <w:spacing w:after="200" w:line="276" w:lineRule="auto"/>
      </w:pPr>
      <w:r>
        <w:t>Session (since 2 updates per second)</w:t>
      </w:r>
    </w:p>
    <w:p w14:paraId="08C21D86" w14:textId="77777777" w:rsidR="001F5CF3" w:rsidRDefault="001F5CF3" w:rsidP="001F5CF3">
      <w:pPr>
        <w:pStyle w:val="ListParagraph"/>
        <w:numPr>
          <w:ilvl w:val="0"/>
          <w:numId w:val="26"/>
        </w:numPr>
        <w:spacing w:after="200" w:line="276" w:lineRule="auto"/>
      </w:pPr>
      <w:r>
        <w:t>Car Setups (since 2 updates per second)</w:t>
      </w:r>
    </w:p>
    <w:p w14:paraId="19F352BB" w14:textId="77777777" w:rsidR="001F5CF3" w:rsidRDefault="001F5CF3" w:rsidP="001F5CF3">
      <w:pPr>
        <w:pStyle w:val="ListParagraph"/>
        <w:numPr>
          <w:ilvl w:val="0"/>
          <w:numId w:val="26"/>
        </w:numPr>
        <w:spacing w:after="200" w:line="276" w:lineRule="auto"/>
      </w:pPr>
      <w:r>
        <w:t>Lap Data</w:t>
      </w:r>
    </w:p>
    <w:p w14:paraId="26B99A7D" w14:textId="77777777" w:rsidR="001F5CF3" w:rsidRDefault="001F5CF3" w:rsidP="001F5CF3">
      <w:pPr>
        <w:pStyle w:val="ListParagraph"/>
        <w:numPr>
          <w:ilvl w:val="0"/>
          <w:numId w:val="26"/>
        </w:numPr>
        <w:spacing w:after="200" w:line="276" w:lineRule="auto"/>
      </w:pPr>
      <w:r>
        <w:t>Motion Data</w:t>
      </w:r>
    </w:p>
    <w:p w14:paraId="39687CFC" w14:textId="77777777" w:rsidR="001F5CF3" w:rsidRDefault="001F5CF3" w:rsidP="001F5CF3">
      <w:pPr>
        <w:pStyle w:val="ListParagraph"/>
        <w:numPr>
          <w:ilvl w:val="0"/>
          <w:numId w:val="26"/>
        </w:numPr>
        <w:spacing w:after="200" w:line="276" w:lineRule="auto"/>
      </w:pPr>
      <w:r>
        <w:lastRenderedPageBreak/>
        <w:t>Car Telemetry</w:t>
      </w:r>
    </w:p>
    <w:p w14:paraId="788FA5A3" w14:textId="77777777" w:rsidR="001F5CF3" w:rsidRDefault="001F5CF3" w:rsidP="001F5CF3">
      <w:pPr>
        <w:pStyle w:val="ListParagraph"/>
        <w:numPr>
          <w:ilvl w:val="0"/>
          <w:numId w:val="26"/>
        </w:numPr>
        <w:spacing w:after="200" w:line="276" w:lineRule="auto"/>
      </w:pPr>
      <w:r>
        <w:t>Car Status</w:t>
      </w:r>
    </w:p>
    <w:p w14:paraId="39D2531B" w14:textId="77777777" w:rsidR="00FF514D" w:rsidRDefault="00FF514D" w:rsidP="001F5CF3">
      <w:pPr>
        <w:pStyle w:val="ListParagraph"/>
        <w:numPr>
          <w:ilvl w:val="0"/>
          <w:numId w:val="26"/>
        </w:numPr>
        <w:spacing w:after="200" w:line="276" w:lineRule="auto"/>
      </w:pPr>
      <w:r>
        <w:t>Car Damage (since 2 updates per second)</w:t>
      </w:r>
    </w:p>
    <w:p w14:paraId="54CAF412" w14:textId="77777777" w:rsidR="001F5CF3" w:rsidRDefault="001F5CF3" w:rsidP="001F5CF3"/>
    <w:p w14:paraId="09023866" w14:textId="77777777" w:rsidR="001F5CF3" w:rsidRDefault="001F5CF3" w:rsidP="001F5CF3">
      <w:pPr>
        <w:pStyle w:val="Heading2"/>
      </w:pPr>
      <w:r>
        <w:t>Will my old app still work with F1 20</w:t>
      </w:r>
      <w:r w:rsidR="00073BFD">
        <w:t>2</w:t>
      </w:r>
      <w:r w:rsidR="00E34E9B">
        <w:t>1</w:t>
      </w:r>
      <w:r>
        <w:t>?</w:t>
      </w:r>
    </w:p>
    <w:p w14:paraId="353A5D13" w14:textId="77777777" w:rsidR="001F5CF3" w:rsidRDefault="001F5CF3" w:rsidP="001F5CF3">
      <w:r>
        <w:t>F1 20</w:t>
      </w:r>
      <w:r w:rsidR="00073BFD">
        <w:t>2</w:t>
      </w:r>
      <w:r w:rsidR="00E34E9B">
        <w:t>1</w:t>
      </w:r>
      <w:r>
        <w:t xml:space="preserve"> uses a new format for the UDP data. However, earlier formats of the data are still supported so that most older apps implemented using the previous data formats should work with little or no change from the developer. To use the old formats, please enter the UDP options menu and set “UDP Format” to either </w:t>
      </w:r>
      <w:r w:rsidR="00E34E9B">
        <w:t xml:space="preserve">“F1 2020”, </w:t>
      </w:r>
      <w:r w:rsidR="00073BFD">
        <w:t xml:space="preserve">“F1 2019”, </w:t>
      </w:r>
      <w:r>
        <w:t>“F1 2018” or “</w:t>
      </w:r>
      <w:r w:rsidR="00783121">
        <w:t>L</w:t>
      </w:r>
      <w:r>
        <w:t xml:space="preserve">egacy” (for F1 2017 and earlier). </w:t>
      </w:r>
    </w:p>
    <w:p w14:paraId="1B116856" w14:textId="77777777" w:rsidR="00E34E9B" w:rsidRDefault="001F5CF3" w:rsidP="001F5CF3">
      <w:r>
        <w:t xml:space="preserve">Specifications for the </w:t>
      </w:r>
      <w:r w:rsidR="00E34E9B">
        <w:t xml:space="preserve">olders </w:t>
      </w:r>
      <w:r>
        <w:t>format</w:t>
      </w:r>
      <w:r w:rsidR="00E34E9B">
        <w:t>s</w:t>
      </w:r>
      <w:r>
        <w:t xml:space="preserve"> can be seen here:</w:t>
      </w:r>
    </w:p>
    <w:p w14:paraId="05DC7B32" w14:textId="77777777" w:rsidR="00E34E9B" w:rsidRDefault="00E34E9B" w:rsidP="001F5CF3"/>
    <w:p w14:paraId="766ED95E" w14:textId="77777777" w:rsidR="001F5CF3" w:rsidRDefault="00E34E9B" w:rsidP="00E34E9B">
      <w:pPr>
        <w:pStyle w:val="ListParagraph"/>
        <w:numPr>
          <w:ilvl w:val="0"/>
          <w:numId w:val="33"/>
        </w:numPr>
      </w:pPr>
      <w:r>
        <w:t xml:space="preserve">Legacy (2017 and earlier) - </w:t>
      </w:r>
      <w:hyperlink r:id="rId9" w:history="1">
        <w:r w:rsidRPr="0085258C">
          <w:rPr>
            <w:rStyle w:val="Hyperlink"/>
          </w:rPr>
          <w:t>http://forums.codemasters.com/discussion/53139/f1-2017-d-box-and-udp-output-specification/p1</w:t>
        </w:r>
      </w:hyperlink>
      <w:r w:rsidR="001F5CF3">
        <w:t>.</w:t>
      </w:r>
    </w:p>
    <w:p w14:paraId="1595F1CC" w14:textId="77777777" w:rsidR="00E34E9B" w:rsidRDefault="00E34E9B" w:rsidP="00E34E9B">
      <w:pPr>
        <w:pStyle w:val="ListParagraph"/>
        <w:numPr>
          <w:ilvl w:val="0"/>
          <w:numId w:val="33"/>
        </w:numPr>
      </w:pPr>
      <w:r>
        <w:t xml:space="preserve">F1 2018 - </w:t>
      </w:r>
      <w:hyperlink r:id="rId10" w:history="1">
        <w:r w:rsidR="001F5CF3">
          <w:rPr>
            <w:rStyle w:val="Hyperlink"/>
          </w:rPr>
          <w:t>https://forums.codemasters.com/topic/30601-f1-2018-udp-specification/</w:t>
        </w:r>
      </w:hyperlink>
    </w:p>
    <w:p w14:paraId="3469E252" w14:textId="77777777" w:rsidR="00E34E9B" w:rsidRDefault="00E34E9B" w:rsidP="00E34E9B">
      <w:pPr>
        <w:pStyle w:val="ListParagraph"/>
        <w:numPr>
          <w:ilvl w:val="0"/>
          <w:numId w:val="33"/>
        </w:numPr>
      </w:pPr>
      <w:r>
        <w:t xml:space="preserve">F1 2019 - </w:t>
      </w:r>
      <w:hyperlink r:id="rId11" w:history="1">
        <w:r>
          <w:rPr>
            <w:rStyle w:val="Hyperlink"/>
          </w:rPr>
          <w:t>https://forums.codemasters.com/topic/44592-f1-2019-udp-specification/</w:t>
        </w:r>
      </w:hyperlink>
    </w:p>
    <w:p w14:paraId="5D1C3B01" w14:textId="77777777" w:rsidR="001F5CF3" w:rsidRDefault="00E34E9B" w:rsidP="00E34E9B">
      <w:pPr>
        <w:pStyle w:val="ListParagraph"/>
        <w:numPr>
          <w:ilvl w:val="0"/>
          <w:numId w:val="33"/>
        </w:numPr>
      </w:pPr>
      <w:r>
        <w:t xml:space="preserve">F1 2020 - </w:t>
      </w:r>
      <w:hyperlink r:id="rId12" w:history="1">
        <w:r>
          <w:rPr>
            <w:rStyle w:val="Hyperlink"/>
          </w:rPr>
          <w:t>https://forums.codemasters.com/topic/54423-f1%C2%AE-2020-udp-specification/</w:t>
        </w:r>
      </w:hyperlink>
      <w:r>
        <w:t xml:space="preserve"> </w:t>
      </w:r>
    </w:p>
    <w:p w14:paraId="1F107FB0" w14:textId="77777777" w:rsidR="001F5CF3" w:rsidRDefault="001F5CF3" w:rsidP="001F5CF3"/>
    <w:p w14:paraId="56FF531C" w14:textId="77777777" w:rsidR="001F5CF3" w:rsidRDefault="001F5CF3" w:rsidP="001F5CF3">
      <w:pPr>
        <w:pStyle w:val="Heading2"/>
      </w:pPr>
      <w:r>
        <w:t>How do I enable D-BOX output?</w:t>
      </w:r>
    </w:p>
    <w:p w14:paraId="1C2440A6" w14:textId="77777777" w:rsidR="001F5CF3" w:rsidRDefault="001F5CF3" w:rsidP="001F5CF3">
      <w:r>
        <w:t>D-BOX output is currently supported on the PC platform. In F1 20</w:t>
      </w:r>
      <w:r w:rsidR="00073BFD">
        <w:t>2</w:t>
      </w:r>
      <w:r w:rsidR="00F60997">
        <w:t>1</w:t>
      </w:r>
      <w:r>
        <w:t xml:space="preserve">, the D-BOX activation can be controlled via the menus. Navigate to </w:t>
      </w:r>
      <w:r w:rsidRPr="00B54075">
        <w:rPr>
          <w:rStyle w:val="CodeChar"/>
        </w:rPr>
        <w:t>Game Options-&gt;Settings-&gt;UDP Telemetry Settings-&gt;D-BOX</w:t>
      </w:r>
      <w:r>
        <w:t xml:space="preserve"> to activate this on your system.</w:t>
      </w:r>
    </w:p>
    <w:p w14:paraId="35D0F43A" w14:textId="77777777" w:rsidR="001F5CF3" w:rsidRDefault="001F5CF3" w:rsidP="001F5CF3"/>
    <w:p w14:paraId="2C361955" w14:textId="77777777" w:rsidR="001F5CF3" w:rsidRDefault="001F5CF3" w:rsidP="001F5CF3">
      <w:r w:rsidRPr="00A91A1C">
        <w:rPr>
          <w:i/>
        </w:rPr>
        <w:t xml:space="preserve">Advanced </w:t>
      </w:r>
      <w:r>
        <w:rPr>
          <w:i/>
        </w:rPr>
        <w:t xml:space="preserve">PC </w:t>
      </w:r>
      <w:r w:rsidRPr="00A91A1C">
        <w:rPr>
          <w:i/>
        </w:rPr>
        <w:t xml:space="preserve">Users: </w:t>
      </w:r>
      <w:r>
        <w:t>It is possible to control D-BOX by editing the games’ configuration XML file. The file is located here (after an initial boot of the game):</w:t>
      </w:r>
    </w:p>
    <w:p w14:paraId="32769790" w14:textId="77777777" w:rsidR="001F5CF3" w:rsidRPr="00B94F23" w:rsidRDefault="001F5CF3" w:rsidP="001F5CF3"/>
    <w:p w14:paraId="0AA1464F" w14:textId="77777777" w:rsidR="001F5CF3" w:rsidRPr="00297278" w:rsidRDefault="001F5CF3" w:rsidP="001F5CF3">
      <w:pPr>
        <w:pStyle w:val="Code"/>
        <w:ind w:firstLine="720"/>
      </w:pPr>
      <w:r w:rsidRPr="00297278">
        <w:t>...\</w:t>
      </w:r>
      <w:r w:rsidRPr="00297278">
        <w:rPr>
          <w:iCs/>
        </w:rPr>
        <w:t>Documents\My Games\</w:t>
      </w:r>
      <w:r w:rsidRPr="00297278">
        <w:t>&lt;game_folder&gt;\hardwaresettings\hardware_settings_config.xml</w:t>
      </w:r>
    </w:p>
    <w:p w14:paraId="6812F3C1" w14:textId="77777777" w:rsidR="001F5CF3" w:rsidRPr="00B94F23" w:rsidRDefault="001F5CF3" w:rsidP="001F5CF3"/>
    <w:p w14:paraId="3A1E0FA7" w14:textId="77777777" w:rsidR="001F5CF3" w:rsidRPr="00297278" w:rsidRDefault="001F5CF3" w:rsidP="001F5CF3">
      <w:pPr>
        <w:rPr>
          <w:szCs w:val="22"/>
        </w:rPr>
      </w:pPr>
      <w:r>
        <w:rPr>
          <w:szCs w:val="22"/>
        </w:rPr>
        <w:t>You should see the tag</w:t>
      </w:r>
      <w:r w:rsidRPr="00297278">
        <w:rPr>
          <w:szCs w:val="22"/>
        </w:rPr>
        <w:t>:</w:t>
      </w:r>
    </w:p>
    <w:p w14:paraId="2E4B39A8" w14:textId="77777777" w:rsidR="001F5CF3" w:rsidRPr="00B94F23" w:rsidRDefault="001F5CF3" w:rsidP="001F5CF3">
      <w:pPr>
        <w:rPr>
          <w:rFonts w:ascii="Calibri" w:hAnsi="Calibri"/>
          <w:sz w:val="22"/>
          <w:szCs w:val="22"/>
        </w:rPr>
      </w:pPr>
    </w:p>
    <w:p w14:paraId="16EFC085" w14:textId="77777777" w:rsidR="001F5CF3" w:rsidRPr="00281CDC" w:rsidRDefault="001F5CF3" w:rsidP="001F5CF3">
      <w:pPr>
        <w:pStyle w:val="Code"/>
        <w:ind w:left="720"/>
      </w:pPr>
      <w:r w:rsidRPr="00281CDC">
        <w:t xml:space="preserve">  &lt;motion&gt;</w:t>
      </w:r>
    </w:p>
    <w:p w14:paraId="06B963AB" w14:textId="77777777" w:rsidR="001F5CF3" w:rsidRDefault="001F5CF3" w:rsidP="001F5CF3">
      <w:pPr>
        <w:pStyle w:val="Code"/>
        <w:ind w:left="720"/>
      </w:pPr>
      <w:r w:rsidRPr="00281CDC">
        <w:t xml:space="preserve">    &lt;dbox enabled="false" /&gt;</w:t>
      </w:r>
    </w:p>
    <w:p w14:paraId="11315730" w14:textId="77777777" w:rsidR="001F5CF3" w:rsidRDefault="001F5CF3" w:rsidP="001F5CF3">
      <w:pPr>
        <w:pStyle w:val="Code"/>
        <w:ind w:left="720"/>
      </w:pPr>
      <w:r>
        <w:t xml:space="preserve">    ...</w:t>
      </w:r>
    </w:p>
    <w:p w14:paraId="2CEA8B87" w14:textId="77777777" w:rsidR="001F5CF3" w:rsidRDefault="001F5CF3" w:rsidP="001F5CF3">
      <w:pPr>
        <w:pStyle w:val="Code"/>
        <w:ind w:left="720"/>
      </w:pPr>
      <w:r>
        <w:t xml:space="preserve">  &lt;/motion&gt;</w:t>
      </w:r>
    </w:p>
    <w:p w14:paraId="3CF791A2" w14:textId="77777777" w:rsidR="001F5CF3" w:rsidRPr="00297278" w:rsidRDefault="001F5CF3" w:rsidP="001F5CF3">
      <w:pPr>
        <w:rPr>
          <w:rFonts w:ascii="Courier New" w:hAnsi="Courier New" w:cs="Courier New"/>
          <w:b/>
          <w:sz w:val="18"/>
          <w:szCs w:val="16"/>
        </w:rPr>
      </w:pPr>
    </w:p>
    <w:p w14:paraId="009ADAA8" w14:textId="77777777" w:rsidR="001F5CF3" w:rsidRDefault="001F5CF3" w:rsidP="001F5CF3">
      <w:r>
        <w:t>Set the “</w:t>
      </w:r>
      <w:r w:rsidRPr="00FA7769">
        <w:rPr>
          <w:rStyle w:val="CodeChar"/>
        </w:rPr>
        <w:t>enabled</w:t>
      </w:r>
      <w:r>
        <w:t>” value to “</w:t>
      </w:r>
      <w:r w:rsidRPr="00FA7769">
        <w:rPr>
          <w:rStyle w:val="CodeChar"/>
        </w:rPr>
        <w:t>true</w:t>
      </w:r>
      <w:r>
        <w:t>” to allow the game to output to your D-BOX motion platform. Note that any changes made within the game when it is running will overwrite any changes made manually.</w:t>
      </w:r>
    </w:p>
    <w:p w14:paraId="4FC31A99" w14:textId="77777777" w:rsidR="001F5CF3" w:rsidRDefault="001F5CF3" w:rsidP="001F5CF3"/>
    <w:p w14:paraId="0AE048F0" w14:textId="77777777" w:rsidR="001F5CF3" w:rsidRDefault="001F5CF3" w:rsidP="001F5CF3"/>
    <w:p w14:paraId="595AC699" w14:textId="77777777" w:rsidR="001F5CF3" w:rsidRPr="00946577" w:rsidRDefault="001F5CF3" w:rsidP="001F5CF3">
      <w:pPr>
        <w:pStyle w:val="Heading2"/>
      </w:pPr>
      <w:r w:rsidRPr="00946577">
        <w:t>How can I disable in-game support for LED device?</w:t>
      </w:r>
    </w:p>
    <w:p w14:paraId="0A81CA41" w14:textId="77777777" w:rsidR="001F5CF3" w:rsidRDefault="001F5CF3" w:rsidP="001F5CF3">
      <w:r>
        <w:t xml:space="preserve">The F1 game has native support for some of the basic features supported by some external LED devices, such as the </w:t>
      </w:r>
      <w:r w:rsidRPr="0093731C">
        <w:rPr>
          <w:i/>
        </w:rPr>
        <w:t>Leo Bodnar SLI Pro</w:t>
      </w:r>
      <w:r>
        <w:t xml:space="preserve"> and the </w:t>
      </w:r>
      <w:r w:rsidRPr="0093731C">
        <w:rPr>
          <w:i/>
        </w:rPr>
        <w:t>Fanatec</w:t>
      </w:r>
      <w:r>
        <w:t xml:space="preserve"> steering wheels. To avoid conflicts between Codemasters’ implementation and any third-party device managers on the PC platform it may be necessary to disable the native support. This is done using the following </w:t>
      </w:r>
      <w:r w:rsidRPr="00B54075">
        <w:rPr>
          <w:rStyle w:val="CodeChar"/>
        </w:rPr>
        <w:t>led_display</w:t>
      </w:r>
      <w:r w:rsidRPr="00297278">
        <w:t xml:space="preserve"> </w:t>
      </w:r>
      <w:r>
        <w:t xml:space="preserve">flags in the </w:t>
      </w:r>
      <w:r w:rsidRPr="00B54075">
        <w:rPr>
          <w:rStyle w:val="CodeChar"/>
        </w:rPr>
        <w:t>hardware_settings_config.xml</w:t>
      </w:r>
      <w:r>
        <w:t>. The file is located here (after an initial boot of the game):</w:t>
      </w:r>
    </w:p>
    <w:p w14:paraId="3038DDF4" w14:textId="77777777" w:rsidR="001F5CF3" w:rsidRPr="00B94F23" w:rsidRDefault="001F5CF3" w:rsidP="001F5CF3"/>
    <w:p w14:paraId="10A7B847" w14:textId="77777777" w:rsidR="001F5CF3" w:rsidRDefault="001F5CF3" w:rsidP="001F5CF3">
      <w:pPr>
        <w:pStyle w:val="Code"/>
        <w:ind w:firstLine="720"/>
      </w:pPr>
      <w:r w:rsidRPr="00297278">
        <w:t>...\</w:t>
      </w:r>
      <w:r w:rsidRPr="00297278">
        <w:rPr>
          <w:iCs/>
        </w:rPr>
        <w:t>Documents\My Games\</w:t>
      </w:r>
      <w:r w:rsidRPr="00297278">
        <w:t>&lt;game_folder&gt;\hardwaresettings\hardware_settings_config.xml</w:t>
      </w:r>
    </w:p>
    <w:p w14:paraId="0D553F15" w14:textId="77777777" w:rsidR="001F5CF3" w:rsidRDefault="001F5CF3" w:rsidP="001F5CF3">
      <w:pPr>
        <w:rPr>
          <w:rFonts w:ascii="Courier New" w:hAnsi="Courier New" w:cs="Courier New"/>
          <w:sz w:val="18"/>
          <w:szCs w:val="18"/>
        </w:rPr>
      </w:pPr>
    </w:p>
    <w:p w14:paraId="1A61C074" w14:textId="77777777" w:rsidR="001F5CF3" w:rsidRPr="00281CDC" w:rsidRDefault="001F5CF3" w:rsidP="001F5CF3">
      <w:pPr>
        <w:rPr>
          <w:rFonts w:ascii="Courier New" w:hAnsi="Courier New" w:cs="Courier New"/>
          <w:b/>
          <w:sz w:val="18"/>
          <w:szCs w:val="18"/>
        </w:rPr>
      </w:pPr>
      <w:r>
        <w:t>The flags to enabled/disable LED output are:</w:t>
      </w:r>
    </w:p>
    <w:p w14:paraId="3320E1FB" w14:textId="77777777" w:rsidR="001F5CF3" w:rsidRDefault="001F5CF3" w:rsidP="001F5CF3"/>
    <w:p w14:paraId="0F8A2ABC" w14:textId="77777777" w:rsidR="001F5CF3" w:rsidRPr="00297278" w:rsidRDefault="001F5CF3" w:rsidP="001F5CF3">
      <w:pPr>
        <w:pStyle w:val="Code"/>
        <w:ind w:firstLine="720"/>
      </w:pPr>
      <w:r w:rsidRPr="00297278">
        <w:t>&lt;led_display fanatecNativeSupport="true"</w:t>
      </w:r>
      <w:r>
        <w:t xml:space="preserve"> sliProN</w:t>
      </w:r>
      <w:r w:rsidRPr="00297278">
        <w:t>ativeSupport="true" /&gt;</w:t>
      </w:r>
    </w:p>
    <w:p w14:paraId="42962BE3" w14:textId="77777777" w:rsidR="001F5CF3" w:rsidRDefault="001F5CF3" w:rsidP="001F5CF3"/>
    <w:p w14:paraId="161E8925" w14:textId="77777777" w:rsidR="001F5CF3" w:rsidRDefault="001F5CF3" w:rsidP="001F5CF3">
      <w:r>
        <w:t xml:space="preserve">The </w:t>
      </w:r>
      <w:r w:rsidRPr="00B54075">
        <w:rPr>
          <w:rStyle w:val="CodeChar"/>
        </w:rPr>
        <w:t>sliProNativeSupport</w:t>
      </w:r>
      <w:r>
        <w:t xml:space="preserve"> flag controls the output to SLI Pro devices. The </w:t>
      </w:r>
      <w:r w:rsidRPr="00B54075">
        <w:rPr>
          <w:rStyle w:val="CodeChar"/>
        </w:rPr>
        <w:t>fanatecNativeSupport</w:t>
      </w:r>
      <w:r w:rsidRPr="00297278">
        <w:t xml:space="preserve"> </w:t>
      </w:r>
      <w:r>
        <w:t xml:space="preserve">flag controls the output to Fanatec (and some related) steering wheel LEDs. Set the values for any of these to </w:t>
      </w:r>
      <w:r w:rsidRPr="00B54075">
        <w:rPr>
          <w:rStyle w:val="CodeChar"/>
        </w:rPr>
        <w:t>“false”</w:t>
      </w:r>
      <w:r w:rsidRPr="00297278">
        <w:t xml:space="preserve"> </w:t>
      </w:r>
      <w:r>
        <w:t>to disable them and avoid conflicts with your own device manager.</w:t>
      </w:r>
    </w:p>
    <w:p w14:paraId="2C801693" w14:textId="77777777" w:rsidR="001F5CF3" w:rsidRDefault="001F5CF3" w:rsidP="001F5CF3"/>
    <w:p w14:paraId="48EEDFD7" w14:textId="77777777" w:rsidR="001F5CF3" w:rsidRDefault="001F5CF3" w:rsidP="001F5CF3">
      <w:r>
        <w:t>Please note there is an additional flag to manually control the LED brightness on the SLI Pro:</w:t>
      </w:r>
    </w:p>
    <w:p w14:paraId="0F0E1E2A" w14:textId="77777777" w:rsidR="001F5CF3" w:rsidRDefault="001F5CF3" w:rsidP="001F5CF3"/>
    <w:p w14:paraId="2BA7E9AE" w14:textId="77777777" w:rsidR="001F5CF3" w:rsidRPr="00297278" w:rsidRDefault="001F5CF3" w:rsidP="001F5CF3">
      <w:pPr>
        <w:pStyle w:val="Code"/>
        <w:ind w:firstLine="720"/>
        <w:rPr>
          <w:color w:val="1F497D"/>
        </w:rPr>
      </w:pPr>
      <w:r w:rsidRPr="00297278">
        <w:t xml:space="preserve">&lt;led_display </w:t>
      </w:r>
      <w:r w:rsidRPr="00F27E95">
        <w:rPr>
          <w:color w:val="000000" w:themeColor="text1"/>
        </w:rPr>
        <w:t>sliProForceBrightness</w:t>
      </w:r>
      <w:r w:rsidRPr="00297278">
        <w:t>="127" /&gt;</w:t>
      </w:r>
    </w:p>
    <w:p w14:paraId="63BC896E" w14:textId="77777777" w:rsidR="001F5CF3" w:rsidRDefault="001F5CF3" w:rsidP="001F5CF3"/>
    <w:p w14:paraId="52F13D44" w14:textId="77777777" w:rsidR="001F5CF3" w:rsidRDefault="001F5CF3" w:rsidP="001F5CF3">
      <w:r>
        <w:t xml:space="preserve">This option (using value in the range 0-255) will be ignored when setting the </w:t>
      </w:r>
      <w:r w:rsidRPr="00B54075">
        <w:rPr>
          <w:rStyle w:val="CodeChar"/>
        </w:rPr>
        <w:t>sliProNativeSupport</w:t>
      </w:r>
      <w:r>
        <w:t xml:space="preserve"> flag to </w:t>
      </w:r>
      <w:r w:rsidRPr="00B54075">
        <w:rPr>
          <w:rStyle w:val="CodeChar"/>
        </w:rPr>
        <w:t>“false”</w:t>
      </w:r>
      <w:r w:rsidRPr="00297278">
        <w:t>.</w:t>
      </w:r>
    </w:p>
    <w:p w14:paraId="0BC840A8" w14:textId="77777777" w:rsidR="001F5CF3" w:rsidRDefault="001F5CF3" w:rsidP="001F5CF3">
      <w:pPr>
        <w:pStyle w:val="Heading2"/>
      </w:pPr>
    </w:p>
    <w:p w14:paraId="1C65368A" w14:textId="77777777" w:rsidR="001F5CF3" w:rsidRDefault="001F5CF3" w:rsidP="001F5CF3">
      <w:r>
        <w:t xml:space="preserve">Also note it is now possible to edit these values on the fly via the </w:t>
      </w:r>
      <w:r w:rsidRPr="00B54075">
        <w:rPr>
          <w:rStyle w:val="CodeChar"/>
        </w:rPr>
        <w:t xml:space="preserve">Game Options-&gt;Settings-&gt;UDP Telemetry Settings </w:t>
      </w:r>
      <w:r>
        <w:t>menu.</w:t>
      </w:r>
    </w:p>
    <w:p w14:paraId="71EA06E0" w14:textId="77777777" w:rsidR="001F5CF3" w:rsidRPr="00FA7769" w:rsidRDefault="001F5CF3" w:rsidP="001F5CF3"/>
    <w:p w14:paraId="3A16A8CD" w14:textId="77777777" w:rsidR="001F5CF3" w:rsidRDefault="001F5CF3" w:rsidP="001F5CF3"/>
    <w:p w14:paraId="125689D5" w14:textId="77777777" w:rsidR="001F5CF3" w:rsidRDefault="001F5CF3" w:rsidP="001F5CF3">
      <w:pPr>
        <w:pStyle w:val="Heading2"/>
      </w:pPr>
      <w:r>
        <w:t>Can I configure the UDP output using an XML File?</w:t>
      </w:r>
    </w:p>
    <w:p w14:paraId="1CF25D30" w14:textId="77777777" w:rsidR="001F5CF3" w:rsidRDefault="001F5CF3" w:rsidP="001F5CF3">
      <w:r>
        <w:t>PC users can edit the game’s configuration XML file to configure UDP output. The file is located here (after an initial boot of the game):</w:t>
      </w:r>
    </w:p>
    <w:p w14:paraId="18EDC5BE" w14:textId="77777777" w:rsidR="001F5CF3" w:rsidRDefault="001F5CF3" w:rsidP="001F5CF3"/>
    <w:p w14:paraId="74C7D28D" w14:textId="77777777" w:rsidR="001F5CF3" w:rsidRDefault="001F5CF3" w:rsidP="001F5CF3">
      <w:pPr>
        <w:pStyle w:val="Code"/>
      </w:pPr>
      <w:r>
        <w:t xml:space="preserve">    </w:t>
      </w:r>
      <w:r>
        <w:tab/>
        <w:t>...\Documents\My Games\&lt;game_folder&gt;\hardwaresettings\hardware_settings_config.xml</w:t>
      </w:r>
    </w:p>
    <w:p w14:paraId="30E564D5" w14:textId="77777777" w:rsidR="001F5CF3" w:rsidRDefault="001F5CF3" w:rsidP="001F5CF3"/>
    <w:p w14:paraId="6B5A11B9" w14:textId="77777777" w:rsidR="001F5CF3" w:rsidRDefault="001F5CF3" w:rsidP="001F5CF3">
      <w:r>
        <w:t>You should see the tag:</w:t>
      </w:r>
    </w:p>
    <w:p w14:paraId="7966D7F2" w14:textId="77777777" w:rsidR="001F5CF3" w:rsidRDefault="001F5CF3" w:rsidP="001F5CF3"/>
    <w:p w14:paraId="797754EC" w14:textId="77777777" w:rsidR="001F5CF3" w:rsidRDefault="001F5CF3" w:rsidP="001F5CF3">
      <w:pPr>
        <w:pStyle w:val="Code"/>
        <w:ind w:left="720"/>
      </w:pPr>
      <w:r>
        <w:t xml:space="preserve">   &lt;motion&gt;</w:t>
      </w:r>
    </w:p>
    <w:p w14:paraId="7201E53B" w14:textId="77777777" w:rsidR="001F5CF3" w:rsidRDefault="001F5CF3" w:rsidP="001F5CF3">
      <w:pPr>
        <w:pStyle w:val="Code"/>
        <w:ind w:left="720"/>
      </w:pPr>
      <w:r>
        <w:t xml:space="preserve">     ...</w:t>
      </w:r>
    </w:p>
    <w:p w14:paraId="4DC4003E" w14:textId="77777777" w:rsidR="001F5CF3" w:rsidRDefault="001F5CF3" w:rsidP="001F5CF3">
      <w:pPr>
        <w:pStyle w:val="Code"/>
        <w:ind w:left="720"/>
      </w:pPr>
      <w:r>
        <w:t xml:space="preserve">     &lt;udp enabled="false" broadcast=”false” ip="127.0.0.1" port="20777" sendRate=”20” format=”20</w:t>
      </w:r>
      <w:r w:rsidR="00073BFD">
        <w:t>2</w:t>
      </w:r>
      <w:r w:rsidR="00F60997">
        <w:t>1</w:t>
      </w:r>
      <w:r>
        <w:t xml:space="preserve">” </w:t>
      </w:r>
      <w:r w:rsidR="00AA2FF6" w:rsidRPr="00AA2FF6">
        <w:t>yourTelemetry="restricted"</w:t>
      </w:r>
      <w:r w:rsidR="00AA2FF6">
        <w:t xml:space="preserve"> </w:t>
      </w:r>
      <w:r>
        <w:t>/&gt;</w:t>
      </w:r>
    </w:p>
    <w:p w14:paraId="734A3571" w14:textId="77777777" w:rsidR="001F5CF3" w:rsidRDefault="001F5CF3" w:rsidP="001F5CF3">
      <w:pPr>
        <w:pStyle w:val="Code"/>
        <w:ind w:left="720"/>
      </w:pPr>
      <w:r>
        <w:t xml:space="preserve">     ...</w:t>
      </w:r>
    </w:p>
    <w:p w14:paraId="00F137FA" w14:textId="77777777" w:rsidR="001F5CF3" w:rsidRDefault="001F5CF3" w:rsidP="001F5CF3">
      <w:pPr>
        <w:pStyle w:val="Code"/>
        <w:ind w:left="720"/>
      </w:pPr>
      <w:r>
        <w:t xml:space="preserve">   &lt;/motion&gt;</w:t>
      </w:r>
    </w:p>
    <w:p w14:paraId="40FD121D" w14:textId="77777777" w:rsidR="001F5CF3" w:rsidRDefault="001F5CF3" w:rsidP="001F5CF3"/>
    <w:p w14:paraId="47ACC764" w14:textId="77777777" w:rsidR="001F5CF3" w:rsidRDefault="001F5CF3" w:rsidP="001F5CF3">
      <w:r>
        <w:t>Here you can set the values manually. Note that any changes made within the game when it is running will overwrite any changes made manually.</w:t>
      </w:r>
    </w:p>
    <w:p w14:paraId="4A6A1900" w14:textId="77777777" w:rsidR="001F5CF3" w:rsidRDefault="001F5CF3" w:rsidP="001F5CF3">
      <w:pPr>
        <w:spacing w:after="200" w:line="276" w:lineRule="auto"/>
        <w:jc w:val="left"/>
        <w:rPr>
          <w:b/>
          <w:sz w:val="36"/>
          <w:szCs w:val="36"/>
          <w:u w:val="single"/>
        </w:rPr>
      </w:pPr>
      <w:r>
        <w:br w:type="page"/>
      </w:r>
    </w:p>
    <w:p w14:paraId="634DEE63" w14:textId="77777777" w:rsidR="00CA29F8" w:rsidRDefault="00CA29F8" w:rsidP="007308B5">
      <w:pPr>
        <w:pStyle w:val="Heading1"/>
      </w:pPr>
      <w:bookmarkStart w:id="4" w:name="_Toc9352353"/>
      <w:r>
        <w:lastRenderedPageBreak/>
        <w:t>Appendices</w:t>
      </w:r>
      <w:bookmarkEnd w:id="4"/>
    </w:p>
    <w:p w14:paraId="3FBF408E" w14:textId="77777777" w:rsidR="001B248F" w:rsidRDefault="001B248F" w:rsidP="001B248F"/>
    <w:p w14:paraId="271C5357" w14:textId="77777777" w:rsidR="001B248F" w:rsidRDefault="00322886" w:rsidP="001B248F">
      <w:r>
        <w:t xml:space="preserve">Here are the values used for the </w:t>
      </w:r>
      <w:r w:rsidR="00114FA4">
        <w:t xml:space="preserve">team ID, driver ID </w:t>
      </w:r>
      <w:r>
        <w:t>and</w:t>
      </w:r>
      <w:r w:rsidR="00114FA4">
        <w:t xml:space="preserve"> track ID</w:t>
      </w:r>
      <w:r>
        <w:t xml:space="preserve"> parameters.</w:t>
      </w:r>
    </w:p>
    <w:p w14:paraId="04B5FC96" w14:textId="77777777" w:rsidR="007160AE" w:rsidRDefault="007160AE" w:rsidP="001B248F"/>
    <w:p w14:paraId="242B1082" w14:textId="77777777" w:rsidR="008971CF" w:rsidRPr="001B248F" w:rsidRDefault="008971CF" w:rsidP="001B248F"/>
    <w:p w14:paraId="2324FEDB" w14:textId="2D90F521" w:rsidR="008A68EC" w:rsidRDefault="008A68EC" w:rsidP="00946577">
      <w:pPr>
        <w:pStyle w:val="Heading2"/>
      </w:pPr>
      <w:r>
        <w:t>Team IDs</w:t>
      </w:r>
    </w:p>
    <w:p w14:paraId="5D51D0CD" w14:textId="77777777" w:rsidR="008971CF" w:rsidRDefault="008971CF" w:rsidP="008971CF"/>
    <w:tbl>
      <w:tblPr>
        <w:tblW w:w="8793" w:type="dxa"/>
        <w:tblInd w:w="93" w:type="dxa"/>
        <w:tblLook w:val="04A0" w:firstRow="1" w:lastRow="0" w:firstColumn="1" w:lastColumn="0" w:noHBand="0" w:noVBand="1"/>
      </w:tblPr>
      <w:tblGrid>
        <w:gridCol w:w="427"/>
        <w:gridCol w:w="2423"/>
        <w:gridCol w:w="508"/>
        <w:gridCol w:w="2410"/>
        <w:gridCol w:w="557"/>
        <w:gridCol w:w="2549"/>
      </w:tblGrid>
      <w:tr w:rsidR="00231605" w:rsidRPr="008971CF" w14:paraId="48877F18"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6C43FFC" w14:textId="77777777" w:rsidR="00231605" w:rsidRPr="008971CF" w:rsidRDefault="00231605" w:rsidP="00C52A9E">
            <w:pPr>
              <w:jc w:val="center"/>
              <w:rPr>
                <w:rFonts w:eastAsia="Times New Roman"/>
                <w:b/>
                <w:bCs/>
                <w:color w:val="000000"/>
                <w:lang w:eastAsia="en-GB"/>
              </w:rPr>
            </w:pPr>
            <w:r w:rsidRPr="008971CF">
              <w:rPr>
                <w:rFonts w:eastAsia="Times New Roman"/>
                <w:b/>
                <w:bCs/>
                <w:color w:val="000000"/>
                <w:lang w:eastAsia="en-GB"/>
              </w:rPr>
              <w:t>ID</w:t>
            </w:r>
          </w:p>
        </w:tc>
        <w:tc>
          <w:tcPr>
            <w:tcW w:w="2423" w:type="dxa"/>
            <w:tcBorders>
              <w:top w:val="single" w:sz="4" w:space="0" w:color="auto"/>
              <w:left w:val="nil"/>
              <w:bottom w:val="single" w:sz="4" w:space="0" w:color="auto"/>
              <w:right w:val="single" w:sz="4" w:space="0" w:color="auto"/>
            </w:tcBorders>
            <w:shd w:val="clear" w:color="000000" w:fill="D9D9D9"/>
            <w:noWrap/>
            <w:vAlign w:val="center"/>
            <w:hideMark/>
          </w:tcPr>
          <w:p w14:paraId="51D77585" w14:textId="77777777" w:rsidR="00231605" w:rsidRPr="008971CF" w:rsidRDefault="00231605" w:rsidP="00C52A9E">
            <w:pPr>
              <w:jc w:val="left"/>
              <w:rPr>
                <w:rFonts w:eastAsia="Times New Roman"/>
                <w:b/>
                <w:bCs/>
                <w:color w:val="000000"/>
                <w:lang w:eastAsia="en-GB"/>
              </w:rPr>
            </w:pPr>
            <w:r w:rsidRPr="008971CF">
              <w:rPr>
                <w:rFonts w:eastAsia="Times New Roman"/>
                <w:b/>
                <w:bCs/>
                <w:color w:val="000000"/>
                <w:lang w:eastAsia="en-GB"/>
              </w:rPr>
              <w:t>Team</w:t>
            </w:r>
          </w:p>
        </w:tc>
        <w:tc>
          <w:tcPr>
            <w:tcW w:w="427" w:type="dxa"/>
            <w:tcBorders>
              <w:top w:val="single" w:sz="4" w:space="0" w:color="auto"/>
              <w:left w:val="nil"/>
              <w:bottom w:val="single" w:sz="4" w:space="0" w:color="auto"/>
              <w:right w:val="single" w:sz="4" w:space="0" w:color="auto"/>
            </w:tcBorders>
            <w:shd w:val="clear" w:color="000000" w:fill="D9D9D9"/>
            <w:vAlign w:val="center"/>
            <w:hideMark/>
          </w:tcPr>
          <w:p w14:paraId="51C45A63" w14:textId="77777777" w:rsidR="00231605" w:rsidRPr="008971CF" w:rsidRDefault="00231605" w:rsidP="00C52A9E">
            <w:pPr>
              <w:jc w:val="center"/>
              <w:rPr>
                <w:rFonts w:eastAsia="Times New Roman"/>
                <w:b/>
                <w:bCs/>
                <w:color w:val="000000"/>
                <w:lang w:eastAsia="en-GB"/>
              </w:rPr>
            </w:pPr>
            <w:r w:rsidRPr="008971CF">
              <w:rPr>
                <w:rFonts w:eastAsia="Times New Roman"/>
                <w:b/>
                <w:bCs/>
                <w:color w:val="000000"/>
                <w:lang w:eastAsia="en-GB"/>
              </w:rPr>
              <w:t>ID</w:t>
            </w:r>
          </w:p>
        </w:tc>
        <w:tc>
          <w:tcPr>
            <w:tcW w:w="2410" w:type="dxa"/>
            <w:tcBorders>
              <w:top w:val="single" w:sz="4" w:space="0" w:color="auto"/>
              <w:left w:val="nil"/>
              <w:bottom w:val="single" w:sz="4" w:space="0" w:color="auto"/>
              <w:right w:val="single" w:sz="4" w:space="0" w:color="auto"/>
            </w:tcBorders>
            <w:shd w:val="clear" w:color="000000" w:fill="D9D9D9"/>
            <w:noWrap/>
            <w:vAlign w:val="center"/>
            <w:hideMark/>
          </w:tcPr>
          <w:p w14:paraId="74CC7775" w14:textId="77777777" w:rsidR="00231605" w:rsidRPr="008971CF" w:rsidRDefault="00231605" w:rsidP="00C52A9E">
            <w:pPr>
              <w:jc w:val="left"/>
              <w:rPr>
                <w:rFonts w:eastAsia="Times New Roman"/>
                <w:b/>
                <w:bCs/>
                <w:color w:val="000000"/>
                <w:lang w:eastAsia="en-GB"/>
              </w:rPr>
            </w:pPr>
            <w:r w:rsidRPr="008971CF">
              <w:rPr>
                <w:rFonts w:eastAsia="Times New Roman"/>
                <w:b/>
                <w:bCs/>
                <w:color w:val="000000"/>
                <w:lang w:eastAsia="en-GB"/>
              </w:rPr>
              <w:t>Team</w:t>
            </w:r>
          </w:p>
        </w:tc>
        <w:tc>
          <w:tcPr>
            <w:tcW w:w="557" w:type="dxa"/>
            <w:tcBorders>
              <w:top w:val="single" w:sz="4" w:space="0" w:color="auto"/>
              <w:left w:val="nil"/>
              <w:bottom w:val="single" w:sz="4" w:space="0" w:color="auto"/>
              <w:right w:val="single" w:sz="4" w:space="0" w:color="auto"/>
            </w:tcBorders>
            <w:shd w:val="clear" w:color="000000" w:fill="D9D9D9"/>
            <w:vAlign w:val="center"/>
            <w:hideMark/>
          </w:tcPr>
          <w:p w14:paraId="630FA821" w14:textId="77777777" w:rsidR="00231605" w:rsidRPr="008971CF" w:rsidRDefault="00231605" w:rsidP="00C52A9E">
            <w:pPr>
              <w:jc w:val="center"/>
              <w:rPr>
                <w:rFonts w:eastAsia="Times New Roman"/>
                <w:b/>
                <w:bCs/>
                <w:color w:val="000000"/>
                <w:lang w:eastAsia="en-GB"/>
              </w:rPr>
            </w:pPr>
            <w:r w:rsidRPr="008971CF">
              <w:rPr>
                <w:rFonts w:eastAsia="Times New Roman"/>
                <w:b/>
                <w:bCs/>
                <w:color w:val="000000"/>
                <w:lang w:eastAsia="en-GB"/>
              </w:rPr>
              <w:t>ID</w:t>
            </w:r>
          </w:p>
        </w:tc>
        <w:tc>
          <w:tcPr>
            <w:tcW w:w="2549" w:type="dxa"/>
            <w:tcBorders>
              <w:top w:val="single" w:sz="4" w:space="0" w:color="auto"/>
              <w:left w:val="nil"/>
              <w:bottom w:val="single" w:sz="4" w:space="0" w:color="auto"/>
              <w:right w:val="single" w:sz="4" w:space="0" w:color="auto"/>
            </w:tcBorders>
            <w:shd w:val="clear" w:color="000000" w:fill="D9D9D9"/>
            <w:noWrap/>
            <w:vAlign w:val="center"/>
            <w:hideMark/>
          </w:tcPr>
          <w:p w14:paraId="6AB1F817" w14:textId="77777777" w:rsidR="00231605" w:rsidRPr="008971CF" w:rsidRDefault="00231605" w:rsidP="00C52A9E">
            <w:pPr>
              <w:jc w:val="left"/>
              <w:rPr>
                <w:rFonts w:eastAsia="Times New Roman"/>
                <w:b/>
                <w:bCs/>
                <w:color w:val="000000"/>
                <w:lang w:eastAsia="en-GB"/>
              </w:rPr>
            </w:pPr>
            <w:r w:rsidRPr="008971CF">
              <w:rPr>
                <w:rFonts w:eastAsia="Times New Roman"/>
                <w:b/>
                <w:bCs/>
                <w:color w:val="000000"/>
                <w:lang w:eastAsia="en-GB"/>
              </w:rPr>
              <w:t>Team</w:t>
            </w:r>
          </w:p>
        </w:tc>
      </w:tr>
      <w:tr w:rsidR="00C52A9E" w:rsidRPr="008971CF" w14:paraId="72F532C5"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11239569"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0</w:t>
            </w:r>
          </w:p>
        </w:tc>
        <w:tc>
          <w:tcPr>
            <w:tcW w:w="2423" w:type="dxa"/>
            <w:tcBorders>
              <w:top w:val="nil"/>
              <w:left w:val="nil"/>
              <w:bottom w:val="single" w:sz="4" w:space="0" w:color="auto"/>
              <w:right w:val="single" w:sz="4" w:space="0" w:color="auto"/>
            </w:tcBorders>
            <w:shd w:val="clear" w:color="auto" w:fill="auto"/>
            <w:noWrap/>
            <w:vAlign w:val="center"/>
            <w:hideMark/>
          </w:tcPr>
          <w:p w14:paraId="1D27A0E2"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Mercedes</w:t>
            </w:r>
          </w:p>
        </w:tc>
        <w:tc>
          <w:tcPr>
            <w:tcW w:w="427" w:type="dxa"/>
            <w:tcBorders>
              <w:top w:val="nil"/>
              <w:left w:val="nil"/>
              <w:bottom w:val="single" w:sz="4" w:space="0" w:color="auto"/>
              <w:right w:val="single" w:sz="4" w:space="0" w:color="auto"/>
            </w:tcBorders>
            <w:shd w:val="clear" w:color="auto" w:fill="auto"/>
            <w:vAlign w:val="center"/>
          </w:tcPr>
          <w:p w14:paraId="1453B95F" w14:textId="25D132ED"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76</w:t>
            </w:r>
          </w:p>
        </w:tc>
        <w:tc>
          <w:tcPr>
            <w:tcW w:w="2410" w:type="dxa"/>
            <w:tcBorders>
              <w:top w:val="nil"/>
              <w:left w:val="nil"/>
              <w:bottom w:val="single" w:sz="4" w:space="0" w:color="auto"/>
              <w:right w:val="single" w:sz="4" w:space="0" w:color="auto"/>
            </w:tcBorders>
            <w:shd w:val="clear" w:color="auto" w:fill="auto"/>
            <w:noWrap/>
            <w:vAlign w:val="center"/>
          </w:tcPr>
          <w:p w14:paraId="6AFB3EFC" w14:textId="659B7CC5"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MP Motorsport ‘20</w:t>
            </w:r>
          </w:p>
        </w:tc>
        <w:tc>
          <w:tcPr>
            <w:tcW w:w="557" w:type="dxa"/>
            <w:tcBorders>
              <w:top w:val="nil"/>
              <w:left w:val="nil"/>
              <w:bottom w:val="single" w:sz="4" w:space="0" w:color="auto"/>
              <w:right w:val="single" w:sz="4" w:space="0" w:color="auto"/>
            </w:tcBorders>
            <w:shd w:val="clear" w:color="auto" w:fill="auto"/>
            <w:vAlign w:val="center"/>
          </w:tcPr>
          <w:p w14:paraId="43AC42B5" w14:textId="21140E5C"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4287E8A7" w14:textId="00283208" w:rsidR="00C52A9E" w:rsidRPr="008971CF" w:rsidRDefault="00C52A9E" w:rsidP="00C52A9E">
            <w:pPr>
              <w:jc w:val="left"/>
              <w:rPr>
                <w:rFonts w:eastAsia="Times New Roman"/>
                <w:color w:val="000000"/>
                <w:sz w:val="18"/>
                <w:szCs w:val="18"/>
                <w:lang w:eastAsia="en-GB"/>
              </w:rPr>
            </w:pPr>
          </w:p>
        </w:tc>
      </w:tr>
      <w:tr w:rsidR="00C52A9E" w:rsidRPr="008971CF" w14:paraId="76566B70"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43A9A32E"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1</w:t>
            </w:r>
          </w:p>
        </w:tc>
        <w:tc>
          <w:tcPr>
            <w:tcW w:w="2423" w:type="dxa"/>
            <w:tcBorders>
              <w:top w:val="nil"/>
              <w:left w:val="nil"/>
              <w:bottom w:val="single" w:sz="4" w:space="0" w:color="auto"/>
              <w:right w:val="single" w:sz="4" w:space="0" w:color="auto"/>
            </w:tcBorders>
            <w:shd w:val="clear" w:color="auto" w:fill="auto"/>
            <w:noWrap/>
            <w:vAlign w:val="center"/>
            <w:hideMark/>
          </w:tcPr>
          <w:p w14:paraId="5DE6000A"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Ferrari</w:t>
            </w:r>
          </w:p>
        </w:tc>
        <w:tc>
          <w:tcPr>
            <w:tcW w:w="427" w:type="dxa"/>
            <w:tcBorders>
              <w:top w:val="nil"/>
              <w:left w:val="nil"/>
              <w:bottom w:val="single" w:sz="4" w:space="0" w:color="auto"/>
              <w:right w:val="single" w:sz="4" w:space="0" w:color="auto"/>
            </w:tcBorders>
            <w:shd w:val="clear" w:color="auto" w:fill="auto"/>
            <w:vAlign w:val="center"/>
          </w:tcPr>
          <w:p w14:paraId="5B9C61CA" w14:textId="190E8722"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77</w:t>
            </w:r>
          </w:p>
        </w:tc>
        <w:tc>
          <w:tcPr>
            <w:tcW w:w="2410" w:type="dxa"/>
            <w:tcBorders>
              <w:top w:val="nil"/>
              <w:left w:val="nil"/>
              <w:bottom w:val="single" w:sz="4" w:space="0" w:color="auto"/>
              <w:right w:val="single" w:sz="4" w:space="0" w:color="auto"/>
            </w:tcBorders>
            <w:shd w:val="clear" w:color="auto" w:fill="auto"/>
            <w:noWrap/>
            <w:vAlign w:val="center"/>
          </w:tcPr>
          <w:p w14:paraId="19605A47" w14:textId="5D62D69A"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Prema ‘20</w:t>
            </w:r>
          </w:p>
        </w:tc>
        <w:tc>
          <w:tcPr>
            <w:tcW w:w="557" w:type="dxa"/>
            <w:tcBorders>
              <w:top w:val="nil"/>
              <w:left w:val="nil"/>
              <w:bottom w:val="single" w:sz="4" w:space="0" w:color="auto"/>
              <w:right w:val="single" w:sz="4" w:space="0" w:color="auto"/>
            </w:tcBorders>
            <w:shd w:val="clear" w:color="auto" w:fill="auto"/>
            <w:vAlign w:val="center"/>
          </w:tcPr>
          <w:p w14:paraId="20740BBE" w14:textId="205EA729"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EF34979" w14:textId="1977B4C5" w:rsidR="00C52A9E" w:rsidRPr="008971CF" w:rsidRDefault="00C52A9E" w:rsidP="00C52A9E">
            <w:pPr>
              <w:jc w:val="left"/>
              <w:rPr>
                <w:rFonts w:eastAsia="Times New Roman"/>
                <w:color w:val="000000"/>
                <w:sz w:val="18"/>
                <w:szCs w:val="18"/>
                <w:lang w:eastAsia="en-GB"/>
              </w:rPr>
            </w:pPr>
          </w:p>
        </w:tc>
      </w:tr>
      <w:tr w:rsidR="00C52A9E" w:rsidRPr="008971CF" w14:paraId="14A79989"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6C64A8A3"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2</w:t>
            </w:r>
          </w:p>
        </w:tc>
        <w:tc>
          <w:tcPr>
            <w:tcW w:w="2423" w:type="dxa"/>
            <w:tcBorders>
              <w:top w:val="nil"/>
              <w:left w:val="nil"/>
              <w:bottom w:val="single" w:sz="4" w:space="0" w:color="auto"/>
              <w:right w:val="single" w:sz="4" w:space="0" w:color="auto"/>
            </w:tcBorders>
            <w:shd w:val="clear" w:color="auto" w:fill="auto"/>
            <w:noWrap/>
            <w:vAlign w:val="center"/>
            <w:hideMark/>
          </w:tcPr>
          <w:p w14:paraId="6CA66647"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Red Bull Racing</w:t>
            </w:r>
          </w:p>
        </w:tc>
        <w:tc>
          <w:tcPr>
            <w:tcW w:w="427" w:type="dxa"/>
            <w:tcBorders>
              <w:top w:val="nil"/>
              <w:left w:val="nil"/>
              <w:bottom w:val="single" w:sz="4" w:space="0" w:color="auto"/>
              <w:right w:val="single" w:sz="4" w:space="0" w:color="auto"/>
            </w:tcBorders>
            <w:shd w:val="clear" w:color="auto" w:fill="auto"/>
            <w:vAlign w:val="center"/>
          </w:tcPr>
          <w:p w14:paraId="46AEB5BE" w14:textId="33CFB514"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78</w:t>
            </w:r>
          </w:p>
        </w:tc>
        <w:tc>
          <w:tcPr>
            <w:tcW w:w="2410" w:type="dxa"/>
            <w:tcBorders>
              <w:top w:val="nil"/>
              <w:left w:val="nil"/>
              <w:bottom w:val="single" w:sz="4" w:space="0" w:color="auto"/>
              <w:right w:val="single" w:sz="4" w:space="0" w:color="auto"/>
            </w:tcBorders>
            <w:shd w:val="clear" w:color="auto" w:fill="auto"/>
            <w:noWrap/>
            <w:vAlign w:val="center"/>
          </w:tcPr>
          <w:p w14:paraId="377F0EEB" w14:textId="42627FA8"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Trident ‘20</w:t>
            </w:r>
          </w:p>
        </w:tc>
        <w:tc>
          <w:tcPr>
            <w:tcW w:w="557" w:type="dxa"/>
            <w:tcBorders>
              <w:top w:val="nil"/>
              <w:left w:val="nil"/>
              <w:bottom w:val="single" w:sz="4" w:space="0" w:color="auto"/>
              <w:right w:val="single" w:sz="4" w:space="0" w:color="auto"/>
            </w:tcBorders>
            <w:shd w:val="clear" w:color="auto" w:fill="auto"/>
            <w:vAlign w:val="center"/>
          </w:tcPr>
          <w:p w14:paraId="206C1F7F" w14:textId="2365D0C1"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6F01019B" w14:textId="6A3F8F35" w:rsidR="00C52A9E" w:rsidRPr="008971CF" w:rsidRDefault="00C52A9E" w:rsidP="00C52A9E">
            <w:pPr>
              <w:jc w:val="left"/>
              <w:rPr>
                <w:rFonts w:eastAsia="Times New Roman"/>
                <w:color w:val="000000"/>
                <w:sz w:val="18"/>
                <w:szCs w:val="18"/>
                <w:lang w:eastAsia="en-GB"/>
              </w:rPr>
            </w:pPr>
          </w:p>
        </w:tc>
      </w:tr>
      <w:tr w:rsidR="00C52A9E" w:rsidRPr="00206AE8" w14:paraId="6E03741F"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7CB9EAE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3</w:t>
            </w:r>
          </w:p>
        </w:tc>
        <w:tc>
          <w:tcPr>
            <w:tcW w:w="2423" w:type="dxa"/>
            <w:tcBorders>
              <w:top w:val="nil"/>
              <w:left w:val="nil"/>
              <w:bottom w:val="single" w:sz="4" w:space="0" w:color="auto"/>
              <w:right w:val="single" w:sz="4" w:space="0" w:color="auto"/>
            </w:tcBorders>
            <w:shd w:val="clear" w:color="auto" w:fill="auto"/>
            <w:noWrap/>
            <w:vAlign w:val="center"/>
            <w:hideMark/>
          </w:tcPr>
          <w:p w14:paraId="03762486"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Williams</w:t>
            </w:r>
          </w:p>
        </w:tc>
        <w:tc>
          <w:tcPr>
            <w:tcW w:w="427" w:type="dxa"/>
            <w:tcBorders>
              <w:top w:val="nil"/>
              <w:left w:val="nil"/>
              <w:bottom w:val="single" w:sz="4" w:space="0" w:color="auto"/>
              <w:right w:val="single" w:sz="4" w:space="0" w:color="auto"/>
            </w:tcBorders>
            <w:shd w:val="clear" w:color="auto" w:fill="auto"/>
            <w:vAlign w:val="center"/>
          </w:tcPr>
          <w:p w14:paraId="6663D290" w14:textId="57C81D22"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79</w:t>
            </w:r>
          </w:p>
        </w:tc>
        <w:tc>
          <w:tcPr>
            <w:tcW w:w="2410" w:type="dxa"/>
            <w:tcBorders>
              <w:top w:val="nil"/>
              <w:left w:val="nil"/>
              <w:bottom w:val="single" w:sz="4" w:space="0" w:color="auto"/>
              <w:right w:val="single" w:sz="4" w:space="0" w:color="auto"/>
            </w:tcBorders>
            <w:shd w:val="clear" w:color="auto" w:fill="auto"/>
            <w:noWrap/>
            <w:vAlign w:val="center"/>
          </w:tcPr>
          <w:p w14:paraId="1E91CCC2" w14:textId="331277AC"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BWT ‘20</w:t>
            </w:r>
          </w:p>
        </w:tc>
        <w:tc>
          <w:tcPr>
            <w:tcW w:w="557" w:type="dxa"/>
            <w:tcBorders>
              <w:top w:val="nil"/>
              <w:left w:val="nil"/>
              <w:bottom w:val="single" w:sz="4" w:space="0" w:color="auto"/>
              <w:right w:val="single" w:sz="4" w:space="0" w:color="auto"/>
            </w:tcBorders>
            <w:shd w:val="clear" w:color="auto" w:fill="auto"/>
            <w:noWrap/>
            <w:vAlign w:val="center"/>
          </w:tcPr>
          <w:p w14:paraId="5A68FE46" w14:textId="4C73847E"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08EFAE6E" w14:textId="14063031" w:rsidR="00C52A9E" w:rsidRPr="00206AE8" w:rsidRDefault="00C52A9E" w:rsidP="00C52A9E">
            <w:pPr>
              <w:jc w:val="left"/>
              <w:rPr>
                <w:rFonts w:eastAsia="Times New Roman"/>
                <w:color w:val="000000"/>
                <w:sz w:val="18"/>
                <w:szCs w:val="18"/>
                <w:lang w:eastAsia="en-GB"/>
              </w:rPr>
            </w:pPr>
          </w:p>
        </w:tc>
      </w:tr>
      <w:tr w:rsidR="00C52A9E" w:rsidRPr="00206AE8" w14:paraId="1D51FA56"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158AB204"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4</w:t>
            </w:r>
          </w:p>
        </w:tc>
        <w:tc>
          <w:tcPr>
            <w:tcW w:w="2423" w:type="dxa"/>
            <w:tcBorders>
              <w:top w:val="nil"/>
              <w:left w:val="nil"/>
              <w:bottom w:val="single" w:sz="4" w:space="0" w:color="auto"/>
              <w:right w:val="single" w:sz="4" w:space="0" w:color="auto"/>
            </w:tcBorders>
            <w:shd w:val="clear" w:color="auto" w:fill="auto"/>
            <w:noWrap/>
            <w:vAlign w:val="center"/>
            <w:hideMark/>
          </w:tcPr>
          <w:p w14:paraId="04DBF489" w14:textId="5EB3FA7D" w:rsidR="00C52A9E" w:rsidRPr="008971CF" w:rsidRDefault="00C52A9E" w:rsidP="00C52A9E">
            <w:pPr>
              <w:jc w:val="left"/>
              <w:rPr>
                <w:rFonts w:eastAsia="Times New Roman"/>
                <w:color w:val="000000"/>
                <w:sz w:val="18"/>
                <w:szCs w:val="18"/>
                <w:lang w:eastAsia="en-GB"/>
              </w:rPr>
            </w:pPr>
            <w:r>
              <w:rPr>
                <w:rFonts w:eastAsia="Times New Roman"/>
                <w:color w:val="000000"/>
                <w:sz w:val="18"/>
                <w:lang w:eastAsia="en-GB"/>
              </w:rPr>
              <w:t>Aston Martin</w:t>
            </w:r>
          </w:p>
        </w:tc>
        <w:tc>
          <w:tcPr>
            <w:tcW w:w="427" w:type="dxa"/>
            <w:tcBorders>
              <w:top w:val="nil"/>
              <w:left w:val="nil"/>
              <w:bottom w:val="single" w:sz="4" w:space="0" w:color="auto"/>
              <w:right w:val="single" w:sz="4" w:space="0" w:color="auto"/>
            </w:tcBorders>
            <w:shd w:val="clear" w:color="auto" w:fill="auto"/>
            <w:vAlign w:val="center"/>
          </w:tcPr>
          <w:p w14:paraId="0540DE46" w14:textId="6685BE8D"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80</w:t>
            </w:r>
          </w:p>
        </w:tc>
        <w:tc>
          <w:tcPr>
            <w:tcW w:w="2410" w:type="dxa"/>
            <w:tcBorders>
              <w:top w:val="nil"/>
              <w:left w:val="nil"/>
              <w:bottom w:val="single" w:sz="4" w:space="0" w:color="auto"/>
              <w:right w:val="single" w:sz="4" w:space="0" w:color="auto"/>
            </w:tcBorders>
            <w:shd w:val="clear" w:color="auto" w:fill="auto"/>
            <w:noWrap/>
            <w:vAlign w:val="center"/>
          </w:tcPr>
          <w:p w14:paraId="249BE73E" w14:textId="33EC027D"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Hitech ‘20</w:t>
            </w:r>
          </w:p>
        </w:tc>
        <w:tc>
          <w:tcPr>
            <w:tcW w:w="557" w:type="dxa"/>
            <w:tcBorders>
              <w:top w:val="nil"/>
              <w:left w:val="nil"/>
              <w:bottom w:val="single" w:sz="4" w:space="0" w:color="auto"/>
              <w:right w:val="single" w:sz="4" w:space="0" w:color="auto"/>
            </w:tcBorders>
            <w:shd w:val="clear" w:color="auto" w:fill="auto"/>
            <w:noWrap/>
            <w:vAlign w:val="center"/>
          </w:tcPr>
          <w:p w14:paraId="0C02F7C3" w14:textId="02B52983"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68E7BD31" w14:textId="6BC1BE79" w:rsidR="00C52A9E" w:rsidRPr="00206AE8" w:rsidRDefault="00C52A9E" w:rsidP="00C52A9E">
            <w:pPr>
              <w:jc w:val="left"/>
              <w:rPr>
                <w:rFonts w:eastAsia="Times New Roman"/>
                <w:color w:val="000000"/>
                <w:sz w:val="18"/>
                <w:szCs w:val="18"/>
                <w:lang w:eastAsia="en-GB"/>
              </w:rPr>
            </w:pPr>
          </w:p>
        </w:tc>
      </w:tr>
      <w:tr w:rsidR="00C52A9E" w:rsidRPr="00206AE8" w14:paraId="21095348"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6CFD808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5</w:t>
            </w:r>
          </w:p>
        </w:tc>
        <w:tc>
          <w:tcPr>
            <w:tcW w:w="2423" w:type="dxa"/>
            <w:tcBorders>
              <w:top w:val="nil"/>
              <w:left w:val="nil"/>
              <w:bottom w:val="single" w:sz="4" w:space="0" w:color="auto"/>
              <w:right w:val="single" w:sz="4" w:space="0" w:color="auto"/>
            </w:tcBorders>
            <w:shd w:val="clear" w:color="auto" w:fill="auto"/>
            <w:noWrap/>
            <w:vAlign w:val="center"/>
            <w:hideMark/>
          </w:tcPr>
          <w:p w14:paraId="54394364" w14:textId="7C22A5EC" w:rsidR="00C52A9E" w:rsidRPr="008971CF" w:rsidRDefault="00C52A9E" w:rsidP="00C52A9E">
            <w:pPr>
              <w:jc w:val="left"/>
              <w:rPr>
                <w:rFonts w:eastAsia="Times New Roman"/>
                <w:color w:val="000000"/>
                <w:sz w:val="18"/>
                <w:szCs w:val="18"/>
                <w:lang w:eastAsia="en-GB"/>
              </w:rPr>
            </w:pPr>
            <w:r>
              <w:rPr>
                <w:rFonts w:eastAsia="Times New Roman"/>
                <w:color w:val="000000"/>
                <w:sz w:val="18"/>
                <w:lang w:eastAsia="en-GB"/>
              </w:rPr>
              <w:t>Alpine</w:t>
            </w:r>
          </w:p>
        </w:tc>
        <w:tc>
          <w:tcPr>
            <w:tcW w:w="427" w:type="dxa"/>
            <w:tcBorders>
              <w:top w:val="nil"/>
              <w:left w:val="nil"/>
              <w:bottom w:val="single" w:sz="4" w:space="0" w:color="auto"/>
              <w:right w:val="single" w:sz="4" w:space="0" w:color="auto"/>
            </w:tcBorders>
            <w:shd w:val="clear" w:color="auto" w:fill="auto"/>
            <w:vAlign w:val="center"/>
          </w:tcPr>
          <w:p w14:paraId="33DB2693" w14:textId="19EDC3DF"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85</w:t>
            </w:r>
          </w:p>
        </w:tc>
        <w:tc>
          <w:tcPr>
            <w:tcW w:w="2410" w:type="dxa"/>
            <w:tcBorders>
              <w:top w:val="nil"/>
              <w:left w:val="nil"/>
              <w:bottom w:val="single" w:sz="4" w:space="0" w:color="auto"/>
              <w:right w:val="single" w:sz="4" w:space="0" w:color="auto"/>
            </w:tcBorders>
            <w:shd w:val="clear" w:color="auto" w:fill="auto"/>
            <w:noWrap/>
            <w:vAlign w:val="center"/>
          </w:tcPr>
          <w:p w14:paraId="7963A7AC" w14:textId="3C7084CD"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Mercedes 2020</w:t>
            </w:r>
          </w:p>
        </w:tc>
        <w:tc>
          <w:tcPr>
            <w:tcW w:w="557" w:type="dxa"/>
            <w:tcBorders>
              <w:top w:val="nil"/>
              <w:left w:val="nil"/>
              <w:bottom w:val="single" w:sz="4" w:space="0" w:color="auto"/>
              <w:right w:val="single" w:sz="4" w:space="0" w:color="auto"/>
            </w:tcBorders>
            <w:shd w:val="clear" w:color="auto" w:fill="auto"/>
            <w:noWrap/>
            <w:vAlign w:val="center"/>
          </w:tcPr>
          <w:p w14:paraId="7F245C41" w14:textId="3944ABF9"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30F423AC" w14:textId="7B063C4F" w:rsidR="00C52A9E" w:rsidRPr="00206AE8" w:rsidRDefault="00C52A9E" w:rsidP="00C52A9E">
            <w:pPr>
              <w:jc w:val="left"/>
              <w:rPr>
                <w:rFonts w:eastAsia="Times New Roman"/>
                <w:color w:val="000000"/>
                <w:sz w:val="18"/>
                <w:szCs w:val="18"/>
                <w:lang w:eastAsia="en-GB"/>
              </w:rPr>
            </w:pPr>
          </w:p>
        </w:tc>
      </w:tr>
      <w:tr w:rsidR="00C52A9E" w:rsidRPr="00206AE8" w14:paraId="74062584"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7DCCA3CE"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6</w:t>
            </w:r>
          </w:p>
        </w:tc>
        <w:tc>
          <w:tcPr>
            <w:tcW w:w="2423" w:type="dxa"/>
            <w:tcBorders>
              <w:top w:val="nil"/>
              <w:left w:val="nil"/>
              <w:bottom w:val="single" w:sz="4" w:space="0" w:color="auto"/>
              <w:right w:val="single" w:sz="4" w:space="0" w:color="auto"/>
            </w:tcBorders>
            <w:shd w:val="clear" w:color="auto" w:fill="auto"/>
            <w:noWrap/>
            <w:vAlign w:val="center"/>
            <w:hideMark/>
          </w:tcPr>
          <w:p w14:paraId="2EB50DF3" w14:textId="77777777" w:rsidR="00C52A9E" w:rsidRPr="008971CF" w:rsidRDefault="00C52A9E" w:rsidP="00C52A9E">
            <w:pPr>
              <w:jc w:val="left"/>
              <w:rPr>
                <w:rFonts w:eastAsia="Times New Roman"/>
                <w:color w:val="000000"/>
                <w:sz w:val="18"/>
                <w:szCs w:val="18"/>
                <w:lang w:eastAsia="en-GB"/>
              </w:rPr>
            </w:pPr>
            <w:r>
              <w:rPr>
                <w:rFonts w:eastAsia="Times New Roman"/>
                <w:color w:val="000000"/>
                <w:sz w:val="18"/>
                <w:lang w:eastAsia="en-GB"/>
              </w:rPr>
              <w:t>Alpha Tauri</w:t>
            </w:r>
          </w:p>
        </w:tc>
        <w:tc>
          <w:tcPr>
            <w:tcW w:w="427" w:type="dxa"/>
            <w:tcBorders>
              <w:top w:val="nil"/>
              <w:left w:val="nil"/>
              <w:bottom w:val="single" w:sz="4" w:space="0" w:color="auto"/>
              <w:right w:val="single" w:sz="4" w:space="0" w:color="auto"/>
            </w:tcBorders>
            <w:shd w:val="clear" w:color="auto" w:fill="auto"/>
            <w:vAlign w:val="center"/>
          </w:tcPr>
          <w:p w14:paraId="72E4DD58" w14:textId="725928C2"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86</w:t>
            </w:r>
          </w:p>
        </w:tc>
        <w:tc>
          <w:tcPr>
            <w:tcW w:w="2410" w:type="dxa"/>
            <w:tcBorders>
              <w:top w:val="nil"/>
              <w:left w:val="nil"/>
              <w:bottom w:val="single" w:sz="4" w:space="0" w:color="auto"/>
              <w:right w:val="single" w:sz="4" w:space="0" w:color="auto"/>
            </w:tcBorders>
            <w:shd w:val="clear" w:color="auto" w:fill="auto"/>
            <w:noWrap/>
            <w:vAlign w:val="center"/>
          </w:tcPr>
          <w:p w14:paraId="510C7067" w14:textId="4D37E977"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Ferrari 2020</w:t>
            </w:r>
          </w:p>
        </w:tc>
        <w:tc>
          <w:tcPr>
            <w:tcW w:w="557" w:type="dxa"/>
            <w:tcBorders>
              <w:top w:val="nil"/>
              <w:left w:val="nil"/>
              <w:bottom w:val="single" w:sz="4" w:space="0" w:color="auto"/>
              <w:right w:val="single" w:sz="4" w:space="0" w:color="auto"/>
            </w:tcBorders>
            <w:shd w:val="clear" w:color="auto" w:fill="auto"/>
            <w:noWrap/>
            <w:vAlign w:val="center"/>
          </w:tcPr>
          <w:p w14:paraId="65410DEF" w14:textId="2913642F"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0BC086F5" w14:textId="1A863106" w:rsidR="00C52A9E" w:rsidRPr="00206AE8" w:rsidRDefault="00C52A9E" w:rsidP="00C52A9E">
            <w:pPr>
              <w:jc w:val="left"/>
              <w:rPr>
                <w:rFonts w:eastAsia="Times New Roman"/>
                <w:color w:val="000000"/>
                <w:sz w:val="18"/>
                <w:szCs w:val="18"/>
                <w:lang w:eastAsia="en-GB"/>
              </w:rPr>
            </w:pPr>
          </w:p>
        </w:tc>
      </w:tr>
      <w:tr w:rsidR="00C52A9E" w:rsidRPr="00206AE8" w14:paraId="3525AD1E"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2ADA21D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7</w:t>
            </w:r>
          </w:p>
        </w:tc>
        <w:tc>
          <w:tcPr>
            <w:tcW w:w="2423" w:type="dxa"/>
            <w:tcBorders>
              <w:top w:val="nil"/>
              <w:left w:val="nil"/>
              <w:bottom w:val="single" w:sz="4" w:space="0" w:color="auto"/>
              <w:right w:val="single" w:sz="4" w:space="0" w:color="auto"/>
            </w:tcBorders>
            <w:shd w:val="clear" w:color="auto" w:fill="auto"/>
            <w:noWrap/>
            <w:vAlign w:val="center"/>
            <w:hideMark/>
          </w:tcPr>
          <w:p w14:paraId="0D518D6D"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Haas</w:t>
            </w:r>
          </w:p>
        </w:tc>
        <w:tc>
          <w:tcPr>
            <w:tcW w:w="427" w:type="dxa"/>
            <w:tcBorders>
              <w:top w:val="nil"/>
              <w:left w:val="nil"/>
              <w:bottom w:val="single" w:sz="4" w:space="0" w:color="auto"/>
              <w:right w:val="single" w:sz="4" w:space="0" w:color="auto"/>
            </w:tcBorders>
            <w:shd w:val="clear" w:color="auto" w:fill="auto"/>
            <w:vAlign w:val="center"/>
          </w:tcPr>
          <w:p w14:paraId="0CAB514A" w14:textId="4053DCA5"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87</w:t>
            </w:r>
          </w:p>
        </w:tc>
        <w:tc>
          <w:tcPr>
            <w:tcW w:w="2410" w:type="dxa"/>
            <w:tcBorders>
              <w:top w:val="nil"/>
              <w:left w:val="nil"/>
              <w:bottom w:val="single" w:sz="4" w:space="0" w:color="auto"/>
              <w:right w:val="single" w:sz="4" w:space="0" w:color="auto"/>
            </w:tcBorders>
            <w:shd w:val="clear" w:color="auto" w:fill="auto"/>
            <w:noWrap/>
            <w:vAlign w:val="center"/>
          </w:tcPr>
          <w:p w14:paraId="235A2A53" w14:textId="2A29FC7D"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Red Bull 2020</w:t>
            </w:r>
          </w:p>
        </w:tc>
        <w:tc>
          <w:tcPr>
            <w:tcW w:w="557" w:type="dxa"/>
            <w:tcBorders>
              <w:top w:val="nil"/>
              <w:left w:val="nil"/>
              <w:bottom w:val="single" w:sz="4" w:space="0" w:color="auto"/>
              <w:right w:val="single" w:sz="4" w:space="0" w:color="auto"/>
            </w:tcBorders>
            <w:shd w:val="clear" w:color="auto" w:fill="auto"/>
            <w:noWrap/>
            <w:vAlign w:val="center"/>
          </w:tcPr>
          <w:p w14:paraId="55166C98" w14:textId="111E8864"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5850F722" w14:textId="67F730F8" w:rsidR="00C52A9E" w:rsidRPr="00206AE8" w:rsidRDefault="00C52A9E" w:rsidP="00C52A9E">
            <w:pPr>
              <w:jc w:val="left"/>
              <w:rPr>
                <w:rFonts w:eastAsia="Times New Roman"/>
                <w:color w:val="000000"/>
                <w:sz w:val="18"/>
                <w:szCs w:val="18"/>
                <w:lang w:eastAsia="en-GB"/>
              </w:rPr>
            </w:pPr>
          </w:p>
        </w:tc>
      </w:tr>
      <w:tr w:rsidR="00C52A9E" w:rsidRPr="00206AE8" w14:paraId="0008B6B0"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016F229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8</w:t>
            </w:r>
          </w:p>
        </w:tc>
        <w:tc>
          <w:tcPr>
            <w:tcW w:w="2423" w:type="dxa"/>
            <w:tcBorders>
              <w:top w:val="nil"/>
              <w:left w:val="nil"/>
              <w:bottom w:val="single" w:sz="4" w:space="0" w:color="auto"/>
              <w:right w:val="single" w:sz="4" w:space="0" w:color="auto"/>
            </w:tcBorders>
            <w:shd w:val="clear" w:color="auto" w:fill="auto"/>
            <w:noWrap/>
            <w:vAlign w:val="center"/>
            <w:hideMark/>
          </w:tcPr>
          <w:p w14:paraId="1F8F4B75"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McLaren</w:t>
            </w:r>
          </w:p>
        </w:tc>
        <w:tc>
          <w:tcPr>
            <w:tcW w:w="427" w:type="dxa"/>
            <w:tcBorders>
              <w:top w:val="nil"/>
              <w:left w:val="nil"/>
              <w:bottom w:val="single" w:sz="4" w:space="0" w:color="auto"/>
              <w:right w:val="single" w:sz="4" w:space="0" w:color="auto"/>
            </w:tcBorders>
            <w:shd w:val="clear" w:color="auto" w:fill="auto"/>
            <w:vAlign w:val="center"/>
          </w:tcPr>
          <w:p w14:paraId="574E955B" w14:textId="3F77968C"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88</w:t>
            </w:r>
          </w:p>
        </w:tc>
        <w:tc>
          <w:tcPr>
            <w:tcW w:w="2410" w:type="dxa"/>
            <w:tcBorders>
              <w:top w:val="nil"/>
              <w:left w:val="nil"/>
              <w:bottom w:val="single" w:sz="4" w:space="0" w:color="auto"/>
              <w:right w:val="single" w:sz="4" w:space="0" w:color="auto"/>
            </w:tcBorders>
            <w:shd w:val="clear" w:color="auto" w:fill="auto"/>
            <w:noWrap/>
            <w:vAlign w:val="center"/>
          </w:tcPr>
          <w:p w14:paraId="7CC49ED5" w14:textId="1F54D07E"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Williams 2020</w:t>
            </w:r>
          </w:p>
        </w:tc>
        <w:tc>
          <w:tcPr>
            <w:tcW w:w="557" w:type="dxa"/>
            <w:tcBorders>
              <w:top w:val="nil"/>
              <w:left w:val="nil"/>
              <w:bottom w:val="single" w:sz="4" w:space="0" w:color="auto"/>
              <w:right w:val="single" w:sz="4" w:space="0" w:color="auto"/>
            </w:tcBorders>
            <w:shd w:val="clear" w:color="auto" w:fill="auto"/>
            <w:noWrap/>
            <w:vAlign w:val="center"/>
          </w:tcPr>
          <w:p w14:paraId="1E0E4093" w14:textId="05BCF2AE"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23D01029" w14:textId="5B632630" w:rsidR="00C52A9E" w:rsidRPr="00206AE8" w:rsidRDefault="00C52A9E" w:rsidP="00C52A9E">
            <w:pPr>
              <w:jc w:val="left"/>
              <w:rPr>
                <w:rFonts w:eastAsia="Times New Roman"/>
                <w:color w:val="000000"/>
                <w:sz w:val="18"/>
                <w:szCs w:val="18"/>
                <w:lang w:eastAsia="en-GB"/>
              </w:rPr>
            </w:pPr>
          </w:p>
        </w:tc>
      </w:tr>
      <w:tr w:rsidR="00C52A9E" w:rsidRPr="00206AE8" w14:paraId="0C3BB8F2"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69551D7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9</w:t>
            </w:r>
          </w:p>
        </w:tc>
        <w:tc>
          <w:tcPr>
            <w:tcW w:w="2423" w:type="dxa"/>
            <w:tcBorders>
              <w:top w:val="nil"/>
              <w:left w:val="nil"/>
              <w:bottom w:val="single" w:sz="4" w:space="0" w:color="auto"/>
              <w:right w:val="single" w:sz="4" w:space="0" w:color="auto"/>
            </w:tcBorders>
            <w:shd w:val="clear" w:color="auto" w:fill="auto"/>
            <w:noWrap/>
            <w:vAlign w:val="center"/>
            <w:hideMark/>
          </w:tcPr>
          <w:p w14:paraId="0158E396"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Alfa Romeo</w:t>
            </w:r>
          </w:p>
        </w:tc>
        <w:tc>
          <w:tcPr>
            <w:tcW w:w="427" w:type="dxa"/>
            <w:tcBorders>
              <w:top w:val="nil"/>
              <w:left w:val="nil"/>
              <w:bottom w:val="single" w:sz="4" w:space="0" w:color="auto"/>
              <w:right w:val="single" w:sz="4" w:space="0" w:color="auto"/>
            </w:tcBorders>
            <w:shd w:val="clear" w:color="auto" w:fill="auto"/>
            <w:vAlign w:val="center"/>
          </w:tcPr>
          <w:p w14:paraId="4A1FA1D2" w14:textId="44DB2ACD"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89</w:t>
            </w:r>
          </w:p>
        </w:tc>
        <w:tc>
          <w:tcPr>
            <w:tcW w:w="2410" w:type="dxa"/>
            <w:tcBorders>
              <w:top w:val="nil"/>
              <w:left w:val="nil"/>
              <w:bottom w:val="single" w:sz="4" w:space="0" w:color="auto"/>
              <w:right w:val="single" w:sz="4" w:space="0" w:color="auto"/>
            </w:tcBorders>
            <w:shd w:val="clear" w:color="auto" w:fill="auto"/>
            <w:noWrap/>
            <w:vAlign w:val="center"/>
          </w:tcPr>
          <w:p w14:paraId="3A8FD533" w14:textId="36194AD5"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Racing Point 2020</w:t>
            </w:r>
          </w:p>
        </w:tc>
        <w:tc>
          <w:tcPr>
            <w:tcW w:w="557" w:type="dxa"/>
            <w:tcBorders>
              <w:top w:val="nil"/>
              <w:left w:val="nil"/>
              <w:bottom w:val="single" w:sz="4" w:space="0" w:color="auto"/>
              <w:right w:val="single" w:sz="4" w:space="0" w:color="auto"/>
            </w:tcBorders>
            <w:shd w:val="clear" w:color="auto" w:fill="auto"/>
            <w:noWrap/>
            <w:vAlign w:val="center"/>
          </w:tcPr>
          <w:p w14:paraId="3AF2D7A6" w14:textId="49BBC98E"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147D825" w14:textId="3CB6BEA0" w:rsidR="00C52A9E" w:rsidRPr="00206AE8" w:rsidRDefault="00C52A9E" w:rsidP="00C52A9E">
            <w:pPr>
              <w:jc w:val="left"/>
              <w:rPr>
                <w:rFonts w:eastAsia="Times New Roman"/>
                <w:color w:val="000000"/>
                <w:sz w:val="18"/>
                <w:szCs w:val="18"/>
                <w:lang w:eastAsia="en-GB"/>
              </w:rPr>
            </w:pPr>
          </w:p>
        </w:tc>
      </w:tr>
      <w:tr w:rsidR="00C52A9E" w:rsidRPr="008971CF" w14:paraId="4B6FF09B"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6A32C38D" w14:textId="135E0B62"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42</w:t>
            </w:r>
          </w:p>
        </w:tc>
        <w:tc>
          <w:tcPr>
            <w:tcW w:w="2423" w:type="dxa"/>
            <w:tcBorders>
              <w:top w:val="nil"/>
              <w:left w:val="nil"/>
              <w:bottom w:val="single" w:sz="4" w:space="0" w:color="auto"/>
              <w:right w:val="single" w:sz="4" w:space="0" w:color="auto"/>
            </w:tcBorders>
            <w:shd w:val="clear" w:color="auto" w:fill="auto"/>
            <w:noWrap/>
            <w:vAlign w:val="center"/>
          </w:tcPr>
          <w:p w14:paraId="3884D56F" w14:textId="19E75903"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Art GP ’19</w:t>
            </w:r>
          </w:p>
        </w:tc>
        <w:tc>
          <w:tcPr>
            <w:tcW w:w="427" w:type="dxa"/>
            <w:tcBorders>
              <w:top w:val="nil"/>
              <w:left w:val="nil"/>
              <w:bottom w:val="single" w:sz="4" w:space="0" w:color="auto"/>
              <w:right w:val="single" w:sz="4" w:space="0" w:color="auto"/>
            </w:tcBorders>
            <w:shd w:val="clear" w:color="auto" w:fill="auto"/>
            <w:vAlign w:val="center"/>
          </w:tcPr>
          <w:p w14:paraId="5AFCDBAA" w14:textId="77034FD4"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90</w:t>
            </w:r>
          </w:p>
        </w:tc>
        <w:tc>
          <w:tcPr>
            <w:tcW w:w="2410" w:type="dxa"/>
            <w:tcBorders>
              <w:top w:val="nil"/>
              <w:left w:val="nil"/>
              <w:bottom w:val="single" w:sz="4" w:space="0" w:color="auto"/>
              <w:right w:val="single" w:sz="4" w:space="0" w:color="auto"/>
            </w:tcBorders>
            <w:shd w:val="clear" w:color="auto" w:fill="auto"/>
            <w:noWrap/>
            <w:vAlign w:val="center"/>
          </w:tcPr>
          <w:p w14:paraId="3183E884" w14:textId="34046689"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Renault 2020</w:t>
            </w:r>
          </w:p>
        </w:tc>
        <w:tc>
          <w:tcPr>
            <w:tcW w:w="557" w:type="dxa"/>
            <w:tcBorders>
              <w:top w:val="nil"/>
              <w:left w:val="nil"/>
              <w:bottom w:val="single" w:sz="4" w:space="0" w:color="auto"/>
              <w:right w:val="single" w:sz="4" w:space="0" w:color="auto"/>
            </w:tcBorders>
            <w:shd w:val="clear" w:color="auto" w:fill="auto"/>
            <w:noWrap/>
            <w:vAlign w:val="center"/>
          </w:tcPr>
          <w:p w14:paraId="2C7BEF0A" w14:textId="5B222D88"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298E195E" w14:textId="592AD45F" w:rsidR="00C52A9E" w:rsidRPr="008971CF" w:rsidRDefault="00C52A9E" w:rsidP="00C52A9E">
            <w:pPr>
              <w:jc w:val="left"/>
              <w:rPr>
                <w:rFonts w:eastAsia="Times New Roman"/>
                <w:color w:val="000000"/>
                <w:sz w:val="18"/>
                <w:szCs w:val="18"/>
                <w:lang w:eastAsia="en-GB"/>
              </w:rPr>
            </w:pPr>
          </w:p>
        </w:tc>
      </w:tr>
      <w:tr w:rsidR="00C52A9E" w:rsidRPr="008971CF" w14:paraId="5E82EE13"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206E52C3" w14:textId="5B4E9A96"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43</w:t>
            </w:r>
          </w:p>
        </w:tc>
        <w:tc>
          <w:tcPr>
            <w:tcW w:w="2423" w:type="dxa"/>
            <w:tcBorders>
              <w:top w:val="nil"/>
              <w:left w:val="nil"/>
              <w:bottom w:val="single" w:sz="4" w:space="0" w:color="auto"/>
              <w:right w:val="single" w:sz="4" w:space="0" w:color="auto"/>
            </w:tcBorders>
            <w:shd w:val="clear" w:color="auto" w:fill="auto"/>
            <w:noWrap/>
            <w:vAlign w:val="center"/>
          </w:tcPr>
          <w:p w14:paraId="4369BE42" w14:textId="718D45CE"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Campos ’19</w:t>
            </w:r>
          </w:p>
        </w:tc>
        <w:tc>
          <w:tcPr>
            <w:tcW w:w="427" w:type="dxa"/>
            <w:tcBorders>
              <w:top w:val="nil"/>
              <w:left w:val="nil"/>
              <w:bottom w:val="single" w:sz="4" w:space="0" w:color="auto"/>
              <w:right w:val="single" w:sz="4" w:space="0" w:color="auto"/>
            </w:tcBorders>
            <w:shd w:val="clear" w:color="auto" w:fill="auto"/>
            <w:vAlign w:val="center"/>
          </w:tcPr>
          <w:p w14:paraId="4AB4C564" w14:textId="1C8358CD"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91</w:t>
            </w:r>
          </w:p>
        </w:tc>
        <w:tc>
          <w:tcPr>
            <w:tcW w:w="2410" w:type="dxa"/>
            <w:tcBorders>
              <w:top w:val="nil"/>
              <w:left w:val="nil"/>
              <w:bottom w:val="single" w:sz="4" w:space="0" w:color="auto"/>
              <w:right w:val="single" w:sz="4" w:space="0" w:color="auto"/>
            </w:tcBorders>
            <w:shd w:val="clear" w:color="auto" w:fill="auto"/>
            <w:noWrap/>
            <w:vAlign w:val="center"/>
          </w:tcPr>
          <w:p w14:paraId="140557E3" w14:textId="4CE1E290"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Alpha Tauri 2020</w:t>
            </w:r>
          </w:p>
        </w:tc>
        <w:tc>
          <w:tcPr>
            <w:tcW w:w="557" w:type="dxa"/>
            <w:tcBorders>
              <w:top w:val="nil"/>
              <w:left w:val="nil"/>
              <w:bottom w:val="single" w:sz="4" w:space="0" w:color="auto"/>
              <w:right w:val="single" w:sz="4" w:space="0" w:color="auto"/>
            </w:tcBorders>
            <w:shd w:val="clear" w:color="auto" w:fill="auto"/>
            <w:noWrap/>
            <w:vAlign w:val="center"/>
          </w:tcPr>
          <w:p w14:paraId="2C0948AD" w14:textId="429F938C"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7B35EAF0" w14:textId="49399F42" w:rsidR="00C52A9E" w:rsidRPr="008971CF" w:rsidRDefault="00C52A9E" w:rsidP="00C52A9E">
            <w:pPr>
              <w:jc w:val="left"/>
              <w:rPr>
                <w:rFonts w:eastAsia="Times New Roman"/>
                <w:color w:val="000000"/>
                <w:sz w:val="18"/>
                <w:szCs w:val="18"/>
                <w:lang w:eastAsia="en-GB"/>
              </w:rPr>
            </w:pPr>
          </w:p>
        </w:tc>
      </w:tr>
      <w:tr w:rsidR="00C52A9E" w:rsidRPr="008971CF" w14:paraId="75657F38"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5FF43687" w14:textId="53BBDD75"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44</w:t>
            </w:r>
          </w:p>
        </w:tc>
        <w:tc>
          <w:tcPr>
            <w:tcW w:w="2423" w:type="dxa"/>
            <w:tcBorders>
              <w:top w:val="nil"/>
              <w:left w:val="nil"/>
              <w:bottom w:val="single" w:sz="4" w:space="0" w:color="auto"/>
              <w:right w:val="single" w:sz="4" w:space="0" w:color="auto"/>
            </w:tcBorders>
            <w:shd w:val="clear" w:color="auto" w:fill="auto"/>
            <w:noWrap/>
            <w:vAlign w:val="center"/>
          </w:tcPr>
          <w:p w14:paraId="36DCBAE6" w14:textId="692BA173" w:rsidR="00C52A9E" w:rsidRPr="008971CF" w:rsidRDefault="00C52A9E" w:rsidP="00C52A9E">
            <w:pPr>
              <w:rPr>
                <w:rFonts w:eastAsia="Times New Roman"/>
                <w:color w:val="000000"/>
                <w:sz w:val="18"/>
                <w:szCs w:val="18"/>
                <w:lang w:eastAsia="en-GB"/>
              </w:rPr>
            </w:pPr>
            <w:r w:rsidRPr="00206AE8">
              <w:rPr>
                <w:rFonts w:eastAsia="Times New Roman"/>
                <w:color w:val="000000"/>
                <w:sz w:val="18"/>
                <w:szCs w:val="18"/>
                <w:lang w:eastAsia="zh-CN"/>
              </w:rPr>
              <w:t>Carlin ’19</w:t>
            </w:r>
          </w:p>
        </w:tc>
        <w:tc>
          <w:tcPr>
            <w:tcW w:w="427" w:type="dxa"/>
            <w:tcBorders>
              <w:top w:val="nil"/>
              <w:left w:val="nil"/>
              <w:bottom w:val="single" w:sz="4" w:space="0" w:color="auto"/>
              <w:right w:val="single" w:sz="4" w:space="0" w:color="auto"/>
            </w:tcBorders>
            <w:shd w:val="clear" w:color="auto" w:fill="auto"/>
            <w:vAlign w:val="center"/>
          </w:tcPr>
          <w:p w14:paraId="4CFAEBEF" w14:textId="608AEE39"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92</w:t>
            </w:r>
          </w:p>
        </w:tc>
        <w:tc>
          <w:tcPr>
            <w:tcW w:w="2410" w:type="dxa"/>
            <w:tcBorders>
              <w:top w:val="nil"/>
              <w:left w:val="nil"/>
              <w:bottom w:val="single" w:sz="4" w:space="0" w:color="auto"/>
              <w:right w:val="single" w:sz="4" w:space="0" w:color="auto"/>
            </w:tcBorders>
            <w:shd w:val="clear" w:color="auto" w:fill="auto"/>
            <w:noWrap/>
            <w:vAlign w:val="center"/>
          </w:tcPr>
          <w:p w14:paraId="513A1C9F" w14:textId="480BA20E"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Haas 2020</w:t>
            </w:r>
          </w:p>
        </w:tc>
        <w:tc>
          <w:tcPr>
            <w:tcW w:w="557" w:type="dxa"/>
            <w:tcBorders>
              <w:top w:val="nil"/>
              <w:left w:val="nil"/>
              <w:bottom w:val="single" w:sz="4" w:space="0" w:color="auto"/>
              <w:right w:val="single" w:sz="4" w:space="0" w:color="auto"/>
            </w:tcBorders>
            <w:shd w:val="clear" w:color="auto" w:fill="auto"/>
            <w:noWrap/>
            <w:vAlign w:val="center"/>
          </w:tcPr>
          <w:p w14:paraId="3D68CFB6" w14:textId="48DD66A3"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78F54BAF" w14:textId="7EEC4343" w:rsidR="00C52A9E" w:rsidRPr="008971CF" w:rsidRDefault="00C52A9E" w:rsidP="00C52A9E">
            <w:pPr>
              <w:jc w:val="left"/>
              <w:rPr>
                <w:rFonts w:eastAsia="Times New Roman"/>
                <w:color w:val="000000"/>
                <w:sz w:val="18"/>
                <w:szCs w:val="18"/>
                <w:lang w:eastAsia="en-GB"/>
              </w:rPr>
            </w:pPr>
          </w:p>
        </w:tc>
      </w:tr>
      <w:tr w:rsidR="00C52A9E" w:rsidRPr="00206AE8" w14:paraId="08C7992E"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51CE70EB" w14:textId="49DDB1B6"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45</w:t>
            </w:r>
          </w:p>
        </w:tc>
        <w:tc>
          <w:tcPr>
            <w:tcW w:w="2423" w:type="dxa"/>
            <w:tcBorders>
              <w:top w:val="nil"/>
              <w:left w:val="nil"/>
              <w:bottom w:val="single" w:sz="4" w:space="0" w:color="auto"/>
              <w:right w:val="single" w:sz="4" w:space="0" w:color="auto"/>
            </w:tcBorders>
            <w:shd w:val="clear" w:color="auto" w:fill="auto"/>
            <w:noWrap/>
            <w:vAlign w:val="center"/>
          </w:tcPr>
          <w:p w14:paraId="77CEBEA9" w14:textId="58F77366"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Sauber Junior Charouz ’19</w:t>
            </w:r>
          </w:p>
        </w:tc>
        <w:tc>
          <w:tcPr>
            <w:tcW w:w="427" w:type="dxa"/>
            <w:tcBorders>
              <w:top w:val="nil"/>
              <w:left w:val="nil"/>
              <w:bottom w:val="single" w:sz="4" w:space="0" w:color="auto"/>
              <w:right w:val="single" w:sz="4" w:space="0" w:color="auto"/>
            </w:tcBorders>
            <w:shd w:val="clear" w:color="auto" w:fill="auto"/>
            <w:vAlign w:val="center"/>
          </w:tcPr>
          <w:p w14:paraId="51754AAF" w14:textId="2C327E30"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93</w:t>
            </w:r>
          </w:p>
        </w:tc>
        <w:tc>
          <w:tcPr>
            <w:tcW w:w="2410" w:type="dxa"/>
            <w:tcBorders>
              <w:top w:val="nil"/>
              <w:left w:val="nil"/>
              <w:bottom w:val="single" w:sz="4" w:space="0" w:color="auto"/>
              <w:right w:val="single" w:sz="4" w:space="0" w:color="auto"/>
            </w:tcBorders>
            <w:shd w:val="clear" w:color="auto" w:fill="auto"/>
            <w:noWrap/>
            <w:vAlign w:val="center"/>
          </w:tcPr>
          <w:p w14:paraId="1BBF0DFE" w14:textId="28850160"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McLaren 2020</w:t>
            </w:r>
          </w:p>
        </w:tc>
        <w:tc>
          <w:tcPr>
            <w:tcW w:w="557" w:type="dxa"/>
            <w:tcBorders>
              <w:top w:val="nil"/>
              <w:left w:val="nil"/>
              <w:bottom w:val="single" w:sz="4" w:space="0" w:color="auto"/>
              <w:right w:val="single" w:sz="4" w:space="0" w:color="auto"/>
            </w:tcBorders>
            <w:shd w:val="clear" w:color="auto" w:fill="auto"/>
            <w:noWrap/>
            <w:vAlign w:val="center"/>
          </w:tcPr>
          <w:p w14:paraId="0B888AC4" w14:textId="4515C272"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0402B3E" w14:textId="70B75A72" w:rsidR="00C52A9E" w:rsidRPr="00206AE8" w:rsidRDefault="00C52A9E" w:rsidP="00C52A9E">
            <w:pPr>
              <w:jc w:val="left"/>
              <w:rPr>
                <w:rFonts w:eastAsia="Times New Roman"/>
                <w:color w:val="000000"/>
                <w:sz w:val="18"/>
                <w:szCs w:val="18"/>
                <w:lang w:eastAsia="en-GB"/>
              </w:rPr>
            </w:pPr>
          </w:p>
        </w:tc>
      </w:tr>
      <w:tr w:rsidR="00C52A9E" w:rsidRPr="00206AE8" w14:paraId="44E54A11"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6C4C4144" w14:textId="2812F98E"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46</w:t>
            </w:r>
          </w:p>
        </w:tc>
        <w:tc>
          <w:tcPr>
            <w:tcW w:w="2423" w:type="dxa"/>
            <w:tcBorders>
              <w:top w:val="nil"/>
              <w:left w:val="nil"/>
              <w:bottom w:val="single" w:sz="4" w:space="0" w:color="auto"/>
              <w:right w:val="single" w:sz="4" w:space="0" w:color="auto"/>
            </w:tcBorders>
            <w:shd w:val="clear" w:color="auto" w:fill="auto"/>
            <w:noWrap/>
            <w:vAlign w:val="center"/>
          </w:tcPr>
          <w:p w14:paraId="4470B973" w14:textId="7AFC8CD5"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Dams ’19</w:t>
            </w:r>
          </w:p>
        </w:tc>
        <w:tc>
          <w:tcPr>
            <w:tcW w:w="427" w:type="dxa"/>
            <w:tcBorders>
              <w:top w:val="nil"/>
              <w:left w:val="nil"/>
              <w:bottom w:val="single" w:sz="4" w:space="0" w:color="auto"/>
              <w:right w:val="single" w:sz="4" w:space="0" w:color="auto"/>
            </w:tcBorders>
            <w:shd w:val="clear" w:color="auto" w:fill="auto"/>
            <w:vAlign w:val="center"/>
          </w:tcPr>
          <w:p w14:paraId="33875269" w14:textId="3BAD865E"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94</w:t>
            </w:r>
          </w:p>
        </w:tc>
        <w:tc>
          <w:tcPr>
            <w:tcW w:w="2410" w:type="dxa"/>
            <w:tcBorders>
              <w:top w:val="nil"/>
              <w:left w:val="nil"/>
              <w:bottom w:val="single" w:sz="4" w:space="0" w:color="auto"/>
              <w:right w:val="single" w:sz="4" w:space="0" w:color="auto"/>
            </w:tcBorders>
            <w:shd w:val="clear" w:color="auto" w:fill="auto"/>
            <w:noWrap/>
            <w:vAlign w:val="center"/>
          </w:tcPr>
          <w:p w14:paraId="6971539E" w14:textId="2DA6745B"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Alfa Romeo 2020</w:t>
            </w:r>
          </w:p>
        </w:tc>
        <w:tc>
          <w:tcPr>
            <w:tcW w:w="557" w:type="dxa"/>
            <w:tcBorders>
              <w:top w:val="nil"/>
              <w:left w:val="nil"/>
              <w:bottom w:val="single" w:sz="4" w:space="0" w:color="auto"/>
              <w:right w:val="single" w:sz="4" w:space="0" w:color="auto"/>
            </w:tcBorders>
            <w:shd w:val="clear" w:color="auto" w:fill="auto"/>
            <w:noWrap/>
            <w:vAlign w:val="center"/>
          </w:tcPr>
          <w:p w14:paraId="3BA1CD8F" w14:textId="743B2336"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4957B5C6" w14:textId="6ED17324" w:rsidR="00C52A9E" w:rsidRPr="00206AE8" w:rsidRDefault="00C52A9E" w:rsidP="00C52A9E">
            <w:pPr>
              <w:jc w:val="left"/>
              <w:rPr>
                <w:rFonts w:eastAsia="Times New Roman"/>
                <w:color w:val="000000"/>
                <w:sz w:val="18"/>
                <w:szCs w:val="18"/>
                <w:lang w:eastAsia="en-GB"/>
              </w:rPr>
            </w:pPr>
          </w:p>
        </w:tc>
      </w:tr>
      <w:tr w:rsidR="00710E4B" w:rsidRPr="00206AE8" w14:paraId="0610C8F3"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2B573F8D" w14:textId="45B3B5D3" w:rsidR="00710E4B" w:rsidRPr="008971CF" w:rsidRDefault="00710E4B" w:rsidP="00710E4B">
            <w:pPr>
              <w:jc w:val="center"/>
              <w:rPr>
                <w:rFonts w:eastAsia="Times New Roman"/>
                <w:color w:val="000000"/>
                <w:sz w:val="18"/>
                <w:szCs w:val="18"/>
                <w:lang w:eastAsia="en-GB"/>
              </w:rPr>
            </w:pPr>
            <w:r w:rsidRPr="00206AE8">
              <w:rPr>
                <w:rFonts w:eastAsia="Times New Roman"/>
                <w:color w:val="000000"/>
                <w:sz w:val="18"/>
                <w:szCs w:val="18"/>
                <w:lang w:eastAsia="en-GB"/>
              </w:rPr>
              <w:t>47</w:t>
            </w:r>
          </w:p>
        </w:tc>
        <w:tc>
          <w:tcPr>
            <w:tcW w:w="2423" w:type="dxa"/>
            <w:tcBorders>
              <w:top w:val="nil"/>
              <w:left w:val="nil"/>
              <w:bottom w:val="single" w:sz="4" w:space="0" w:color="auto"/>
              <w:right w:val="single" w:sz="4" w:space="0" w:color="auto"/>
            </w:tcBorders>
            <w:shd w:val="clear" w:color="auto" w:fill="auto"/>
            <w:noWrap/>
            <w:vAlign w:val="center"/>
          </w:tcPr>
          <w:p w14:paraId="4D2DC1BD" w14:textId="1A532F9A" w:rsidR="00710E4B" w:rsidRPr="008971CF" w:rsidRDefault="00710E4B" w:rsidP="00710E4B">
            <w:pPr>
              <w:jc w:val="left"/>
              <w:rPr>
                <w:rFonts w:eastAsia="Times New Roman"/>
                <w:color w:val="000000"/>
                <w:sz w:val="18"/>
                <w:szCs w:val="18"/>
                <w:lang w:eastAsia="en-GB"/>
              </w:rPr>
            </w:pPr>
            <w:r w:rsidRPr="00206AE8">
              <w:rPr>
                <w:rFonts w:eastAsia="Times New Roman"/>
                <w:color w:val="000000"/>
                <w:sz w:val="18"/>
                <w:szCs w:val="18"/>
                <w:lang w:eastAsia="zh-CN"/>
              </w:rPr>
              <w:t>Uni-Virtuosi ‘19</w:t>
            </w:r>
          </w:p>
        </w:tc>
        <w:tc>
          <w:tcPr>
            <w:tcW w:w="427" w:type="dxa"/>
            <w:tcBorders>
              <w:top w:val="nil"/>
              <w:left w:val="nil"/>
              <w:bottom w:val="single" w:sz="4" w:space="0" w:color="auto"/>
              <w:right w:val="single" w:sz="4" w:space="0" w:color="auto"/>
            </w:tcBorders>
            <w:shd w:val="clear" w:color="auto" w:fill="auto"/>
            <w:vAlign w:val="center"/>
          </w:tcPr>
          <w:p w14:paraId="6F6E4E5E" w14:textId="4D332924" w:rsidR="00710E4B" w:rsidRPr="008971CF" w:rsidRDefault="00710E4B" w:rsidP="00710E4B">
            <w:pPr>
              <w:jc w:val="center"/>
              <w:rPr>
                <w:rFonts w:eastAsia="Times New Roman"/>
                <w:color w:val="000000"/>
                <w:sz w:val="18"/>
                <w:lang w:eastAsia="en-GB"/>
              </w:rPr>
            </w:pPr>
            <w:r>
              <w:rPr>
                <w:rFonts w:eastAsia="Times New Roman"/>
                <w:color w:val="000000"/>
                <w:sz w:val="18"/>
                <w:lang w:eastAsia="en-GB"/>
              </w:rPr>
              <w:t>106</w:t>
            </w:r>
          </w:p>
        </w:tc>
        <w:tc>
          <w:tcPr>
            <w:tcW w:w="2410" w:type="dxa"/>
            <w:tcBorders>
              <w:top w:val="nil"/>
              <w:left w:val="nil"/>
              <w:bottom w:val="single" w:sz="4" w:space="0" w:color="auto"/>
              <w:right w:val="single" w:sz="4" w:space="0" w:color="auto"/>
            </w:tcBorders>
            <w:shd w:val="clear" w:color="auto" w:fill="auto"/>
            <w:noWrap/>
            <w:vAlign w:val="center"/>
          </w:tcPr>
          <w:p w14:paraId="75C15CC3" w14:textId="3EBE1E73" w:rsidR="00710E4B" w:rsidRPr="008971CF" w:rsidRDefault="00710E4B" w:rsidP="00710E4B">
            <w:pPr>
              <w:jc w:val="left"/>
              <w:rPr>
                <w:rFonts w:eastAsia="Times New Roman"/>
                <w:color w:val="000000"/>
                <w:sz w:val="18"/>
                <w:lang w:eastAsia="en-GB"/>
              </w:rPr>
            </w:pPr>
            <w:r>
              <w:rPr>
                <w:rFonts w:eastAsia="Times New Roman"/>
                <w:color w:val="000000"/>
                <w:sz w:val="18"/>
                <w:lang w:eastAsia="en-GB"/>
              </w:rPr>
              <w:t>Prema ‘21</w:t>
            </w:r>
          </w:p>
        </w:tc>
        <w:tc>
          <w:tcPr>
            <w:tcW w:w="557" w:type="dxa"/>
            <w:tcBorders>
              <w:top w:val="nil"/>
              <w:left w:val="nil"/>
              <w:bottom w:val="single" w:sz="4" w:space="0" w:color="auto"/>
              <w:right w:val="single" w:sz="4" w:space="0" w:color="auto"/>
            </w:tcBorders>
            <w:shd w:val="clear" w:color="auto" w:fill="auto"/>
            <w:noWrap/>
            <w:vAlign w:val="center"/>
          </w:tcPr>
          <w:p w14:paraId="1610A558" w14:textId="7751A32B" w:rsidR="00710E4B" w:rsidRPr="00206AE8" w:rsidRDefault="00710E4B" w:rsidP="00710E4B">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7A3E83A" w14:textId="06AEB490" w:rsidR="00710E4B" w:rsidRPr="00206AE8" w:rsidRDefault="00710E4B" w:rsidP="00710E4B">
            <w:pPr>
              <w:jc w:val="left"/>
              <w:rPr>
                <w:rFonts w:eastAsia="Times New Roman"/>
                <w:color w:val="000000"/>
                <w:sz w:val="18"/>
                <w:szCs w:val="18"/>
                <w:lang w:eastAsia="en-GB"/>
              </w:rPr>
            </w:pPr>
          </w:p>
        </w:tc>
      </w:tr>
      <w:tr w:rsidR="00710E4B" w:rsidRPr="008971CF" w14:paraId="50C28ABF"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4CF9B784" w14:textId="0455F985" w:rsidR="00710E4B" w:rsidRPr="008971CF" w:rsidRDefault="00710E4B" w:rsidP="00710E4B">
            <w:pPr>
              <w:jc w:val="center"/>
              <w:rPr>
                <w:rFonts w:eastAsia="Times New Roman"/>
                <w:color w:val="000000"/>
                <w:sz w:val="18"/>
                <w:szCs w:val="18"/>
                <w:lang w:eastAsia="en-GB"/>
              </w:rPr>
            </w:pPr>
            <w:r w:rsidRPr="00206AE8">
              <w:rPr>
                <w:rFonts w:eastAsia="Times New Roman"/>
                <w:color w:val="000000"/>
                <w:sz w:val="18"/>
                <w:szCs w:val="18"/>
                <w:lang w:eastAsia="en-GB"/>
              </w:rPr>
              <w:t>48</w:t>
            </w:r>
          </w:p>
        </w:tc>
        <w:tc>
          <w:tcPr>
            <w:tcW w:w="2423" w:type="dxa"/>
            <w:tcBorders>
              <w:top w:val="nil"/>
              <w:left w:val="nil"/>
              <w:bottom w:val="single" w:sz="4" w:space="0" w:color="auto"/>
              <w:right w:val="single" w:sz="4" w:space="0" w:color="auto"/>
            </w:tcBorders>
            <w:shd w:val="clear" w:color="auto" w:fill="auto"/>
            <w:noWrap/>
            <w:vAlign w:val="center"/>
          </w:tcPr>
          <w:p w14:paraId="2302275C" w14:textId="71521D3C" w:rsidR="00710E4B" w:rsidRPr="008971CF" w:rsidRDefault="00710E4B" w:rsidP="00710E4B">
            <w:pPr>
              <w:jc w:val="left"/>
              <w:rPr>
                <w:rFonts w:eastAsia="Times New Roman"/>
                <w:color w:val="000000"/>
                <w:sz w:val="18"/>
                <w:szCs w:val="18"/>
                <w:lang w:eastAsia="en-GB"/>
              </w:rPr>
            </w:pPr>
            <w:r w:rsidRPr="00206AE8">
              <w:rPr>
                <w:rFonts w:eastAsia="Times New Roman"/>
                <w:color w:val="000000"/>
                <w:sz w:val="18"/>
                <w:szCs w:val="18"/>
                <w:lang w:eastAsia="zh-CN"/>
              </w:rPr>
              <w:t>MP Motorsport ‘19</w:t>
            </w:r>
          </w:p>
        </w:tc>
        <w:tc>
          <w:tcPr>
            <w:tcW w:w="427" w:type="dxa"/>
            <w:tcBorders>
              <w:top w:val="nil"/>
              <w:left w:val="nil"/>
              <w:bottom w:val="single" w:sz="4" w:space="0" w:color="auto"/>
              <w:right w:val="single" w:sz="4" w:space="0" w:color="auto"/>
            </w:tcBorders>
            <w:shd w:val="clear" w:color="auto" w:fill="auto"/>
            <w:vAlign w:val="center"/>
          </w:tcPr>
          <w:p w14:paraId="24ACB72F" w14:textId="1EA2E97C" w:rsidR="00710E4B" w:rsidRPr="00206AE8" w:rsidRDefault="00710E4B" w:rsidP="00710E4B">
            <w:pPr>
              <w:jc w:val="center"/>
              <w:rPr>
                <w:rFonts w:eastAsia="Times New Roman"/>
                <w:color w:val="000000"/>
                <w:sz w:val="18"/>
                <w:szCs w:val="18"/>
                <w:lang w:eastAsia="en-GB"/>
              </w:rPr>
            </w:pPr>
            <w:r>
              <w:rPr>
                <w:rFonts w:eastAsia="Times New Roman"/>
                <w:color w:val="000000"/>
                <w:sz w:val="18"/>
                <w:szCs w:val="18"/>
                <w:lang w:eastAsia="en-GB"/>
              </w:rPr>
              <w:t>107</w:t>
            </w:r>
          </w:p>
        </w:tc>
        <w:tc>
          <w:tcPr>
            <w:tcW w:w="2410" w:type="dxa"/>
            <w:tcBorders>
              <w:top w:val="nil"/>
              <w:left w:val="nil"/>
              <w:bottom w:val="single" w:sz="4" w:space="0" w:color="auto"/>
              <w:right w:val="single" w:sz="4" w:space="0" w:color="auto"/>
            </w:tcBorders>
            <w:shd w:val="clear" w:color="auto" w:fill="auto"/>
            <w:noWrap/>
            <w:vAlign w:val="center"/>
          </w:tcPr>
          <w:p w14:paraId="10FC59D9" w14:textId="6AE40D5D" w:rsidR="00710E4B" w:rsidRPr="00206AE8" w:rsidRDefault="00710E4B" w:rsidP="00710E4B">
            <w:pPr>
              <w:jc w:val="left"/>
              <w:rPr>
                <w:rFonts w:eastAsia="Times New Roman"/>
                <w:color w:val="000000"/>
                <w:sz w:val="18"/>
                <w:szCs w:val="18"/>
                <w:lang w:eastAsia="en-GB"/>
              </w:rPr>
            </w:pPr>
            <w:r w:rsidRPr="00206AE8">
              <w:rPr>
                <w:rFonts w:eastAsia="Times New Roman"/>
                <w:color w:val="000000"/>
                <w:sz w:val="18"/>
                <w:szCs w:val="18"/>
                <w:lang w:eastAsia="zh-CN"/>
              </w:rPr>
              <w:t>Uni-Virtuosi ‘</w:t>
            </w:r>
            <w:r>
              <w:rPr>
                <w:rFonts w:eastAsia="Times New Roman"/>
                <w:color w:val="000000"/>
                <w:sz w:val="18"/>
                <w:szCs w:val="18"/>
                <w:lang w:eastAsia="zh-CN"/>
              </w:rPr>
              <w:t>21</w:t>
            </w:r>
          </w:p>
        </w:tc>
        <w:tc>
          <w:tcPr>
            <w:tcW w:w="557" w:type="dxa"/>
            <w:tcBorders>
              <w:top w:val="nil"/>
              <w:left w:val="nil"/>
              <w:bottom w:val="single" w:sz="4" w:space="0" w:color="auto"/>
              <w:right w:val="single" w:sz="4" w:space="0" w:color="auto"/>
            </w:tcBorders>
            <w:shd w:val="clear" w:color="auto" w:fill="auto"/>
            <w:noWrap/>
            <w:vAlign w:val="center"/>
          </w:tcPr>
          <w:p w14:paraId="3C0F9028" w14:textId="64DCFF1F" w:rsidR="00710E4B" w:rsidRPr="008971CF" w:rsidRDefault="00710E4B" w:rsidP="00710E4B">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3C1A1C75" w14:textId="11EDA4EE" w:rsidR="00710E4B" w:rsidRPr="008971CF" w:rsidRDefault="00710E4B" w:rsidP="00710E4B">
            <w:pPr>
              <w:jc w:val="left"/>
              <w:rPr>
                <w:rFonts w:eastAsia="Times New Roman"/>
                <w:color w:val="000000"/>
                <w:sz w:val="18"/>
                <w:szCs w:val="18"/>
                <w:lang w:eastAsia="en-GB"/>
              </w:rPr>
            </w:pPr>
          </w:p>
        </w:tc>
      </w:tr>
      <w:tr w:rsidR="00710E4B" w:rsidRPr="008971CF" w14:paraId="34E29651"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52519DD9" w14:textId="7638704B" w:rsidR="00710E4B" w:rsidRPr="008971CF" w:rsidRDefault="00710E4B" w:rsidP="00710E4B">
            <w:pPr>
              <w:jc w:val="center"/>
              <w:rPr>
                <w:rFonts w:eastAsia="Times New Roman"/>
                <w:color w:val="000000"/>
                <w:sz w:val="18"/>
                <w:szCs w:val="18"/>
                <w:lang w:eastAsia="en-GB"/>
              </w:rPr>
            </w:pPr>
            <w:r w:rsidRPr="00206AE8">
              <w:rPr>
                <w:rFonts w:eastAsia="Times New Roman"/>
                <w:color w:val="000000"/>
                <w:sz w:val="18"/>
                <w:szCs w:val="18"/>
                <w:lang w:eastAsia="en-GB"/>
              </w:rPr>
              <w:t>49</w:t>
            </w:r>
          </w:p>
        </w:tc>
        <w:tc>
          <w:tcPr>
            <w:tcW w:w="2423" w:type="dxa"/>
            <w:tcBorders>
              <w:top w:val="nil"/>
              <w:left w:val="nil"/>
              <w:bottom w:val="single" w:sz="4" w:space="0" w:color="auto"/>
              <w:right w:val="single" w:sz="4" w:space="0" w:color="auto"/>
            </w:tcBorders>
            <w:shd w:val="clear" w:color="auto" w:fill="auto"/>
            <w:noWrap/>
            <w:vAlign w:val="center"/>
          </w:tcPr>
          <w:p w14:paraId="20216D38" w14:textId="6E38E3DB" w:rsidR="00710E4B" w:rsidRPr="008971CF" w:rsidRDefault="00710E4B" w:rsidP="00710E4B">
            <w:pPr>
              <w:jc w:val="left"/>
              <w:rPr>
                <w:rFonts w:eastAsia="Times New Roman"/>
                <w:color w:val="000000"/>
                <w:sz w:val="18"/>
                <w:szCs w:val="18"/>
                <w:lang w:eastAsia="en-GB"/>
              </w:rPr>
            </w:pPr>
            <w:r w:rsidRPr="00206AE8">
              <w:rPr>
                <w:rFonts w:eastAsia="Times New Roman"/>
                <w:color w:val="000000"/>
                <w:sz w:val="18"/>
                <w:szCs w:val="18"/>
                <w:lang w:eastAsia="zh-CN"/>
              </w:rPr>
              <w:t>Prema ’19</w:t>
            </w:r>
          </w:p>
        </w:tc>
        <w:tc>
          <w:tcPr>
            <w:tcW w:w="427" w:type="dxa"/>
            <w:tcBorders>
              <w:top w:val="nil"/>
              <w:left w:val="nil"/>
              <w:bottom w:val="single" w:sz="4" w:space="0" w:color="auto"/>
              <w:right w:val="single" w:sz="4" w:space="0" w:color="auto"/>
            </w:tcBorders>
            <w:shd w:val="clear" w:color="auto" w:fill="auto"/>
            <w:vAlign w:val="center"/>
          </w:tcPr>
          <w:p w14:paraId="3D67B996" w14:textId="49E1A863" w:rsidR="00710E4B" w:rsidRPr="00206AE8" w:rsidRDefault="00710E4B" w:rsidP="00710E4B">
            <w:pPr>
              <w:jc w:val="center"/>
              <w:rPr>
                <w:rFonts w:eastAsia="Times New Roman"/>
                <w:color w:val="000000"/>
                <w:sz w:val="18"/>
                <w:szCs w:val="18"/>
                <w:lang w:eastAsia="en-GB"/>
              </w:rPr>
            </w:pPr>
            <w:r>
              <w:rPr>
                <w:rFonts w:eastAsia="Times New Roman"/>
                <w:color w:val="000000"/>
                <w:sz w:val="18"/>
                <w:szCs w:val="18"/>
                <w:lang w:eastAsia="en-GB"/>
              </w:rPr>
              <w:t>108</w:t>
            </w:r>
          </w:p>
        </w:tc>
        <w:tc>
          <w:tcPr>
            <w:tcW w:w="2410" w:type="dxa"/>
            <w:tcBorders>
              <w:top w:val="nil"/>
              <w:left w:val="nil"/>
              <w:bottom w:val="single" w:sz="4" w:space="0" w:color="auto"/>
              <w:right w:val="single" w:sz="4" w:space="0" w:color="auto"/>
            </w:tcBorders>
            <w:shd w:val="clear" w:color="auto" w:fill="auto"/>
            <w:noWrap/>
            <w:vAlign w:val="center"/>
          </w:tcPr>
          <w:p w14:paraId="4F478AD4" w14:textId="7105C4B0" w:rsidR="00710E4B" w:rsidRPr="00206AE8" w:rsidRDefault="00710E4B" w:rsidP="00710E4B">
            <w:pPr>
              <w:jc w:val="left"/>
              <w:rPr>
                <w:rFonts w:eastAsia="Times New Roman"/>
                <w:color w:val="000000"/>
                <w:sz w:val="18"/>
                <w:szCs w:val="18"/>
                <w:lang w:eastAsia="en-GB"/>
              </w:rPr>
            </w:pPr>
            <w:r>
              <w:rPr>
                <w:rFonts w:eastAsia="Times New Roman"/>
                <w:color w:val="000000"/>
                <w:sz w:val="18"/>
                <w:szCs w:val="18"/>
                <w:lang w:eastAsia="en-GB"/>
              </w:rPr>
              <w:t>Carlin ‘21</w:t>
            </w:r>
          </w:p>
        </w:tc>
        <w:tc>
          <w:tcPr>
            <w:tcW w:w="557" w:type="dxa"/>
            <w:tcBorders>
              <w:top w:val="nil"/>
              <w:left w:val="nil"/>
              <w:bottom w:val="single" w:sz="4" w:space="0" w:color="auto"/>
              <w:right w:val="single" w:sz="4" w:space="0" w:color="auto"/>
            </w:tcBorders>
            <w:shd w:val="clear" w:color="auto" w:fill="auto"/>
            <w:noWrap/>
            <w:vAlign w:val="center"/>
          </w:tcPr>
          <w:p w14:paraId="06A5D0F8" w14:textId="28657F12" w:rsidR="00710E4B" w:rsidRPr="008971CF" w:rsidRDefault="00710E4B" w:rsidP="00710E4B">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224E676D" w14:textId="0D343F1A" w:rsidR="00710E4B" w:rsidRPr="008971CF" w:rsidRDefault="00710E4B" w:rsidP="00710E4B">
            <w:pPr>
              <w:jc w:val="left"/>
              <w:rPr>
                <w:rFonts w:eastAsia="Times New Roman"/>
                <w:color w:val="000000"/>
                <w:sz w:val="18"/>
                <w:szCs w:val="18"/>
                <w:lang w:eastAsia="en-GB"/>
              </w:rPr>
            </w:pPr>
          </w:p>
        </w:tc>
      </w:tr>
      <w:tr w:rsidR="00710E4B" w:rsidRPr="008971CF" w14:paraId="3312F090"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73AD7378" w14:textId="178A3715" w:rsidR="00710E4B" w:rsidRPr="008971CF" w:rsidRDefault="00710E4B" w:rsidP="00710E4B">
            <w:pPr>
              <w:jc w:val="center"/>
              <w:rPr>
                <w:rFonts w:eastAsia="Times New Roman"/>
                <w:color w:val="000000"/>
                <w:sz w:val="18"/>
                <w:szCs w:val="18"/>
                <w:lang w:eastAsia="en-GB"/>
              </w:rPr>
            </w:pPr>
            <w:r w:rsidRPr="00206AE8">
              <w:rPr>
                <w:rFonts w:eastAsia="Times New Roman"/>
                <w:color w:val="000000"/>
                <w:sz w:val="18"/>
                <w:szCs w:val="18"/>
                <w:lang w:eastAsia="en-GB"/>
              </w:rPr>
              <w:t>50</w:t>
            </w:r>
          </w:p>
        </w:tc>
        <w:tc>
          <w:tcPr>
            <w:tcW w:w="2423" w:type="dxa"/>
            <w:tcBorders>
              <w:top w:val="nil"/>
              <w:left w:val="nil"/>
              <w:bottom w:val="single" w:sz="4" w:space="0" w:color="auto"/>
              <w:right w:val="single" w:sz="4" w:space="0" w:color="auto"/>
            </w:tcBorders>
            <w:shd w:val="clear" w:color="auto" w:fill="auto"/>
            <w:noWrap/>
            <w:vAlign w:val="center"/>
          </w:tcPr>
          <w:p w14:paraId="6033BED3" w14:textId="2C6FD11C" w:rsidR="00710E4B" w:rsidRPr="008971CF" w:rsidRDefault="00710E4B" w:rsidP="00710E4B">
            <w:pPr>
              <w:jc w:val="left"/>
              <w:rPr>
                <w:rFonts w:eastAsia="Times New Roman"/>
                <w:color w:val="000000"/>
                <w:sz w:val="18"/>
                <w:szCs w:val="18"/>
                <w:lang w:eastAsia="en-GB"/>
              </w:rPr>
            </w:pPr>
            <w:r w:rsidRPr="00206AE8">
              <w:rPr>
                <w:rFonts w:eastAsia="Times New Roman"/>
                <w:color w:val="000000"/>
                <w:sz w:val="18"/>
                <w:szCs w:val="18"/>
                <w:lang w:eastAsia="zh-CN"/>
              </w:rPr>
              <w:t>Trident ’19</w:t>
            </w:r>
          </w:p>
        </w:tc>
        <w:tc>
          <w:tcPr>
            <w:tcW w:w="427" w:type="dxa"/>
            <w:tcBorders>
              <w:top w:val="nil"/>
              <w:left w:val="nil"/>
              <w:bottom w:val="single" w:sz="4" w:space="0" w:color="auto"/>
              <w:right w:val="single" w:sz="4" w:space="0" w:color="auto"/>
            </w:tcBorders>
            <w:shd w:val="clear" w:color="auto" w:fill="auto"/>
            <w:vAlign w:val="center"/>
          </w:tcPr>
          <w:p w14:paraId="3C2C84C9" w14:textId="05579545" w:rsidR="00710E4B" w:rsidRPr="00206AE8" w:rsidRDefault="00710E4B" w:rsidP="00710E4B">
            <w:pPr>
              <w:jc w:val="center"/>
              <w:rPr>
                <w:rFonts w:eastAsia="Times New Roman"/>
                <w:color w:val="000000"/>
                <w:sz w:val="18"/>
                <w:szCs w:val="18"/>
                <w:lang w:eastAsia="en-GB"/>
              </w:rPr>
            </w:pPr>
            <w:r>
              <w:rPr>
                <w:rFonts w:eastAsia="Times New Roman"/>
                <w:color w:val="000000"/>
                <w:sz w:val="18"/>
                <w:szCs w:val="18"/>
                <w:lang w:eastAsia="en-GB"/>
              </w:rPr>
              <w:t>109</w:t>
            </w:r>
          </w:p>
        </w:tc>
        <w:tc>
          <w:tcPr>
            <w:tcW w:w="2410" w:type="dxa"/>
            <w:tcBorders>
              <w:top w:val="nil"/>
              <w:left w:val="nil"/>
              <w:bottom w:val="single" w:sz="4" w:space="0" w:color="auto"/>
              <w:right w:val="single" w:sz="4" w:space="0" w:color="auto"/>
            </w:tcBorders>
            <w:shd w:val="clear" w:color="auto" w:fill="auto"/>
            <w:noWrap/>
            <w:vAlign w:val="center"/>
          </w:tcPr>
          <w:p w14:paraId="12EEEE96" w14:textId="0C0618F7" w:rsidR="00710E4B" w:rsidRPr="00206AE8" w:rsidRDefault="00710E4B" w:rsidP="00710E4B">
            <w:pPr>
              <w:jc w:val="left"/>
              <w:rPr>
                <w:rFonts w:eastAsia="Times New Roman"/>
                <w:color w:val="000000"/>
                <w:sz w:val="18"/>
                <w:szCs w:val="18"/>
                <w:lang w:eastAsia="en-GB"/>
              </w:rPr>
            </w:pPr>
            <w:r>
              <w:rPr>
                <w:rFonts w:eastAsia="Times New Roman"/>
                <w:color w:val="000000"/>
                <w:sz w:val="18"/>
                <w:szCs w:val="18"/>
                <w:lang w:eastAsia="en-GB"/>
              </w:rPr>
              <w:t>Hitech ‘21</w:t>
            </w:r>
          </w:p>
        </w:tc>
        <w:tc>
          <w:tcPr>
            <w:tcW w:w="557" w:type="dxa"/>
            <w:tcBorders>
              <w:top w:val="nil"/>
              <w:left w:val="nil"/>
              <w:bottom w:val="single" w:sz="4" w:space="0" w:color="auto"/>
              <w:right w:val="single" w:sz="4" w:space="0" w:color="auto"/>
            </w:tcBorders>
            <w:shd w:val="clear" w:color="auto" w:fill="auto"/>
            <w:noWrap/>
            <w:vAlign w:val="center"/>
          </w:tcPr>
          <w:p w14:paraId="7343A29E" w14:textId="22A17495" w:rsidR="00710E4B" w:rsidRPr="008971CF" w:rsidRDefault="00710E4B" w:rsidP="00710E4B">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04C27519" w14:textId="58C898F9" w:rsidR="00710E4B" w:rsidRPr="008971CF" w:rsidRDefault="00710E4B" w:rsidP="00710E4B">
            <w:pPr>
              <w:jc w:val="left"/>
              <w:rPr>
                <w:rFonts w:eastAsia="Times New Roman"/>
                <w:color w:val="000000"/>
                <w:sz w:val="18"/>
                <w:szCs w:val="18"/>
                <w:lang w:eastAsia="en-GB"/>
              </w:rPr>
            </w:pPr>
          </w:p>
        </w:tc>
      </w:tr>
      <w:tr w:rsidR="00710E4B" w:rsidRPr="008971CF" w14:paraId="5E551B94"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78A38BCA" w14:textId="58B5E6A7" w:rsidR="00710E4B" w:rsidRPr="008971CF" w:rsidRDefault="00710E4B" w:rsidP="00710E4B">
            <w:pPr>
              <w:jc w:val="center"/>
              <w:rPr>
                <w:rFonts w:eastAsia="Times New Roman"/>
                <w:color w:val="000000"/>
                <w:sz w:val="18"/>
                <w:szCs w:val="18"/>
                <w:lang w:eastAsia="en-GB"/>
              </w:rPr>
            </w:pPr>
            <w:r w:rsidRPr="00206AE8">
              <w:rPr>
                <w:rFonts w:eastAsia="Times New Roman"/>
                <w:color w:val="000000"/>
                <w:sz w:val="18"/>
                <w:szCs w:val="18"/>
                <w:lang w:eastAsia="en-GB"/>
              </w:rPr>
              <w:t>51</w:t>
            </w:r>
          </w:p>
        </w:tc>
        <w:tc>
          <w:tcPr>
            <w:tcW w:w="2423" w:type="dxa"/>
            <w:tcBorders>
              <w:top w:val="nil"/>
              <w:left w:val="nil"/>
              <w:bottom w:val="single" w:sz="4" w:space="0" w:color="auto"/>
              <w:right w:val="single" w:sz="4" w:space="0" w:color="auto"/>
            </w:tcBorders>
            <w:shd w:val="clear" w:color="auto" w:fill="auto"/>
            <w:noWrap/>
            <w:vAlign w:val="center"/>
          </w:tcPr>
          <w:p w14:paraId="3536CF87" w14:textId="555E7972" w:rsidR="00710E4B" w:rsidRPr="008971CF" w:rsidRDefault="00710E4B" w:rsidP="00710E4B">
            <w:pPr>
              <w:jc w:val="left"/>
              <w:rPr>
                <w:rFonts w:eastAsia="Times New Roman"/>
                <w:color w:val="000000"/>
                <w:sz w:val="18"/>
                <w:szCs w:val="18"/>
                <w:lang w:eastAsia="en-GB"/>
              </w:rPr>
            </w:pPr>
            <w:r w:rsidRPr="00206AE8">
              <w:rPr>
                <w:rFonts w:eastAsia="Times New Roman"/>
                <w:color w:val="000000"/>
                <w:sz w:val="18"/>
                <w:szCs w:val="18"/>
                <w:lang w:eastAsia="zh-CN"/>
              </w:rPr>
              <w:t>Arden ’19</w:t>
            </w:r>
          </w:p>
        </w:tc>
        <w:tc>
          <w:tcPr>
            <w:tcW w:w="427" w:type="dxa"/>
            <w:tcBorders>
              <w:top w:val="nil"/>
              <w:left w:val="nil"/>
              <w:bottom w:val="single" w:sz="4" w:space="0" w:color="auto"/>
              <w:right w:val="single" w:sz="4" w:space="0" w:color="auto"/>
            </w:tcBorders>
            <w:shd w:val="clear" w:color="auto" w:fill="auto"/>
            <w:vAlign w:val="center"/>
          </w:tcPr>
          <w:p w14:paraId="12C42D5C" w14:textId="60F8653D" w:rsidR="00710E4B" w:rsidRPr="00206AE8" w:rsidRDefault="00710E4B" w:rsidP="00710E4B">
            <w:pPr>
              <w:jc w:val="center"/>
              <w:rPr>
                <w:rFonts w:eastAsia="Times New Roman"/>
                <w:color w:val="000000"/>
                <w:sz w:val="18"/>
                <w:szCs w:val="18"/>
                <w:lang w:eastAsia="en-GB"/>
              </w:rPr>
            </w:pPr>
            <w:r>
              <w:rPr>
                <w:rFonts w:eastAsia="Times New Roman"/>
                <w:color w:val="000000"/>
                <w:sz w:val="18"/>
                <w:szCs w:val="18"/>
                <w:lang w:eastAsia="en-GB"/>
              </w:rPr>
              <w:t>110</w:t>
            </w:r>
          </w:p>
        </w:tc>
        <w:tc>
          <w:tcPr>
            <w:tcW w:w="2410" w:type="dxa"/>
            <w:tcBorders>
              <w:top w:val="nil"/>
              <w:left w:val="nil"/>
              <w:bottom w:val="single" w:sz="4" w:space="0" w:color="auto"/>
              <w:right w:val="single" w:sz="4" w:space="0" w:color="auto"/>
            </w:tcBorders>
            <w:shd w:val="clear" w:color="auto" w:fill="auto"/>
            <w:noWrap/>
            <w:vAlign w:val="center"/>
          </w:tcPr>
          <w:p w14:paraId="0B0CE88F" w14:textId="3450C721" w:rsidR="00710E4B" w:rsidRPr="00206AE8" w:rsidRDefault="00710E4B" w:rsidP="00710E4B">
            <w:pPr>
              <w:jc w:val="left"/>
              <w:rPr>
                <w:rFonts w:eastAsia="Times New Roman"/>
                <w:color w:val="000000"/>
                <w:sz w:val="18"/>
                <w:szCs w:val="18"/>
                <w:lang w:eastAsia="en-GB"/>
              </w:rPr>
            </w:pPr>
            <w:r>
              <w:rPr>
                <w:rFonts w:eastAsia="Times New Roman"/>
                <w:color w:val="000000"/>
                <w:sz w:val="18"/>
                <w:szCs w:val="18"/>
                <w:lang w:eastAsia="en-GB"/>
              </w:rPr>
              <w:t>Art GP ‘21</w:t>
            </w:r>
          </w:p>
        </w:tc>
        <w:tc>
          <w:tcPr>
            <w:tcW w:w="557" w:type="dxa"/>
            <w:tcBorders>
              <w:top w:val="nil"/>
              <w:left w:val="nil"/>
              <w:bottom w:val="single" w:sz="4" w:space="0" w:color="auto"/>
              <w:right w:val="single" w:sz="4" w:space="0" w:color="auto"/>
            </w:tcBorders>
            <w:shd w:val="clear" w:color="auto" w:fill="auto"/>
            <w:noWrap/>
            <w:vAlign w:val="center"/>
          </w:tcPr>
          <w:p w14:paraId="09426A07" w14:textId="77777777" w:rsidR="00710E4B" w:rsidRPr="008971CF" w:rsidRDefault="00710E4B" w:rsidP="00710E4B">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53EA4B3C" w14:textId="77777777" w:rsidR="00710E4B" w:rsidRPr="008971CF" w:rsidRDefault="00710E4B" w:rsidP="00710E4B">
            <w:pPr>
              <w:jc w:val="left"/>
              <w:rPr>
                <w:rFonts w:eastAsia="Times New Roman"/>
                <w:color w:val="000000"/>
                <w:sz w:val="18"/>
                <w:szCs w:val="18"/>
                <w:lang w:eastAsia="en-GB"/>
              </w:rPr>
            </w:pPr>
          </w:p>
        </w:tc>
      </w:tr>
      <w:tr w:rsidR="00710E4B" w:rsidRPr="008971CF" w14:paraId="13F62FF5"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020FF45B" w14:textId="01BCE62B" w:rsidR="00710E4B" w:rsidRPr="008971CF" w:rsidRDefault="00710E4B" w:rsidP="00710E4B">
            <w:pPr>
              <w:jc w:val="center"/>
              <w:rPr>
                <w:rFonts w:eastAsia="Times New Roman"/>
                <w:color w:val="000000"/>
                <w:sz w:val="18"/>
                <w:lang w:eastAsia="en-GB"/>
              </w:rPr>
            </w:pPr>
            <w:r>
              <w:rPr>
                <w:rFonts w:eastAsia="Times New Roman"/>
                <w:color w:val="000000"/>
                <w:sz w:val="18"/>
                <w:szCs w:val="18"/>
                <w:lang w:eastAsia="en-GB"/>
              </w:rPr>
              <w:t>70</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391DF6A4" w14:textId="46D69F8A" w:rsidR="00710E4B" w:rsidRPr="008971CF" w:rsidRDefault="00710E4B" w:rsidP="00710E4B">
            <w:pPr>
              <w:jc w:val="left"/>
              <w:rPr>
                <w:rFonts w:eastAsia="Times New Roman"/>
                <w:color w:val="000000"/>
                <w:sz w:val="18"/>
                <w:lang w:eastAsia="en-GB"/>
              </w:rPr>
            </w:pPr>
            <w:r>
              <w:rPr>
                <w:rFonts w:eastAsia="Times New Roman"/>
                <w:color w:val="000000"/>
                <w:sz w:val="18"/>
                <w:szCs w:val="18"/>
                <w:lang w:eastAsia="en-GB"/>
              </w:rPr>
              <w:t>Art GP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4D8BB22B" w14:textId="19F3FB08" w:rsidR="00710E4B" w:rsidRPr="00206AE8" w:rsidRDefault="00710E4B" w:rsidP="00710E4B">
            <w:pPr>
              <w:jc w:val="center"/>
              <w:rPr>
                <w:rFonts w:eastAsia="Times New Roman"/>
                <w:color w:val="000000"/>
                <w:sz w:val="18"/>
                <w:szCs w:val="18"/>
                <w:lang w:eastAsia="en-GB"/>
              </w:rPr>
            </w:pPr>
            <w:r>
              <w:rPr>
                <w:rFonts w:eastAsia="Times New Roman"/>
                <w:color w:val="000000"/>
                <w:sz w:val="18"/>
                <w:szCs w:val="18"/>
                <w:lang w:eastAsia="en-GB"/>
              </w:rPr>
              <w:t>111</w:t>
            </w: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033EFC22" w14:textId="3FF224AB" w:rsidR="00710E4B" w:rsidRPr="00206AE8" w:rsidRDefault="00710E4B" w:rsidP="00710E4B">
            <w:pPr>
              <w:jc w:val="left"/>
              <w:rPr>
                <w:rFonts w:eastAsia="Times New Roman"/>
                <w:color w:val="000000"/>
                <w:sz w:val="18"/>
                <w:szCs w:val="18"/>
                <w:lang w:eastAsia="en-GB"/>
              </w:rPr>
            </w:pPr>
            <w:r>
              <w:rPr>
                <w:rFonts w:eastAsia="Times New Roman"/>
                <w:color w:val="000000"/>
                <w:sz w:val="18"/>
                <w:szCs w:val="18"/>
                <w:lang w:eastAsia="en-GB"/>
              </w:rPr>
              <w:t>MP Motorsport ‘21</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25B5608" w14:textId="77777777" w:rsidR="00710E4B" w:rsidRPr="008971CF" w:rsidRDefault="00710E4B" w:rsidP="00710E4B">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250034CC" w14:textId="77777777" w:rsidR="00710E4B" w:rsidRPr="008971CF" w:rsidRDefault="00710E4B" w:rsidP="00710E4B">
            <w:pPr>
              <w:jc w:val="left"/>
              <w:rPr>
                <w:rFonts w:eastAsia="Times New Roman"/>
                <w:color w:val="000000"/>
                <w:sz w:val="18"/>
                <w:szCs w:val="18"/>
                <w:lang w:eastAsia="en-GB"/>
              </w:rPr>
            </w:pPr>
          </w:p>
        </w:tc>
      </w:tr>
      <w:tr w:rsidR="00710E4B" w14:paraId="312B4B2E"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669A862B" w14:textId="32B35983" w:rsidR="00710E4B" w:rsidRPr="008971CF" w:rsidRDefault="00710E4B" w:rsidP="00710E4B">
            <w:pPr>
              <w:jc w:val="center"/>
              <w:rPr>
                <w:rFonts w:eastAsia="Times New Roman"/>
                <w:color w:val="000000"/>
                <w:sz w:val="18"/>
                <w:szCs w:val="18"/>
                <w:lang w:eastAsia="en-GB"/>
              </w:rPr>
            </w:pPr>
            <w:r>
              <w:rPr>
                <w:rFonts w:eastAsia="Times New Roman"/>
                <w:color w:val="000000"/>
                <w:sz w:val="18"/>
                <w:szCs w:val="18"/>
                <w:lang w:eastAsia="en-GB"/>
              </w:rPr>
              <w:t>71</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511A1A5A" w14:textId="257DC20B" w:rsidR="00710E4B" w:rsidRPr="008971CF" w:rsidRDefault="00710E4B" w:rsidP="00710E4B">
            <w:pPr>
              <w:jc w:val="left"/>
              <w:rPr>
                <w:rFonts w:eastAsia="Times New Roman"/>
                <w:color w:val="000000"/>
                <w:sz w:val="18"/>
                <w:szCs w:val="18"/>
                <w:lang w:eastAsia="en-GB"/>
              </w:rPr>
            </w:pPr>
            <w:r>
              <w:rPr>
                <w:rFonts w:eastAsia="Times New Roman"/>
                <w:color w:val="000000"/>
                <w:sz w:val="18"/>
                <w:szCs w:val="18"/>
                <w:lang w:eastAsia="en-GB"/>
              </w:rPr>
              <w:t>Campos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7171DCC3" w14:textId="477587E4" w:rsidR="00710E4B" w:rsidRPr="00206AE8" w:rsidRDefault="00710E4B" w:rsidP="00710E4B">
            <w:pPr>
              <w:jc w:val="center"/>
              <w:rPr>
                <w:rFonts w:eastAsia="Times New Roman"/>
                <w:color w:val="000000"/>
                <w:sz w:val="18"/>
                <w:szCs w:val="18"/>
                <w:lang w:eastAsia="en-GB"/>
              </w:rPr>
            </w:pPr>
            <w:r>
              <w:rPr>
                <w:rFonts w:eastAsia="Times New Roman"/>
                <w:color w:val="000000"/>
                <w:sz w:val="18"/>
                <w:szCs w:val="18"/>
                <w:lang w:eastAsia="en-GB"/>
              </w:rPr>
              <w:t>112</w:t>
            </w: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382F1E86" w14:textId="02EB1285" w:rsidR="00710E4B" w:rsidRPr="00206AE8" w:rsidRDefault="00710E4B" w:rsidP="00710E4B">
            <w:pPr>
              <w:jc w:val="left"/>
              <w:rPr>
                <w:rFonts w:eastAsia="Times New Roman"/>
                <w:color w:val="000000"/>
                <w:sz w:val="18"/>
                <w:szCs w:val="18"/>
                <w:lang w:eastAsia="en-GB"/>
              </w:rPr>
            </w:pPr>
            <w:r>
              <w:rPr>
                <w:rFonts w:eastAsia="Times New Roman"/>
                <w:color w:val="000000"/>
                <w:sz w:val="18"/>
                <w:szCs w:val="18"/>
                <w:lang w:eastAsia="en-GB"/>
              </w:rPr>
              <w:t>Charouz ‘21</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2B2D3EC" w14:textId="77777777" w:rsidR="00710E4B" w:rsidRPr="008971CF" w:rsidRDefault="00710E4B" w:rsidP="00710E4B">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2178C506" w14:textId="77777777" w:rsidR="00710E4B" w:rsidRDefault="00710E4B" w:rsidP="00710E4B">
            <w:pPr>
              <w:jc w:val="left"/>
              <w:rPr>
                <w:rFonts w:eastAsia="Times New Roman"/>
                <w:color w:val="000000"/>
                <w:sz w:val="18"/>
                <w:szCs w:val="18"/>
                <w:lang w:eastAsia="en-GB"/>
              </w:rPr>
            </w:pPr>
          </w:p>
        </w:tc>
      </w:tr>
      <w:tr w:rsidR="00710E4B" w14:paraId="4B1A1D62"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64EFDF94" w14:textId="6489F676" w:rsidR="00710E4B" w:rsidRPr="008971CF" w:rsidRDefault="00710E4B" w:rsidP="00710E4B">
            <w:pPr>
              <w:jc w:val="center"/>
              <w:rPr>
                <w:rFonts w:eastAsia="Times New Roman"/>
                <w:color w:val="000000"/>
                <w:sz w:val="18"/>
                <w:szCs w:val="18"/>
                <w:lang w:eastAsia="en-GB"/>
              </w:rPr>
            </w:pPr>
            <w:r>
              <w:rPr>
                <w:rFonts w:eastAsia="Times New Roman"/>
                <w:color w:val="000000"/>
                <w:sz w:val="18"/>
                <w:szCs w:val="18"/>
                <w:lang w:eastAsia="en-GB"/>
              </w:rPr>
              <w:t>72</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61610FA0" w14:textId="1BC0FE3C" w:rsidR="00710E4B" w:rsidRPr="008971CF" w:rsidRDefault="00710E4B" w:rsidP="00710E4B">
            <w:pPr>
              <w:jc w:val="left"/>
              <w:rPr>
                <w:rFonts w:eastAsia="Times New Roman"/>
                <w:color w:val="000000"/>
                <w:sz w:val="18"/>
                <w:szCs w:val="18"/>
                <w:lang w:eastAsia="en-GB"/>
              </w:rPr>
            </w:pPr>
            <w:r>
              <w:rPr>
                <w:rFonts w:eastAsia="Times New Roman"/>
                <w:color w:val="000000"/>
                <w:sz w:val="18"/>
                <w:szCs w:val="18"/>
                <w:lang w:eastAsia="en-GB"/>
              </w:rPr>
              <w:t>Carlin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63A14550" w14:textId="0F321FE2" w:rsidR="00710E4B" w:rsidRPr="00206AE8" w:rsidRDefault="00710E4B" w:rsidP="00710E4B">
            <w:pPr>
              <w:jc w:val="center"/>
              <w:rPr>
                <w:rFonts w:eastAsia="Times New Roman"/>
                <w:color w:val="000000"/>
                <w:sz w:val="18"/>
                <w:szCs w:val="18"/>
                <w:lang w:eastAsia="en-GB"/>
              </w:rPr>
            </w:pPr>
            <w:r>
              <w:rPr>
                <w:rFonts w:eastAsia="Times New Roman"/>
                <w:color w:val="000000"/>
                <w:sz w:val="18"/>
                <w:szCs w:val="18"/>
                <w:lang w:eastAsia="en-GB"/>
              </w:rPr>
              <w:t>113</w:t>
            </w: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3CED063F" w14:textId="10FDD0FC" w:rsidR="00710E4B" w:rsidRPr="00206AE8" w:rsidRDefault="00710E4B" w:rsidP="00710E4B">
            <w:pPr>
              <w:jc w:val="left"/>
              <w:rPr>
                <w:rFonts w:eastAsia="Times New Roman"/>
                <w:color w:val="000000"/>
                <w:sz w:val="18"/>
                <w:szCs w:val="18"/>
                <w:lang w:eastAsia="en-GB"/>
              </w:rPr>
            </w:pPr>
            <w:r>
              <w:rPr>
                <w:rFonts w:eastAsia="Times New Roman"/>
                <w:color w:val="000000"/>
                <w:sz w:val="18"/>
                <w:szCs w:val="18"/>
                <w:lang w:eastAsia="en-GB"/>
              </w:rPr>
              <w:t>Dams ‘21</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C158636" w14:textId="77777777" w:rsidR="00710E4B" w:rsidRPr="008971CF" w:rsidRDefault="00710E4B" w:rsidP="00710E4B">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10CAB1F7" w14:textId="77777777" w:rsidR="00710E4B" w:rsidRDefault="00710E4B" w:rsidP="00710E4B">
            <w:pPr>
              <w:jc w:val="left"/>
              <w:rPr>
                <w:rFonts w:eastAsia="Times New Roman"/>
                <w:color w:val="000000"/>
                <w:sz w:val="18"/>
                <w:szCs w:val="18"/>
                <w:lang w:eastAsia="en-GB"/>
              </w:rPr>
            </w:pPr>
          </w:p>
        </w:tc>
      </w:tr>
      <w:tr w:rsidR="00710E4B" w14:paraId="2671D6EB"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43E60B79" w14:textId="55E616D1" w:rsidR="00710E4B" w:rsidRPr="008971CF" w:rsidRDefault="00710E4B" w:rsidP="00710E4B">
            <w:pPr>
              <w:jc w:val="center"/>
              <w:rPr>
                <w:rFonts w:eastAsia="Times New Roman"/>
                <w:color w:val="000000"/>
                <w:sz w:val="18"/>
                <w:szCs w:val="18"/>
                <w:lang w:eastAsia="en-GB"/>
              </w:rPr>
            </w:pPr>
            <w:r>
              <w:rPr>
                <w:rFonts w:eastAsia="Times New Roman"/>
                <w:color w:val="000000"/>
                <w:sz w:val="18"/>
                <w:szCs w:val="18"/>
                <w:lang w:eastAsia="en-GB"/>
              </w:rPr>
              <w:t>73</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6B52F6BF" w14:textId="770633A7" w:rsidR="00710E4B" w:rsidRPr="008971CF" w:rsidRDefault="00710E4B" w:rsidP="00710E4B">
            <w:pPr>
              <w:jc w:val="left"/>
              <w:rPr>
                <w:rFonts w:eastAsia="Times New Roman"/>
                <w:color w:val="000000"/>
                <w:sz w:val="18"/>
                <w:szCs w:val="18"/>
                <w:lang w:eastAsia="en-GB"/>
              </w:rPr>
            </w:pPr>
            <w:r>
              <w:rPr>
                <w:rFonts w:eastAsia="Times New Roman"/>
                <w:color w:val="000000"/>
                <w:sz w:val="18"/>
                <w:szCs w:val="18"/>
                <w:lang w:eastAsia="en-GB"/>
              </w:rPr>
              <w:t>Charouz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68D0FCC3" w14:textId="744720A5" w:rsidR="00710E4B" w:rsidRPr="00206AE8" w:rsidRDefault="00710E4B" w:rsidP="00710E4B">
            <w:pPr>
              <w:jc w:val="center"/>
              <w:rPr>
                <w:rFonts w:eastAsia="Times New Roman"/>
                <w:color w:val="000000"/>
                <w:sz w:val="18"/>
                <w:szCs w:val="18"/>
                <w:lang w:eastAsia="en-GB"/>
              </w:rPr>
            </w:pPr>
            <w:r>
              <w:rPr>
                <w:rFonts w:eastAsia="Times New Roman"/>
                <w:color w:val="000000"/>
                <w:sz w:val="18"/>
                <w:szCs w:val="18"/>
                <w:lang w:eastAsia="en-GB"/>
              </w:rPr>
              <w:t>114</w:t>
            </w: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347DBCF3" w14:textId="67BC569F" w:rsidR="00710E4B" w:rsidRPr="00206AE8" w:rsidRDefault="00710E4B" w:rsidP="00710E4B">
            <w:pPr>
              <w:jc w:val="left"/>
              <w:rPr>
                <w:rFonts w:eastAsia="Times New Roman"/>
                <w:color w:val="000000"/>
                <w:sz w:val="18"/>
                <w:szCs w:val="18"/>
                <w:lang w:eastAsia="en-GB"/>
              </w:rPr>
            </w:pPr>
            <w:r>
              <w:rPr>
                <w:rFonts w:eastAsia="Times New Roman"/>
                <w:color w:val="000000"/>
                <w:sz w:val="18"/>
                <w:szCs w:val="18"/>
                <w:lang w:eastAsia="en-GB"/>
              </w:rPr>
              <w:t>Campos ‘21</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6C696A2" w14:textId="77777777" w:rsidR="00710E4B" w:rsidRPr="008971CF" w:rsidRDefault="00710E4B" w:rsidP="00710E4B">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1B8DB552" w14:textId="77777777" w:rsidR="00710E4B" w:rsidRDefault="00710E4B" w:rsidP="00710E4B">
            <w:pPr>
              <w:jc w:val="left"/>
              <w:rPr>
                <w:rFonts w:eastAsia="Times New Roman"/>
                <w:color w:val="000000"/>
                <w:sz w:val="18"/>
                <w:szCs w:val="18"/>
                <w:lang w:eastAsia="en-GB"/>
              </w:rPr>
            </w:pPr>
          </w:p>
        </w:tc>
      </w:tr>
      <w:tr w:rsidR="00710E4B" w14:paraId="28AEFFB4"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784EBDD3" w14:textId="43F884CE" w:rsidR="00710E4B" w:rsidRPr="008971CF" w:rsidRDefault="00710E4B" w:rsidP="00710E4B">
            <w:pPr>
              <w:jc w:val="center"/>
              <w:rPr>
                <w:rFonts w:eastAsia="Times New Roman"/>
                <w:color w:val="000000"/>
                <w:sz w:val="18"/>
                <w:szCs w:val="18"/>
                <w:lang w:eastAsia="en-GB"/>
              </w:rPr>
            </w:pPr>
            <w:r>
              <w:rPr>
                <w:rFonts w:eastAsia="Times New Roman"/>
                <w:color w:val="000000"/>
                <w:sz w:val="18"/>
                <w:szCs w:val="18"/>
                <w:lang w:eastAsia="en-GB"/>
              </w:rPr>
              <w:t>74</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7FD53A4A" w14:textId="300BA57C" w:rsidR="00710E4B" w:rsidRPr="008971CF" w:rsidRDefault="00710E4B" w:rsidP="00710E4B">
            <w:pPr>
              <w:jc w:val="left"/>
              <w:rPr>
                <w:rFonts w:eastAsia="Times New Roman"/>
                <w:color w:val="000000"/>
                <w:sz w:val="18"/>
                <w:szCs w:val="18"/>
                <w:lang w:eastAsia="en-GB"/>
              </w:rPr>
            </w:pPr>
            <w:r>
              <w:rPr>
                <w:rFonts w:eastAsia="Times New Roman"/>
                <w:color w:val="000000"/>
                <w:sz w:val="18"/>
                <w:szCs w:val="18"/>
                <w:lang w:eastAsia="en-GB"/>
              </w:rPr>
              <w:t>Dams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322A25CA" w14:textId="3F53F531" w:rsidR="00710E4B" w:rsidRPr="00206AE8" w:rsidRDefault="00710E4B" w:rsidP="00710E4B">
            <w:pPr>
              <w:jc w:val="center"/>
              <w:rPr>
                <w:rFonts w:eastAsia="Times New Roman"/>
                <w:color w:val="000000"/>
                <w:sz w:val="18"/>
                <w:szCs w:val="18"/>
                <w:lang w:eastAsia="en-GB"/>
              </w:rPr>
            </w:pPr>
            <w:r>
              <w:rPr>
                <w:rFonts w:eastAsia="Times New Roman"/>
                <w:color w:val="000000"/>
                <w:sz w:val="18"/>
                <w:szCs w:val="18"/>
                <w:lang w:eastAsia="en-GB"/>
              </w:rPr>
              <w:t>115</w:t>
            </w: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15F8886F" w14:textId="12F23411" w:rsidR="00710E4B" w:rsidRPr="00206AE8" w:rsidRDefault="00710E4B" w:rsidP="00710E4B">
            <w:pPr>
              <w:jc w:val="left"/>
              <w:rPr>
                <w:rFonts w:eastAsia="Times New Roman"/>
                <w:color w:val="000000"/>
                <w:sz w:val="18"/>
                <w:szCs w:val="18"/>
                <w:lang w:eastAsia="en-GB"/>
              </w:rPr>
            </w:pPr>
            <w:r>
              <w:rPr>
                <w:rFonts w:eastAsia="Times New Roman"/>
                <w:color w:val="000000"/>
                <w:sz w:val="18"/>
                <w:szCs w:val="18"/>
                <w:lang w:eastAsia="en-GB"/>
              </w:rPr>
              <w:t>BWT ‘21</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A96B9D3" w14:textId="77777777" w:rsidR="00710E4B" w:rsidRPr="008971CF" w:rsidRDefault="00710E4B" w:rsidP="00710E4B">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0363DA01" w14:textId="77777777" w:rsidR="00710E4B" w:rsidRDefault="00710E4B" w:rsidP="00710E4B">
            <w:pPr>
              <w:jc w:val="left"/>
              <w:rPr>
                <w:rFonts w:eastAsia="Times New Roman"/>
                <w:color w:val="000000"/>
                <w:sz w:val="18"/>
                <w:szCs w:val="18"/>
                <w:lang w:eastAsia="en-GB"/>
              </w:rPr>
            </w:pPr>
          </w:p>
        </w:tc>
      </w:tr>
      <w:tr w:rsidR="00710E4B" w:rsidRPr="008971CF" w14:paraId="0F881181"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5C945DBA" w14:textId="49D846EF" w:rsidR="00710E4B" w:rsidRPr="008971CF" w:rsidRDefault="00710E4B" w:rsidP="00710E4B">
            <w:pPr>
              <w:jc w:val="center"/>
              <w:rPr>
                <w:rFonts w:eastAsia="Times New Roman"/>
                <w:color w:val="000000"/>
                <w:sz w:val="18"/>
                <w:szCs w:val="18"/>
                <w:lang w:eastAsia="en-GB"/>
              </w:rPr>
            </w:pPr>
            <w:r>
              <w:rPr>
                <w:rFonts w:eastAsia="Times New Roman"/>
                <w:color w:val="000000"/>
                <w:sz w:val="18"/>
                <w:szCs w:val="18"/>
                <w:lang w:eastAsia="en-GB"/>
              </w:rPr>
              <w:t>75</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42DC9165" w14:textId="09262435" w:rsidR="00710E4B" w:rsidRPr="008971CF" w:rsidRDefault="00710E4B" w:rsidP="00710E4B">
            <w:pPr>
              <w:jc w:val="left"/>
              <w:rPr>
                <w:rFonts w:eastAsia="Times New Roman"/>
                <w:color w:val="000000"/>
                <w:sz w:val="18"/>
                <w:szCs w:val="18"/>
                <w:lang w:eastAsia="en-GB"/>
              </w:rPr>
            </w:pPr>
            <w:r>
              <w:rPr>
                <w:rFonts w:eastAsia="Times New Roman"/>
                <w:color w:val="000000"/>
                <w:sz w:val="18"/>
                <w:szCs w:val="18"/>
                <w:lang w:eastAsia="en-GB"/>
              </w:rPr>
              <w:t>Uni-Virtuosi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22C2ADF4" w14:textId="70C42CCA" w:rsidR="00710E4B" w:rsidRPr="00206AE8" w:rsidRDefault="00710E4B" w:rsidP="00710E4B">
            <w:pPr>
              <w:jc w:val="center"/>
              <w:rPr>
                <w:rFonts w:eastAsia="Times New Roman"/>
                <w:color w:val="000000"/>
                <w:sz w:val="18"/>
                <w:szCs w:val="18"/>
                <w:lang w:eastAsia="en-GB"/>
              </w:rPr>
            </w:pPr>
            <w:r>
              <w:rPr>
                <w:rFonts w:eastAsia="Times New Roman"/>
                <w:color w:val="000000"/>
                <w:sz w:val="18"/>
                <w:szCs w:val="18"/>
                <w:lang w:eastAsia="en-GB"/>
              </w:rPr>
              <w:t>116</w:t>
            </w: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21983073" w14:textId="30F73F90" w:rsidR="00710E4B" w:rsidRPr="00206AE8" w:rsidRDefault="00710E4B" w:rsidP="00710E4B">
            <w:pPr>
              <w:jc w:val="left"/>
              <w:rPr>
                <w:rFonts w:eastAsia="Times New Roman"/>
                <w:color w:val="000000"/>
                <w:sz w:val="18"/>
                <w:szCs w:val="18"/>
                <w:lang w:eastAsia="en-GB"/>
              </w:rPr>
            </w:pPr>
            <w:r>
              <w:rPr>
                <w:rFonts w:eastAsia="Times New Roman"/>
                <w:color w:val="000000"/>
                <w:sz w:val="18"/>
                <w:szCs w:val="18"/>
                <w:lang w:eastAsia="en-GB"/>
              </w:rPr>
              <w:t>Trident ‘21</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6877834" w14:textId="120B7C6B" w:rsidR="00710E4B" w:rsidRPr="008971CF" w:rsidRDefault="00710E4B" w:rsidP="00710E4B">
            <w:pPr>
              <w:jc w:val="left"/>
              <w:rPr>
                <w:rFonts w:eastAsia="Times New Roman"/>
                <w:color w:val="000000"/>
                <w:sz w:val="18"/>
                <w:szCs w:val="18"/>
                <w:lang w:eastAsia="en-GB"/>
              </w:rPr>
            </w:pPr>
            <w:r w:rsidRPr="008971CF">
              <w:rPr>
                <w:rFonts w:eastAsia="Times New Roman"/>
                <w:color w:val="000000"/>
                <w:sz w:val="18"/>
                <w:szCs w:val="18"/>
                <w:lang w:eastAsia="en-GB"/>
              </w:rPr>
              <w:t> </w:t>
            </w: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761B4737" w14:textId="5DB0DA54" w:rsidR="00710E4B" w:rsidRPr="008971CF" w:rsidRDefault="00710E4B" w:rsidP="00710E4B">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7214338A" w14:textId="77777777" w:rsidR="008971CF" w:rsidRDefault="008971CF" w:rsidP="008971CF"/>
    <w:p w14:paraId="0C0A1F62" w14:textId="77777777" w:rsidR="008971CF" w:rsidRDefault="008971CF" w:rsidP="00946577">
      <w:pPr>
        <w:pStyle w:val="Heading2"/>
      </w:pPr>
    </w:p>
    <w:p w14:paraId="7B62BBF4" w14:textId="77777777" w:rsidR="008971CF" w:rsidRDefault="008971CF">
      <w:pPr>
        <w:spacing w:after="200" w:line="276" w:lineRule="auto"/>
        <w:jc w:val="left"/>
        <w:rPr>
          <w:b/>
          <w:sz w:val="28"/>
          <w:szCs w:val="24"/>
        </w:rPr>
      </w:pPr>
      <w:r>
        <w:br w:type="page"/>
      </w:r>
    </w:p>
    <w:p w14:paraId="15D1792D" w14:textId="308D35ED" w:rsidR="008A68EC" w:rsidRDefault="008A68EC" w:rsidP="00946577">
      <w:pPr>
        <w:pStyle w:val="Heading2"/>
      </w:pPr>
      <w:r>
        <w:lastRenderedPageBreak/>
        <w:t>Driver IDs</w:t>
      </w:r>
    </w:p>
    <w:p w14:paraId="345A92F3" w14:textId="11C4438E" w:rsidR="005C4D98" w:rsidRDefault="005C4D98" w:rsidP="005C4D98"/>
    <w:tbl>
      <w:tblPr>
        <w:tblW w:w="8011" w:type="dxa"/>
        <w:tblInd w:w="113" w:type="dxa"/>
        <w:tblLook w:val="04A0" w:firstRow="1" w:lastRow="0" w:firstColumn="1" w:lastColumn="0" w:noHBand="0" w:noVBand="1"/>
      </w:tblPr>
      <w:tblGrid>
        <w:gridCol w:w="427"/>
        <w:gridCol w:w="2200"/>
        <w:gridCol w:w="427"/>
        <w:gridCol w:w="2200"/>
        <w:gridCol w:w="557"/>
        <w:gridCol w:w="2200"/>
      </w:tblGrid>
      <w:tr w:rsidR="005C4D98" w:rsidRPr="008B26C6" w14:paraId="1BACA3CD" w14:textId="77777777" w:rsidTr="00BB16AD">
        <w:trPr>
          <w:trHeight w:val="320"/>
        </w:trPr>
        <w:tc>
          <w:tcPr>
            <w:tcW w:w="42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83BB5D8" w14:textId="77777777" w:rsidR="005C4D98" w:rsidRPr="008B26C6" w:rsidRDefault="005C4D98" w:rsidP="00BB16AD">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05BC059A" w14:textId="77777777" w:rsidR="005C4D98" w:rsidRPr="008B26C6" w:rsidRDefault="005C4D98" w:rsidP="00BB16AD">
            <w:pPr>
              <w:jc w:val="left"/>
              <w:rPr>
                <w:rFonts w:eastAsia="Times New Roman"/>
                <w:b/>
                <w:bCs/>
                <w:color w:val="000000"/>
                <w:lang w:eastAsia="en-GB"/>
              </w:rPr>
            </w:pPr>
            <w:r w:rsidRPr="008B26C6">
              <w:rPr>
                <w:rFonts w:eastAsia="Times New Roman"/>
                <w:b/>
                <w:bCs/>
                <w:color w:val="000000"/>
                <w:lang w:eastAsia="en-GB"/>
              </w:rPr>
              <w:t>Driver</w:t>
            </w:r>
          </w:p>
        </w:tc>
        <w:tc>
          <w:tcPr>
            <w:tcW w:w="427" w:type="dxa"/>
            <w:tcBorders>
              <w:top w:val="single" w:sz="4" w:space="0" w:color="auto"/>
              <w:left w:val="nil"/>
              <w:bottom w:val="single" w:sz="4" w:space="0" w:color="auto"/>
              <w:right w:val="single" w:sz="4" w:space="0" w:color="auto"/>
            </w:tcBorders>
            <w:shd w:val="clear" w:color="000000" w:fill="D9D9D9"/>
            <w:noWrap/>
            <w:vAlign w:val="center"/>
            <w:hideMark/>
          </w:tcPr>
          <w:p w14:paraId="192F882A" w14:textId="77777777" w:rsidR="005C4D98" w:rsidRPr="008B26C6" w:rsidRDefault="005C4D98" w:rsidP="00BB16AD">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4F8774F8" w14:textId="77777777" w:rsidR="005C4D98" w:rsidRPr="008B26C6" w:rsidRDefault="005C4D98" w:rsidP="00BB16AD">
            <w:pPr>
              <w:jc w:val="left"/>
              <w:rPr>
                <w:rFonts w:eastAsia="Times New Roman"/>
                <w:b/>
                <w:bCs/>
                <w:color w:val="000000"/>
                <w:lang w:eastAsia="en-GB"/>
              </w:rPr>
            </w:pPr>
            <w:r w:rsidRPr="008B26C6">
              <w:rPr>
                <w:rFonts w:eastAsia="Times New Roman"/>
                <w:b/>
                <w:bCs/>
                <w:color w:val="000000"/>
                <w:lang w:eastAsia="en-GB"/>
              </w:rPr>
              <w:t>Driver</w:t>
            </w:r>
          </w:p>
        </w:tc>
        <w:tc>
          <w:tcPr>
            <w:tcW w:w="557" w:type="dxa"/>
            <w:tcBorders>
              <w:top w:val="single" w:sz="4" w:space="0" w:color="auto"/>
              <w:left w:val="nil"/>
              <w:bottom w:val="single" w:sz="4" w:space="0" w:color="auto"/>
              <w:right w:val="single" w:sz="4" w:space="0" w:color="auto"/>
            </w:tcBorders>
            <w:shd w:val="clear" w:color="000000" w:fill="D9D9D9"/>
            <w:noWrap/>
            <w:vAlign w:val="center"/>
            <w:hideMark/>
          </w:tcPr>
          <w:p w14:paraId="1A9F3366" w14:textId="77777777" w:rsidR="005C4D98" w:rsidRPr="008B26C6" w:rsidRDefault="005C4D98" w:rsidP="00BB16AD">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688399B5" w14:textId="77777777" w:rsidR="005C4D98" w:rsidRPr="008B26C6" w:rsidRDefault="005C4D98" w:rsidP="00BB16AD">
            <w:pPr>
              <w:jc w:val="left"/>
              <w:rPr>
                <w:rFonts w:eastAsia="Times New Roman"/>
                <w:b/>
                <w:bCs/>
                <w:color w:val="000000"/>
                <w:lang w:eastAsia="en-GB"/>
              </w:rPr>
            </w:pPr>
            <w:r w:rsidRPr="008B26C6">
              <w:rPr>
                <w:rFonts w:eastAsia="Times New Roman"/>
                <w:b/>
                <w:bCs/>
                <w:color w:val="000000"/>
                <w:lang w:eastAsia="en-GB"/>
              </w:rPr>
              <w:t>Driver</w:t>
            </w:r>
          </w:p>
        </w:tc>
      </w:tr>
      <w:tr w:rsidR="005C4D98" w:rsidRPr="008B26C6" w14:paraId="59F9C4E5"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4914AA4B"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0</w:t>
            </w:r>
          </w:p>
        </w:tc>
        <w:tc>
          <w:tcPr>
            <w:tcW w:w="2200" w:type="dxa"/>
            <w:tcBorders>
              <w:top w:val="nil"/>
              <w:left w:val="nil"/>
              <w:bottom w:val="single" w:sz="4" w:space="0" w:color="auto"/>
              <w:right w:val="single" w:sz="4" w:space="0" w:color="auto"/>
            </w:tcBorders>
            <w:shd w:val="clear" w:color="auto" w:fill="auto"/>
            <w:noWrap/>
            <w:vAlign w:val="center"/>
            <w:hideMark/>
          </w:tcPr>
          <w:p w14:paraId="38D5C947"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Carlos Sainz</w:t>
            </w:r>
          </w:p>
        </w:tc>
        <w:tc>
          <w:tcPr>
            <w:tcW w:w="427" w:type="dxa"/>
            <w:tcBorders>
              <w:top w:val="nil"/>
              <w:left w:val="nil"/>
              <w:bottom w:val="single" w:sz="4" w:space="0" w:color="auto"/>
              <w:right w:val="single" w:sz="4" w:space="0" w:color="auto"/>
            </w:tcBorders>
            <w:shd w:val="clear" w:color="auto" w:fill="auto"/>
            <w:noWrap/>
            <w:vAlign w:val="center"/>
          </w:tcPr>
          <w:p w14:paraId="7C976DF3"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45</w:t>
            </w:r>
          </w:p>
        </w:tc>
        <w:tc>
          <w:tcPr>
            <w:tcW w:w="2200" w:type="dxa"/>
            <w:tcBorders>
              <w:top w:val="nil"/>
              <w:left w:val="nil"/>
              <w:bottom w:val="single" w:sz="4" w:space="0" w:color="auto"/>
              <w:right w:val="single" w:sz="4" w:space="0" w:color="auto"/>
            </w:tcBorders>
            <w:shd w:val="clear" w:color="auto" w:fill="auto"/>
            <w:noWrap/>
            <w:vAlign w:val="center"/>
          </w:tcPr>
          <w:p w14:paraId="5861F637"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Artem Markelov</w:t>
            </w:r>
          </w:p>
        </w:tc>
        <w:tc>
          <w:tcPr>
            <w:tcW w:w="557" w:type="dxa"/>
            <w:tcBorders>
              <w:top w:val="nil"/>
              <w:left w:val="nil"/>
              <w:bottom w:val="single" w:sz="4" w:space="0" w:color="auto"/>
              <w:right w:val="single" w:sz="4" w:space="0" w:color="auto"/>
            </w:tcBorders>
            <w:shd w:val="clear" w:color="auto" w:fill="auto"/>
            <w:noWrap/>
            <w:vAlign w:val="center"/>
          </w:tcPr>
          <w:p w14:paraId="412F8E65"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88</w:t>
            </w:r>
          </w:p>
        </w:tc>
        <w:tc>
          <w:tcPr>
            <w:tcW w:w="2200" w:type="dxa"/>
            <w:tcBorders>
              <w:top w:val="nil"/>
              <w:left w:val="nil"/>
              <w:bottom w:val="single" w:sz="4" w:space="0" w:color="auto"/>
              <w:right w:val="single" w:sz="4" w:space="0" w:color="auto"/>
            </w:tcBorders>
            <w:shd w:val="clear" w:color="auto" w:fill="auto"/>
            <w:noWrap/>
            <w:vAlign w:val="center"/>
          </w:tcPr>
          <w:p w14:paraId="5876A08A"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Guiliano Alesi</w:t>
            </w:r>
          </w:p>
        </w:tc>
      </w:tr>
      <w:tr w:rsidR="005C4D98" w:rsidRPr="008B26C6" w14:paraId="51638826"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5E035B35"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1</w:t>
            </w:r>
          </w:p>
        </w:tc>
        <w:tc>
          <w:tcPr>
            <w:tcW w:w="2200" w:type="dxa"/>
            <w:tcBorders>
              <w:top w:val="nil"/>
              <w:left w:val="nil"/>
              <w:bottom w:val="single" w:sz="4" w:space="0" w:color="auto"/>
              <w:right w:val="single" w:sz="4" w:space="0" w:color="auto"/>
            </w:tcBorders>
            <w:shd w:val="clear" w:color="auto" w:fill="auto"/>
            <w:noWrap/>
            <w:vAlign w:val="center"/>
            <w:hideMark/>
          </w:tcPr>
          <w:p w14:paraId="41CEEE2D"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Daniil Kvyat</w:t>
            </w:r>
          </w:p>
        </w:tc>
        <w:tc>
          <w:tcPr>
            <w:tcW w:w="427" w:type="dxa"/>
            <w:tcBorders>
              <w:top w:val="nil"/>
              <w:left w:val="nil"/>
              <w:bottom w:val="single" w:sz="4" w:space="0" w:color="auto"/>
              <w:right w:val="single" w:sz="4" w:space="0" w:color="auto"/>
            </w:tcBorders>
            <w:shd w:val="clear" w:color="auto" w:fill="auto"/>
            <w:noWrap/>
            <w:vAlign w:val="center"/>
          </w:tcPr>
          <w:p w14:paraId="3A93F9BB"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46</w:t>
            </w:r>
          </w:p>
        </w:tc>
        <w:tc>
          <w:tcPr>
            <w:tcW w:w="2200" w:type="dxa"/>
            <w:tcBorders>
              <w:top w:val="nil"/>
              <w:left w:val="nil"/>
              <w:bottom w:val="single" w:sz="4" w:space="0" w:color="auto"/>
              <w:right w:val="single" w:sz="4" w:space="0" w:color="auto"/>
            </w:tcBorders>
            <w:shd w:val="clear" w:color="auto" w:fill="auto"/>
            <w:noWrap/>
            <w:vAlign w:val="center"/>
          </w:tcPr>
          <w:p w14:paraId="59E05C6A"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Tadasuke Makino</w:t>
            </w:r>
          </w:p>
        </w:tc>
        <w:tc>
          <w:tcPr>
            <w:tcW w:w="557" w:type="dxa"/>
            <w:tcBorders>
              <w:top w:val="nil"/>
              <w:left w:val="nil"/>
              <w:bottom w:val="single" w:sz="4" w:space="0" w:color="auto"/>
              <w:right w:val="single" w:sz="4" w:space="0" w:color="auto"/>
            </w:tcBorders>
            <w:shd w:val="clear" w:color="auto" w:fill="auto"/>
            <w:noWrap/>
            <w:vAlign w:val="center"/>
          </w:tcPr>
          <w:p w14:paraId="0F46346A"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89</w:t>
            </w:r>
          </w:p>
        </w:tc>
        <w:tc>
          <w:tcPr>
            <w:tcW w:w="2200" w:type="dxa"/>
            <w:tcBorders>
              <w:top w:val="nil"/>
              <w:left w:val="nil"/>
              <w:bottom w:val="single" w:sz="4" w:space="0" w:color="auto"/>
              <w:right w:val="single" w:sz="4" w:space="0" w:color="auto"/>
            </w:tcBorders>
            <w:shd w:val="clear" w:color="auto" w:fill="auto"/>
            <w:noWrap/>
            <w:vAlign w:val="center"/>
          </w:tcPr>
          <w:p w14:paraId="13557B2F"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Ralph Boschung</w:t>
            </w:r>
          </w:p>
        </w:tc>
      </w:tr>
      <w:tr w:rsidR="005C4D98" w:rsidRPr="008B26C6" w14:paraId="2826588C"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726AFDFB"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2</w:t>
            </w:r>
          </w:p>
        </w:tc>
        <w:tc>
          <w:tcPr>
            <w:tcW w:w="2200" w:type="dxa"/>
            <w:tcBorders>
              <w:top w:val="nil"/>
              <w:left w:val="nil"/>
              <w:bottom w:val="single" w:sz="4" w:space="0" w:color="auto"/>
              <w:right w:val="single" w:sz="4" w:space="0" w:color="auto"/>
            </w:tcBorders>
            <w:shd w:val="clear" w:color="auto" w:fill="auto"/>
            <w:noWrap/>
            <w:vAlign w:val="center"/>
            <w:hideMark/>
          </w:tcPr>
          <w:p w14:paraId="0D9E80C5"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Daniel Ricciardo</w:t>
            </w:r>
          </w:p>
        </w:tc>
        <w:tc>
          <w:tcPr>
            <w:tcW w:w="427" w:type="dxa"/>
            <w:tcBorders>
              <w:top w:val="nil"/>
              <w:left w:val="nil"/>
              <w:bottom w:val="single" w:sz="4" w:space="0" w:color="auto"/>
              <w:right w:val="single" w:sz="4" w:space="0" w:color="auto"/>
            </w:tcBorders>
            <w:shd w:val="clear" w:color="auto" w:fill="auto"/>
            <w:noWrap/>
            <w:vAlign w:val="center"/>
          </w:tcPr>
          <w:p w14:paraId="14BEBF57"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47</w:t>
            </w:r>
          </w:p>
        </w:tc>
        <w:tc>
          <w:tcPr>
            <w:tcW w:w="2200" w:type="dxa"/>
            <w:tcBorders>
              <w:top w:val="nil"/>
              <w:left w:val="nil"/>
              <w:bottom w:val="single" w:sz="4" w:space="0" w:color="auto"/>
              <w:right w:val="single" w:sz="4" w:space="0" w:color="auto"/>
            </w:tcBorders>
            <w:shd w:val="clear" w:color="auto" w:fill="auto"/>
            <w:noWrap/>
            <w:vAlign w:val="center"/>
          </w:tcPr>
          <w:p w14:paraId="74BF21CD"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Sean Gelael</w:t>
            </w:r>
          </w:p>
        </w:tc>
        <w:tc>
          <w:tcPr>
            <w:tcW w:w="557" w:type="dxa"/>
            <w:tcBorders>
              <w:top w:val="nil"/>
              <w:left w:val="nil"/>
              <w:bottom w:val="single" w:sz="4" w:space="0" w:color="auto"/>
              <w:right w:val="single" w:sz="4" w:space="0" w:color="auto"/>
            </w:tcBorders>
            <w:shd w:val="clear" w:color="auto" w:fill="auto"/>
            <w:noWrap/>
            <w:vAlign w:val="center"/>
          </w:tcPr>
          <w:p w14:paraId="6380B453"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90</w:t>
            </w:r>
          </w:p>
        </w:tc>
        <w:tc>
          <w:tcPr>
            <w:tcW w:w="2200" w:type="dxa"/>
            <w:tcBorders>
              <w:top w:val="nil"/>
              <w:left w:val="nil"/>
              <w:bottom w:val="single" w:sz="4" w:space="0" w:color="auto"/>
              <w:right w:val="single" w:sz="4" w:space="0" w:color="auto"/>
            </w:tcBorders>
            <w:shd w:val="clear" w:color="auto" w:fill="auto"/>
            <w:noWrap/>
            <w:vAlign w:val="center"/>
          </w:tcPr>
          <w:p w14:paraId="5B92C1EC"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Michael Schumacher</w:t>
            </w:r>
          </w:p>
        </w:tc>
      </w:tr>
      <w:tr w:rsidR="005C4D98" w:rsidRPr="008B26C6" w14:paraId="5B3997AA"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21FB638"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3</w:t>
            </w:r>
          </w:p>
        </w:tc>
        <w:tc>
          <w:tcPr>
            <w:tcW w:w="2200" w:type="dxa"/>
            <w:tcBorders>
              <w:top w:val="nil"/>
              <w:left w:val="nil"/>
              <w:bottom w:val="single" w:sz="4" w:space="0" w:color="auto"/>
              <w:right w:val="single" w:sz="4" w:space="0" w:color="auto"/>
            </w:tcBorders>
            <w:shd w:val="clear" w:color="auto" w:fill="auto"/>
            <w:noWrap/>
            <w:vAlign w:val="center"/>
          </w:tcPr>
          <w:p w14:paraId="759E677E"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Fernando Alonso</w:t>
            </w:r>
          </w:p>
        </w:tc>
        <w:tc>
          <w:tcPr>
            <w:tcW w:w="427" w:type="dxa"/>
            <w:tcBorders>
              <w:top w:val="nil"/>
              <w:left w:val="nil"/>
              <w:bottom w:val="single" w:sz="4" w:space="0" w:color="auto"/>
              <w:right w:val="single" w:sz="4" w:space="0" w:color="auto"/>
            </w:tcBorders>
            <w:shd w:val="clear" w:color="auto" w:fill="auto"/>
            <w:noWrap/>
            <w:vAlign w:val="center"/>
          </w:tcPr>
          <w:p w14:paraId="58F55537"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48</w:t>
            </w:r>
          </w:p>
        </w:tc>
        <w:tc>
          <w:tcPr>
            <w:tcW w:w="2200" w:type="dxa"/>
            <w:tcBorders>
              <w:top w:val="nil"/>
              <w:left w:val="nil"/>
              <w:bottom w:val="single" w:sz="4" w:space="0" w:color="auto"/>
              <w:right w:val="single" w:sz="4" w:space="0" w:color="auto"/>
            </w:tcBorders>
            <w:shd w:val="clear" w:color="auto" w:fill="auto"/>
            <w:noWrap/>
            <w:vAlign w:val="center"/>
          </w:tcPr>
          <w:p w14:paraId="56D31657"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Nyck De Vries</w:t>
            </w:r>
          </w:p>
        </w:tc>
        <w:tc>
          <w:tcPr>
            <w:tcW w:w="557" w:type="dxa"/>
            <w:tcBorders>
              <w:top w:val="nil"/>
              <w:left w:val="nil"/>
              <w:bottom w:val="single" w:sz="4" w:space="0" w:color="auto"/>
              <w:right w:val="single" w:sz="4" w:space="0" w:color="auto"/>
            </w:tcBorders>
            <w:shd w:val="clear" w:color="auto" w:fill="auto"/>
            <w:noWrap/>
            <w:vAlign w:val="center"/>
          </w:tcPr>
          <w:p w14:paraId="7B0CEF01"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91</w:t>
            </w:r>
          </w:p>
        </w:tc>
        <w:tc>
          <w:tcPr>
            <w:tcW w:w="2200" w:type="dxa"/>
            <w:tcBorders>
              <w:top w:val="nil"/>
              <w:left w:val="nil"/>
              <w:bottom w:val="single" w:sz="4" w:space="0" w:color="auto"/>
              <w:right w:val="single" w:sz="4" w:space="0" w:color="auto"/>
            </w:tcBorders>
            <w:shd w:val="clear" w:color="auto" w:fill="auto"/>
            <w:noWrap/>
            <w:vAlign w:val="center"/>
          </w:tcPr>
          <w:p w14:paraId="3A39ECAE"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Dan Ticktum</w:t>
            </w:r>
          </w:p>
        </w:tc>
      </w:tr>
      <w:tr w:rsidR="005C4D98" w:rsidRPr="008B26C6" w14:paraId="36215850"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B7C4766"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4</w:t>
            </w:r>
          </w:p>
        </w:tc>
        <w:tc>
          <w:tcPr>
            <w:tcW w:w="2200" w:type="dxa"/>
            <w:tcBorders>
              <w:top w:val="nil"/>
              <w:left w:val="nil"/>
              <w:bottom w:val="single" w:sz="4" w:space="0" w:color="auto"/>
              <w:right w:val="single" w:sz="4" w:space="0" w:color="auto"/>
            </w:tcBorders>
            <w:shd w:val="clear" w:color="auto" w:fill="auto"/>
            <w:noWrap/>
            <w:vAlign w:val="center"/>
          </w:tcPr>
          <w:p w14:paraId="79CBEA72"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Felipe Massa</w:t>
            </w:r>
          </w:p>
        </w:tc>
        <w:tc>
          <w:tcPr>
            <w:tcW w:w="427" w:type="dxa"/>
            <w:tcBorders>
              <w:top w:val="nil"/>
              <w:left w:val="nil"/>
              <w:bottom w:val="single" w:sz="4" w:space="0" w:color="auto"/>
              <w:right w:val="single" w:sz="4" w:space="0" w:color="auto"/>
            </w:tcBorders>
            <w:shd w:val="clear" w:color="auto" w:fill="auto"/>
            <w:noWrap/>
            <w:vAlign w:val="center"/>
          </w:tcPr>
          <w:p w14:paraId="1EEE01D1"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49</w:t>
            </w:r>
          </w:p>
        </w:tc>
        <w:tc>
          <w:tcPr>
            <w:tcW w:w="2200" w:type="dxa"/>
            <w:tcBorders>
              <w:top w:val="nil"/>
              <w:left w:val="nil"/>
              <w:bottom w:val="single" w:sz="4" w:space="0" w:color="auto"/>
              <w:right w:val="single" w:sz="4" w:space="0" w:color="auto"/>
            </w:tcBorders>
            <w:shd w:val="clear" w:color="auto" w:fill="auto"/>
            <w:noWrap/>
            <w:vAlign w:val="center"/>
          </w:tcPr>
          <w:p w14:paraId="2BC85FB5"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Jack Aitken</w:t>
            </w:r>
          </w:p>
        </w:tc>
        <w:tc>
          <w:tcPr>
            <w:tcW w:w="557" w:type="dxa"/>
            <w:tcBorders>
              <w:top w:val="nil"/>
              <w:left w:val="nil"/>
              <w:bottom w:val="single" w:sz="4" w:space="0" w:color="auto"/>
              <w:right w:val="single" w:sz="4" w:space="0" w:color="auto"/>
            </w:tcBorders>
            <w:shd w:val="clear" w:color="auto" w:fill="auto"/>
            <w:noWrap/>
            <w:vAlign w:val="center"/>
          </w:tcPr>
          <w:p w14:paraId="410C5FBF"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92</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12C1F6AF"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Marcus Armstrong</w:t>
            </w:r>
          </w:p>
        </w:tc>
      </w:tr>
      <w:tr w:rsidR="005C4D98" w:rsidRPr="008B26C6" w14:paraId="122DC7BC"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845CC81"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6</w:t>
            </w:r>
          </w:p>
        </w:tc>
        <w:tc>
          <w:tcPr>
            <w:tcW w:w="2200" w:type="dxa"/>
            <w:tcBorders>
              <w:top w:val="nil"/>
              <w:left w:val="nil"/>
              <w:bottom w:val="single" w:sz="4" w:space="0" w:color="auto"/>
              <w:right w:val="single" w:sz="4" w:space="0" w:color="auto"/>
            </w:tcBorders>
            <w:shd w:val="clear" w:color="auto" w:fill="auto"/>
            <w:noWrap/>
            <w:vAlign w:val="center"/>
          </w:tcPr>
          <w:p w14:paraId="68C349BA"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Kimi Räikkönen</w:t>
            </w:r>
          </w:p>
        </w:tc>
        <w:tc>
          <w:tcPr>
            <w:tcW w:w="427" w:type="dxa"/>
            <w:tcBorders>
              <w:top w:val="nil"/>
              <w:left w:val="nil"/>
              <w:bottom w:val="single" w:sz="4" w:space="0" w:color="auto"/>
              <w:right w:val="single" w:sz="4" w:space="0" w:color="auto"/>
            </w:tcBorders>
            <w:shd w:val="clear" w:color="auto" w:fill="auto"/>
            <w:noWrap/>
            <w:vAlign w:val="center"/>
          </w:tcPr>
          <w:p w14:paraId="26F04EBF"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50</w:t>
            </w:r>
          </w:p>
        </w:tc>
        <w:tc>
          <w:tcPr>
            <w:tcW w:w="2200" w:type="dxa"/>
            <w:tcBorders>
              <w:top w:val="nil"/>
              <w:left w:val="nil"/>
              <w:bottom w:val="single" w:sz="4" w:space="0" w:color="auto"/>
              <w:right w:val="single" w:sz="4" w:space="0" w:color="auto"/>
            </w:tcBorders>
            <w:shd w:val="clear" w:color="auto" w:fill="auto"/>
            <w:noWrap/>
            <w:vAlign w:val="center"/>
          </w:tcPr>
          <w:p w14:paraId="6C09B79F"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George Russell</w:t>
            </w:r>
          </w:p>
        </w:tc>
        <w:tc>
          <w:tcPr>
            <w:tcW w:w="557" w:type="dxa"/>
            <w:tcBorders>
              <w:top w:val="nil"/>
              <w:left w:val="nil"/>
              <w:bottom w:val="single" w:sz="4" w:space="0" w:color="auto"/>
              <w:right w:val="single" w:sz="4" w:space="0" w:color="auto"/>
            </w:tcBorders>
            <w:shd w:val="clear" w:color="auto" w:fill="auto"/>
            <w:noWrap/>
            <w:vAlign w:val="center"/>
          </w:tcPr>
          <w:p w14:paraId="4BD63E7B"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93</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7527C7ED"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Christian Lundgaard</w:t>
            </w:r>
          </w:p>
        </w:tc>
      </w:tr>
      <w:tr w:rsidR="005C4D98" w:rsidRPr="008B26C6" w14:paraId="0CD9C843"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1543BDC"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7</w:t>
            </w:r>
          </w:p>
        </w:tc>
        <w:tc>
          <w:tcPr>
            <w:tcW w:w="2200" w:type="dxa"/>
            <w:tcBorders>
              <w:top w:val="nil"/>
              <w:left w:val="nil"/>
              <w:bottom w:val="single" w:sz="4" w:space="0" w:color="auto"/>
              <w:right w:val="single" w:sz="4" w:space="0" w:color="auto"/>
            </w:tcBorders>
            <w:shd w:val="clear" w:color="auto" w:fill="auto"/>
            <w:noWrap/>
            <w:vAlign w:val="center"/>
          </w:tcPr>
          <w:p w14:paraId="1789221E"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Lewis Hamilton</w:t>
            </w:r>
          </w:p>
        </w:tc>
        <w:tc>
          <w:tcPr>
            <w:tcW w:w="427" w:type="dxa"/>
            <w:tcBorders>
              <w:top w:val="nil"/>
              <w:left w:val="nil"/>
              <w:bottom w:val="single" w:sz="4" w:space="0" w:color="auto"/>
              <w:right w:val="single" w:sz="4" w:space="0" w:color="auto"/>
            </w:tcBorders>
            <w:shd w:val="clear" w:color="auto" w:fill="auto"/>
            <w:noWrap/>
            <w:vAlign w:val="center"/>
          </w:tcPr>
          <w:p w14:paraId="02EE9F69"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51</w:t>
            </w:r>
          </w:p>
        </w:tc>
        <w:tc>
          <w:tcPr>
            <w:tcW w:w="2200" w:type="dxa"/>
            <w:tcBorders>
              <w:top w:val="nil"/>
              <w:left w:val="nil"/>
              <w:bottom w:val="single" w:sz="4" w:space="0" w:color="auto"/>
              <w:right w:val="single" w:sz="4" w:space="0" w:color="auto"/>
            </w:tcBorders>
            <w:shd w:val="clear" w:color="auto" w:fill="auto"/>
            <w:noWrap/>
            <w:vAlign w:val="center"/>
          </w:tcPr>
          <w:p w14:paraId="17663B34"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Maximilian Günther</w:t>
            </w:r>
          </w:p>
        </w:tc>
        <w:tc>
          <w:tcPr>
            <w:tcW w:w="557" w:type="dxa"/>
            <w:tcBorders>
              <w:top w:val="nil"/>
              <w:left w:val="nil"/>
              <w:bottom w:val="single" w:sz="4" w:space="0" w:color="auto"/>
              <w:right w:val="single" w:sz="4" w:space="0" w:color="auto"/>
            </w:tcBorders>
            <w:shd w:val="clear" w:color="auto" w:fill="auto"/>
            <w:noWrap/>
            <w:vAlign w:val="center"/>
          </w:tcPr>
          <w:p w14:paraId="47F9F0A1"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94</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5A912232"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Yuki Tsunoda</w:t>
            </w:r>
          </w:p>
        </w:tc>
      </w:tr>
      <w:tr w:rsidR="005C4D98" w:rsidRPr="008B26C6" w14:paraId="5469B4A6"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9E45BA1"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9</w:t>
            </w:r>
          </w:p>
        </w:tc>
        <w:tc>
          <w:tcPr>
            <w:tcW w:w="2200" w:type="dxa"/>
            <w:tcBorders>
              <w:top w:val="nil"/>
              <w:left w:val="nil"/>
              <w:bottom w:val="single" w:sz="4" w:space="0" w:color="auto"/>
              <w:right w:val="single" w:sz="4" w:space="0" w:color="auto"/>
            </w:tcBorders>
            <w:shd w:val="clear" w:color="auto" w:fill="auto"/>
            <w:noWrap/>
            <w:vAlign w:val="center"/>
          </w:tcPr>
          <w:p w14:paraId="689BE62F"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Max Verstappen</w:t>
            </w:r>
          </w:p>
        </w:tc>
        <w:tc>
          <w:tcPr>
            <w:tcW w:w="427" w:type="dxa"/>
            <w:tcBorders>
              <w:top w:val="nil"/>
              <w:left w:val="nil"/>
              <w:bottom w:val="single" w:sz="4" w:space="0" w:color="auto"/>
              <w:right w:val="single" w:sz="4" w:space="0" w:color="auto"/>
            </w:tcBorders>
            <w:shd w:val="clear" w:color="auto" w:fill="auto"/>
            <w:noWrap/>
            <w:vAlign w:val="center"/>
          </w:tcPr>
          <w:p w14:paraId="3FDA89D7"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52</w:t>
            </w:r>
          </w:p>
        </w:tc>
        <w:tc>
          <w:tcPr>
            <w:tcW w:w="2200" w:type="dxa"/>
            <w:tcBorders>
              <w:top w:val="nil"/>
              <w:left w:val="nil"/>
              <w:bottom w:val="single" w:sz="4" w:space="0" w:color="auto"/>
              <w:right w:val="single" w:sz="4" w:space="0" w:color="auto"/>
            </w:tcBorders>
            <w:shd w:val="clear" w:color="auto" w:fill="auto"/>
            <w:noWrap/>
            <w:vAlign w:val="center"/>
          </w:tcPr>
          <w:p w14:paraId="3DE6E51B"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Nirei Fukuzumi</w:t>
            </w:r>
          </w:p>
        </w:tc>
        <w:tc>
          <w:tcPr>
            <w:tcW w:w="557" w:type="dxa"/>
            <w:tcBorders>
              <w:top w:val="nil"/>
              <w:left w:val="nil"/>
              <w:bottom w:val="single" w:sz="4" w:space="0" w:color="auto"/>
              <w:right w:val="single" w:sz="4" w:space="0" w:color="auto"/>
            </w:tcBorders>
            <w:shd w:val="clear" w:color="auto" w:fill="auto"/>
            <w:noWrap/>
            <w:vAlign w:val="center"/>
          </w:tcPr>
          <w:p w14:paraId="5DF01B24"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95</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5F4E2837"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Jehan Daruvala</w:t>
            </w:r>
          </w:p>
        </w:tc>
      </w:tr>
      <w:tr w:rsidR="005C4D98" w:rsidRPr="008B26C6" w14:paraId="7392B79F"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6442901"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10</w:t>
            </w:r>
          </w:p>
        </w:tc>
        <w:tc>
          <w:tcPr>
            <w:tcW w:w="2200" w:type="dxa"/>
            <w:tcBorders>
              <w:top w:val="nil"/>
              <w:left w:val="nil"/>
              <w:bottom w:val="single" w:sz="4" w:space="0" w:color="auto"/>
              <w:right w:val="single" w:sz="4" w:space="0" w:color="auto"/>
            </w:tcBorders>
            <w:shd w:val="clear" w:color="auto" w:fill="auto"/>
            <w:noWrap/>
            <w:vAlign w:val="center"/>
          </w:tcPr>
          <w:p w14:paraId="2FE6105D"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Nico Hulkenburg</w:t>
            </w:r>
          </w:p>
        </w:tc>
        <w:tc>
          <w:tcPr>
            <w:tcW w:w="427" w:type="dxa"/>
            <w:tcBorders>
              <w:top w:val="nil"/>
              <w:left w:val="nil"/>
              <w:bottom w:val="single" w:sz="4" w:space="0" w:color="auto"/>
              <w:right w:val="single" w:sz="4" w:space="0" w:color="auto"/>
            </w:tcBorders>
            <w:shd w:val="clear" w:color="auto" w:fill="auto"/>
            <w:noWrap/>
            <w:vAlign w:val="center"/>
          </w:tcPr>
          <w:p w14:paraId="280E8326"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53</w:t>
            </w:r>
          </w:p>
        </w:tc>
        <w:tc>
          <w:tcPr>
            <w:tcW w:w="2200" w:type="dxa"/>
            <w:tcBorders>
              <w:top w:val="nil"/>
              <w:left w:val="nil"/>
              <w:bottom w:val="single" w:sz="4" w:space="0" w:color="auto"/>
              <w:right w:val="single" w:sz="4" w:space="0" w:color="auto"/>
            </w:tcBorders>
            <w:shd w:val="clear" w:color="auto" w:fill="auto"/>
            <w:noWrap/>
            <w:vAlign w:val="center"/>
          </w:tcPr>
          <w:p w14:paraId="4FCA0798"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Luca Ghiotto</w:t>
            </w:r>
          </w:p>
        </w:tc>
        <w:tc>
          <w:tcPr>
            <w:tcW w:w="557" w:type="dxa"/>
            <w:tcBorders>
              <w:top w:val="nil"/>
              <w:left w:val="nil"/>
              <w:bottom w:val="single" w:sz="4" w:space="0" w:color="auto"/>
              <w:right w:val="single" w:sz="4" w:space="0" w:color="auto"/>
            </w:tcBorders>
            <w:shd w:val="clear" w:color="auto" w:fill="auto"/>
            <w:noWrap/>
            <w:vAlign w:val="center"/>
          </w:tcPr>
          <w:p w14:paraId="1492344E"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96</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47ED3EE5"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Gulherme Samaia</w:t>
            </w:r>
          </w:p>
        </w:tc>
      </w:tr>
      <w:tr w:rsidR="005C4D98" w:rsidRPr="008B26C6" w14:paraId="43CA221C"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E9B4632"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11</w:t>
            </w:r>
          </w:p>
        </w:tc>
        <w:tc>
          <w:tcPr>
            <w:tcW w:w="2200" w:type="dxa"/>
            <w:tcBorders>
              <w:top w:val="nil"/>
              <w:left w:val="nil"/>
              <w:bottom w:val="single" w:sz="4" w:space="0" w:color="auto"/>
              <w:right w:val="single" w:sz="4" w:space="0" w:color="auto"/>
            </w:tcBorders>
            <w:shd w:val="clear" w:color="auto" w:fill="auto"/>
            <w:noWrap/>
            <w:vAlign w:val="center"/>
          </w:tcPr>
          <w:p w14:paraId="05E0DAB0"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Kevin Magnussen</w:t>
            </w:r>
          </w:p>
        </w:tc>
        <w:tc>
          <w:tcPr>
            <w:tcW w:w="427" w:type="dxa"/>
            <w:tcBorders>
              <w:top w:val="nil"/>
              <w:left w:val="nil"/>
              <w:bottom w:val="single" w:sz="4" w:space="0" w:color="auto"/>
              <w:right w:val="single" w:sz="4" w:space="0" w:color="auto"/>
            </w:tcBorders>
            <w:shd w:val="clear" w:color="auto" w:fill="auto"/>
            <w:noWrap/>
            <w:vAlign w:val="center"/>
          </w:tcPr>
          <w:p w14:paraId="1E324258"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54</w:t>
            </w:r>
          </w:p>
        </w:tc>
        <w:tc>
          <w:tcPr>
            <w:tcW w:w="2200" w:type="dxa"/>
            <w:tcBorders>
              <w:top w:val="nil"/>
              <w:left w:val="nil"/>
              <w:bottom w:val="single" w:sz="4" w:space="0" w:color="auto"/>
              <w:right w:val="single" w:sz="4" w:space="0" w:color="auto"/>
            </w:tcBorders>
            <w:shd w:val="clear" w:color="auto" w:fill="auto"/>
            <w:noWrap/>
            <w:vAlign w:val="center"/>
          </w:tcPr>
          <w:p w14:paraId="0927EA7C"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Lando Norris</w:t>
            </w:r>
          </w:p>
        </w:tc>
        <w:tc>
          <w:tcPr>
            <w:tcW w:w="557" w:type="dxa"/>
            <w:tcBorders>
              <w:top w:val="nil"/>
              <w:left w:val="nil"/>
              <w:bottom w:val="single" w:sz="4" w:space="0" w:color="auto"/>
              <w:right w:val="single" w:sz="4" w:space="0" w:color="auto"/>
            </w:tcBorders>
            <w:shd w:val="clear" w:color="auto" w:fill="auto"/>
            <w:noWrap/>
            <w:vAlign w:val="center"/>
          </w:tcPr>
          <w:p w14:paraId="5B5B5995"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97</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5A888E5B"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Pedro Piquet</w:t>
            </w:r>
          </w:p>
        </w:tc>
      </w:tr>
      <w:tr w:rsidR="005C4D98" w:rsidRPr="008B26C6" w14:paraId="157E9FE1"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C8B58F9"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12</w:t>
            </w:r>
          </w:p>
        </w:tc>
        <w:tc>
          <w:tcPr>
            <w:tcW w:w="2200" w:type="dxa"/>
            <w:tcBorders>
              <w:top w:val="nil"/>
              <w:left w:val="nil"/>
              <w:bottom w:val="single" w:sz="4" w:space="0" w:color="auto"/>
              <w:right w:val="single" w:sz="4" w:space="0" w:color="auto"/>
            </w:tcBorders>
            <w:shd w:val="clear" w:color="auto" w:fill="auto"/>
            <w:noWrap/>
            <w:vAlign w:val="center"/>
          </w:tcPr>
          <w:p w14:paraId="48E12944"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Romain Grosjean</w:t>
            </w:r>
          </w:p>
        </w:tc>
        <w:tc>
          <w:tcPr>
            <w:tcW w:w="427" w:type="dxa"/>
            <w:tcBorders>
              <w:top w:val="nil"/>
              <w:left w:val="nil"/>
              <w:bottom w:val="single" w:sz="4" w:space="0" w:color="auto"/>
              <w:right w:val="single" w:sz="4" w:space="0" w:color="auto"/>
            </w:tcBorders>
            <w:shd w:val="clear" w:color="auto" w:fill="auto"/>
            <w:noWrap/>
            <w:vAlign w:val="center"/>
          </w:tcPr>
          <w:p w14:paraId="00F8E342"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55</w:t>
            </w:r>
          </w:p>
        </w:tc>
        <w:tc>
          <w:tcPr>
            <w:tcW w:w="2200" w:type="dxa"/>
            <w:tcBorders>
              <w:top w:val="nil"/>
              <w:left w:val="nil"/>
              <w:bottom w:val="single" w:sz="4" w:space="0" w:color="auto"/>
              <w:right w:val="single" w:sz="4" w:space="0" w:color="auto"/>
            </w:tcBorders>
            <w:shd w:val="clear" w:color="auto" w:fill="auto"/>
            <w:noWrap/>
            <w:vAlign w:val="center"/>
          </w:tcPr>
          <w:p w14:paraId="67330E60"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Sérgio Sette Câmara</w:t>
            </w:r>
          </w:p>
        </w:tc>
        <w:tc>
          <w:tcPr>
            <w:tcW w:w="557" w:type="dxa"/>
            <w:tcBorders>
              <w:top w:val="nil"/>
              <w:left w:val="nil"/>
              <w:bottom w:val="single" w:sz="4" w:space="0" w:color="auto"/>
              <w:right w:val="single" w:sz="4" w:space="0" w:color="auto"/>
            </w:tcBorders>
            <w:shd w:val="clear" w:color="auto" w:fill="auto"/>
            <w:noWrap/>
            <w:vAlign w:val="center"/>
          </w:tcPr>
          <w:p w14:paraId="2CBB69F2"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98</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2CDC2B87"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Felipe Drugovich</w:t>
            </w:r>
          </w:p>
        </w:tc>
      </w:tr>
      <w:tr w:rsidR="005C4D98" w:rsidRPr="008B26C6" w14:paraId="107E52A1"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5C8394E"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13</w:t>
            </w:r>
          </w:p>
        </w:tc>
        <w:tc>
          <w:tcPr>
            <w:tcW w:w="2200" w:type="dxa"/>
            <w:tcBorders>
              <w:top w:val="nil"/>
              <w:left w:val="nil"/>
              <w:bottom w:val="single" w:sz="4" w:space="0" w:color="auto"/>
              <w:right w:val="single" w:sz="4" w:space="0" w:color="auto"/>
            </w:tcBorders>
            <w:shd w:val="clear" w:color="auto" w:fill="auto"/>
            <w:noWrap/>
            <w:vAlign w:val="center"/>
          </w:tcPr>
          <w:p w14:paraId="5D4B3283"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Sebastian Vettel</w:t>
            </w:r>
          </w:p>
        </w:tc>
        <w:tc>
          <w:tcPr>
            <w:tcW w:w="427" w:type="dxa"/>
            <w:tcBorders>
              <w:top w:val="nil"/>
              <w:left w:val="nil"/>
              <w:bottom w:val="single" w:sz="4" w:space="0" w:color="auto"/>
              <w:right w:val="single" w:sz="4" w:space="0" w:color="auto"/>
            </w:tcBorders>
            <w:shd w:val="clear" w:color="auto" w:fill="auto"/>
            <w:noWrap/>
            <w:vAlign w:val="center"/>
          </w:tcPr>
          <w:p w14:paraId="28DDA8E1"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56</w:t>
            </w:r>
          </w:p>
        </w:tc>
        <w:tc>
          <w:tcPr>
            <w:tcW w:w="2200" w:type="dxa"/>
            <w:tcBorders>
              <w:top w:val="nil"/>
              <w:left w:val="nil"/>
              <w:bottom w:val="single" w:sz="4" w:space="0" w:color="auto"/>
              <w:right w:val="single" w:sz="4" w:space="0" w:color="auto"/>
            </w:tcBorders>
            <w:shd w:val="clear" w:color="auto" w:fill="auto"/>
            <w:noWrap/>
            <w:vAlign w:val="center"/>
          </w:tcPr>
          <w:p w14:paraId="5AA478AF"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Louis Delétraz</w:t>
            </w:r>
          </w:p>
        </w:tc>
        <w:tc>
          <w:tcPr>
            <w:tcW w:w="557" w:type="dxa"/>
            <w:tcBorders>
              <w:top w:val="nil"/>
              <w:left w:val="nil"/>
              <w:bottom w:val="single" w:sz="4" w:space="0" w:color="auto"/>
              <w:right w:val="single" w:sz="4" w:space="0" w:color="auto"/>
            </w:tcBorders>
            <w:shd w:val="clear" w:color="auto" w:fill="auto"/>
            <w:noWrap/>
            <w:vAlign w:val="center"/>
          </w:tcPr>
          <w:p w14:paraId="72B6AD35"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99</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651FD013"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Robert Schwartzman</w:t>
            </w:r>
          </w:p>
        </w:tc>
      </w:tr>
      <w:tr w:rsidR="005C4D98" w:rsidRPr="008B26C6" w14:paraId="0F25E6BC"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934A947"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14</w:t>
            </w:r>
          </w:p>
        </w:tc>
        <w:tc>
          <w:tcPr>
            <w:tcW w:w="2200" w:type="dxa"/>
            <w:tcBorders>
              <w:top w:val="nil"/>
              <w:left w:val="nil"/>
              <w:bottom w:val="single" w:sz="4" w:space="0" w:color="auto"/>
              <w:right w:val="single" w:sz="4" w:space="0" w:color="auto"/>
            </w:tcBorders>
            <w:shd w:val="clear" w:color="auto" w:fill="auto"/>
            <w:noWrap/>
            <w:vAlign w:val="center"/>
          </w:tcPr>
          <w:p w14:paraId="544EEAE0"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Sergio Perez</w:t>
            </w:r>
          </w:p>
        </w:tc>
        <w:tc>
          <w:tcPr>
            <w:tcW w:w="427" w:type="dxa"/>
            <w:tcBorders>
              <w:top w:val="nil"/>
              <w:left w:val="nil"/>
              <w:bottom w:val="single" w:sz="4" w:space="0" w:color="auto"/>
              <w:right w:val="single" w:sz="4" w:space="0" w:color="auto"/>
            </w:tcBorders>
            <w:shd w:val="clear" w:color="auto" w:fill="auto"/>
            <w:noWrap/>
            <w:vAlign w:val="center"/>
          </w:tcPr>
          <w:p w14:paraId="7295644B"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57</w:t>
            </w:r>
          </w:p>
        </w:tc>
        <w:tc>
          <w:tcPr>
            <w:tcW w:w="2200" w:type="dxa"/>
            <w:tcBorders>
              <w:top w:val="nil"/>
              <w:left w:val="nil"/>
              <w:bottom w:val="single" w:sz="4" w:space="0" w:color="auto"/>
              <w:right w:val="single" w:sz="4" w:space="0" w:color="auto"/>
            </w:tcBorders>
            <w:shd w:val="clear" w:color="auto" w:fill="auto"/>
            <w:noWrap/>
            <w:vAlign w:val="center"/>
          </w:tcPr>
          <w:p w14:paraId="6835980A"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Antonio Fuoco</w:t>
            </w:r>
          </w:p>
        </w:tc>
        <w:tc>
          <w:tcPr>
            <w:tcW w:w="557" w:type="dxa"/>
            <w:tcBorders>
              <w:top w:val="nil"/>
              <w:left w:val="nil"/>
              <w:bottom w:val="single" w:sz="4" w:space="0" w:color="auto"/>
              <w:right w:val="single" w:sz="4" w:space="0" w:color="auto"/>
            </w:tcBorders>
            <w:shd w:val="clear" w:color="auto" w:fill="auto"/>
            <w:noWrap/>
            <w:vAlign w:val="center"/>
          </w:tcPr>
          <w:p w14:paraId="6B16AF24"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100</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6049ED6A"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Roy Nissany</w:t>
            </w:r>
          </w:p>
        </w:tc>
      </w:tr>
      <w:tr w:rsidR="005C4D98" w:rsidRPr="008B26C6" w14:paraId="7706D74C"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C116B00"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15</w:t>
            </w:r>
          </w:p>
        </w:tc>
        <w:tc>
          <w:tcPr>
            <w:tcW w:w="2200" w:type="dxa"/>
            <w:tcBorders>
              <w:top w:val="nil"/>
              <w:left w:val="nil"/>
              <w:bottom w:val="single" w:sz="4" w:space="0" w:color="auto"/>
              <w:right w:val="single" w:sz="4" w:space="0" w:color="auto"/>
            </w:tcBorders>
            <w:shd w:val="clear" w:color="auto" w:fill="auto"/>
            <w:noWrap/>
            <w:vAlign w:val="center"/>
          </w:tcPr>
          <w:p w14:paraId="0342BB64"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Valtteri Bottas</w:t>
            </w:r>
          </w:p>
        </w:tc>
        <w:tc>
          <w:tcPr>
            <w:tcW w:w="427" w:type="dxa"/>
            <w:tcBorders>
              <w:top w:val="nil"/>
              <w:left w:val="nil"/>
              <w:bottom w:val="single" w:sz="4" w:space="0" w:color="auto"/>
              <w:right w:val="single" w:sz="4" w:space="0" w:color="auto"/>
            </w:tcBorders>
            <w:shd w:val="clear" w:color="auto" w:fill="auto"/>
            <w:noWrap/>
            <w:vAlign w:val="center"/>
          </w:tcPr>
          <w:p w14:paraId="321B9D62"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58</w:t>
            </w:r>
          </w:p>
        </w:tc>
        <w:tc>
          <w:tcPr>
            <w:tcW w:w="2200" w:type="dxa"/>
            <w:tcBorders>
              <w:top w:val="nil"/>
              <w:left w:val="nil"/>
              <w:bottom w:val="single" w:sz="4" w:space="0" w:color="auto"/>
              <w:right w:val="single" w:sz="4" w:space="0" w:color="auto"/>
            </w:tcBorders>
            <w:shd w:val="clear" w:color="auto" w:fill="auto"/>
            <w:noWrap/>
            <w:vAlign w:val="center"/>
          </w:tcPr>
          <w:p w14:paraId="687178F7"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Charles Leclerc</w:t>
            </w:r>
          </w:p>
        </w:tc>
        <w:tc>
          <w:tcPr>
            <w:tcW w:w="557" w:type="dxa"/>
            <w:tcBorders>
              <w:top w:val="nil"/>
              <w:left w:val="nil"/>
              <w:bottom w:val="single" w:sz="4" w:space="0" w:color="auto"/>
              <w:right w:val="single" w:sz="4" w:space="0" w:color="auto"/>
            </w:tcBorders>
            <w:shd w:val="clear" w:color="auto" w:fill="auto"/>
            <w:noWrap/>
            <w:vAlign w:val="center"/>
          </w:tcPr>
          <w:p w14:paraId="643A8DB2"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101</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355ACA12"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Marino Sato</w:t>
            </w:r>
          </w:p>
        </w:tc>
      </w:tr>
      <w:tr w:rsidR="005C4D98" w:rsidRPr="008B26C6" w14:paraId="431AC444"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C7E78BE"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17</w:t>
            </w:r>
          </w:p>
        </w:tc>
        <w:tc>
          <w:tcPr>
            <w:tcW w:w="2200" w:type="dxa"/>
            <w:tcBorders>
              <w:top w:val="nil"/>
              <w:left w:val="nil"/>
              <w:bottom w:val="single" w:sz="4" w:space="0" w:color="auto"/>
              <w:right w:val="single" w:sz="4" w:space="0" w:color="auto"/>
            </w:tcBorders>
            <w:shd w:val="clear" w:color="auto" w:fill="auto"/>
            <w:noWrap/>
            <w:vAlign w:val="center"/>
          </w:tcPr>
          <w:p w14:paraId="7AEAEDDB"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Esteban Ocon</w:t>
            </w:r>
          </w:p>
        </w:tc>
        <w:tc>
          <w:tcPr>
            <w:tcW w:w="427" w:type="dxa"/>
            <w:tcBorders>
              <w:top w:val="nil"/>
              <w:left w:val="nil"/>
              <w:bottom w:val="single" w:sz="4" w:space="0" w:color="auto"/>
              <w:right w:val="single" w:sz="4" w:space="0" w:color="auto"/>
            </w:tcBorders>
            <w:shd w:val="clear" w:color="auto" w:fill="auto"/>
            <w:noWrap/>
            <w:vAlign w:val="center"/>
          </w:tcPr>
          <w:p w14:paraId="21B3ECC9"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59</w:t>
            </w:r>
          </w:p>
        </w:tc>
        <w:tc>
          <w:tcPr>
            <w:tcW w:w="2200" w:type="dxa"/>
            <w:tcBorders>
              <w:top w:val="nil"/>
              <w:left w:val="nil"/>
              <w:bottom w:val="single" w:sz="4" w:space="0" w:color="auto"/>
              <w:right w:val="single" w:sz="4" w:space="0" w:color="auto"/>
            </w:tcBorders>
            <w:shd w:val="clear" w:color="auto" w:fill="auto"/>
            <w:noWrap/>
            <w:vAlign w:val="center"/>
          </w:tcPr>
          <w:p w14:paraId="0E8FA92C"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Pierre Gasly</w:t>
            </w:r>
          </w:p>
        </w:tc>
        <w:tc>
          <w:tcPr>
            <w:tcW w:w="557" w:type="dxa"/>
            <w:tcBorders>
              <w:top w:val="nil"/>
              <w:left w:val="nil"/>
              <w:bottom w:val="single" w:sz="4" w:space="0" w:color="auto"/>
              <w:right w:val="single" w:sz="4" w:space="0" w:color="auto"/>
            </w:tcBorders>
            <w:shd w:val="clear" w:color="auto" w:fill="auto"/>
            <w:noWrap/>
            <w:vAlign w:val="center"/>
          </w:tcPr>
          <w:p w14:paraId="3859C1C5"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102</w:t>
            </w:r>
          </w:p>
        </w:tc>
        <w:tc>
          <w:tcPr>
            <w:tcW w:w="2200" w:type="dxa"/>
            <w:tcBorders>
              <w:top w:val="nil"/>
              <w:left w:val="nil"/>
              <w:bottom w:val="single" w:sz="4" w:space="0" w:color="auto"/>
              <w:right w:val="single" w:sz="4" w:space="0" w:color="auto"/>
            </w:tcBorders>
            <w:shd w:val="clear" w:color="auto" w:fill="auto"/>
            <w:noWrap/>
            <w:vAlign w:val="center"/>
          </w:tcPr>
          <w:p w14:paraId="666B72AA"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Aidan Jackson</w:t>
            </w:r>
          </w:p>
        </w:tc>
      </w:tr>
      <w:tr w:rsidR="005C4D98" w:rsidRPr="008B26C6" w14:paraId="0ED8BEDB"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4E83CBE"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19</w:t>
            </w:r>
          </w:p>
        </w:tc>
        <w:tc>
          <w:tcPr>
            <w:tcW w:w="2200" w:type="dxa"/>
            <w:tcBorders>
              <w:top w:val="nil"/>
              <w:left w:val="nil"/>
              <w:bottom w:val="single" w:sz="4" w:space="0" w:color="auto"/>
              <w:right w:val="single" w:sz="4" w:space="0" w:color="auto"/>
            </w:tcBorders>
            <w:shd w:val="clear" w:color="auto" w:fill="auto"/>
            <w:noWrap/>
            <w:vAlign w:val="center"/>
          </w:tcPr>
          <w:p w14:paraId="0C6F2F46"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Lance Stroll</w:t>
            </w:r>
          </w:p>
        </w:tc>
        <w:tc>
          <w:tcPr>
            <w:tcW w:w="427" w:type="dxa"/>
            <w:tcBorders>
              <w:top w:val="nil"/>
              <w:left w:val="nil"/>
              <w:bottom w:val="single" w:sz="4" w:space="0" w:color="auto"/>
              <w:right w:val="single" w:sz="4" w:space="0" w:color="auto"/>
            </w:tcBorders>
            <w:shd w:val="clear" w:color="auto" w:fill="auto"/>
            <w:noWrap/>
            <w:vAlign w:val="center"/>
          </w:tcPr>
          <w:p w14:paraId="207559C9"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62</w:t>
            </w:r>
          </w:p>
        </w:tc>
        <w:tc>
          <w:tcPr>
            <w:tcW w:w="2200" w:type="dxa"/>
            <w:tcBorders>
              <w:top w:val="nil"/>
              <w:left w:val="nil"/>
              <w:bottom w:val="single" w:sz="4" w:space="0" w:color="auto"/>
              <w:right w:val="single" w:sz="4" w:space="0" w:color="auto"/>
            </w:tcBorders>
            <w:shd w:val="clear" w:color="auto" w:fill="auto"/>
            <w:noWrap/>
            <w:vAlign w:val="center"/>
          </w:tcPr>
          <w:p w14:paraId="51024730"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Alexander Albon</w:t>
            </w:r>
          </w:p>
        </w:tc>
        <w:tc>
          <w:tcPr>
            <w:tcW w:w="557" w:type="dxa"/>
            <w:tcBorders>
              <w:top w:val="nil"/>
              <w:left w:val="nil"/>
              <w:bottom w:val="single" w:sz="4" w:space="0" w:color="auto"/>
              <w:right w:val="single" w:sz="4" w:space="0" w:color="auto"/>
            </w:tcBorders>
            <w:shd w:val="clear" w:color="auto" w:fill="auto"/>
            <w:noWrap/>
            <w:vAlign w:val="center"/>
          </w:tcPr>
          <w:p w14:paraId="5F71EE1A"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103</w:t>
            </w:r>
          </w:p>
        </w:tc>
        <w:tc>
          <w:tcPr>
            <w:tcW w:w="2200" w:type="dxa"/>
            <w:tcBorders>
              <w:top w:val="nil"/>
              <w:left w:val="nil"/>
              <w:bottom w:val="single" w:sz="4" w:space="0" w:color="auto"/>
              <w:right w:val="single" w:sz="4" w:space="0" w:color="auto"/>
            </w:tcBorders>
            <w:shd w:val="clear" w:color="auto" w:fill="auto"/>
            <w:noWrap/>
            <w:vAlign w:val="center"/>
          </w:tcPr>
          <w:p w14:paraId="30C84A57"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Casper Akkerman</w:t>
            </w:r>
          </w:p>
        </w:tc>
      </w:tr>
      <w:tr w:rsidR="005C4D98" w:rsidRPr="008B26C6" w14:paraId="1289866B"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C1E8378"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20</w:t>
            </w:r>
          </w:p>
        </w:tc>
        <w:tc>
          <w:tcPr>
            <w:tcW w:w="2200" w:type="dxa"/>
            <w:tcBorders>
              <w:top w:val="nil"/>
              <w:left w:val="nil"/>
              <w:bottom w:val="single" w:sz="4" w:space="0" w:color="auto"/>
              <w:right w:val="single" w:sz="4" w:space="0" w:color="auto"/>
            </w:tcBorders>
            <w:shd w:val="clear" w:color="auto" w:fill="auto"/>
            <w:noWrap/>
            <w:vAlign w:val="center"/>
          </w:tcPr>
          <w:p w14:paraId="29A65701"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Arron Barnes</w:t>
            </w:r>
          </w:p>
        </w:tc>
        <w:tc>
          <w:tcPr>
            <w:tcW w:w="427" w:type="dxa"/>
            <w:tcBorders>
              <w:top w:val="nil"/>
              <w:left w:val="nil"/>
              <w:bottom w:val="single" w:sz="4" w:space="0" w:color="auto"/>
              <w:right w:val="single" w:sz="4" w:space="0" w:color="auto"/>
            </w:tcBorders>
            <w:shd w:val="clear" w:color="auto" w:fill="auto"/>
            <w:noWrap/>
            <w:vAlign w:val="center"/>
          </w:tcPr>
          <w:p w14:paraId="6D6494FB"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63</w:t>
            </w:r>
          </w:p>
        </w:tc>
        <w:tc>
          <w:tcPr>
            <w:tcW w:w="2200" w:type="dxa"/>
            <w:tcBorders>
              <w:top w:val="nil"/>
              <w:left w:val="nil"/>
              <w:bottom w:val="single" w:sz="4" w:space="0" w:color="auto"/>
              <w:right w:val="single" w:sz="4" w:space="0" w:color="auto"/>
            </w:tcBorders>
            <w:shd w:val="clear" w:color="auto" w:fill="auto"/>
            <w:noWrap/>
            <w:vAlign w:val="center"/>
          </w:tcPr>
          <w:p w14:paraId="46B4564C"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Nicholas Latifi</w:t>
            </w:r>
          </w:p>
        </w:tc>
        <w:tc>
          <w:tcPr>
            <w:tcW w:w="557" w:type="dxa"/>
            <w:tcBorders>
              <w:top w:val="nil"/>
              <w:left w:val="nil"/>
              <w:bottom w:val="single" w:sz="4" w:space="0" w:color="auto"/>
              <w:right w:val="single" w:sz="4" w:space="0" w:color="auto"/>
            </w:tcBorders>
            <w:shd w:val="clear" w:color="auto" w:fill="auto"/>
            <w:noWrap/>
            <w:vAlign w:val="center"/>
          </w:tcPr>
          <w:p w14:paraId="0F5F77DB"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109</w:t>
            </w:r>
          </w:p>
        </w:tc>
        <w:tc>
          <w:tcPr>
            <w:tcW w:w="2200" w:type="dxa"/>
            <w:tcBorders>
              <w:top w:val="nil"/>
              <w:left w:val="nil"/>
              <w:bottom w:val="single" w:sz="4" w:space="0" w:color="auto"/>
              <w:right w:val="single" w:sz="4" w:space="0" w:color="auto"/>
            </w:tcBorders>
            <w:shd w:val="clear" w:color="auto" w:fill="auto"/>
            <w:noWrap/>
            <w:vAlign w:val="center"/>
          </w:tcPr>
          <w:p w14:paraId="5C85C2A8"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Jenson Button</w:t>
            </w:r>
          </w:p>
        </w:tc>
      </w:tr>
      <w:tr w:rsidR="005C4D98" w:rsidRPr="008B26C6" w14:paraId="27048D03"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0F6731D"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21</w:t>
            </w:r>
          </w:p>
        </w:tc>
        <w:tc>
          <w:tcPr>
            <w:tcW w:w="2200" w:type="dxa"/>
            <w:tcBorders>
              <w:top w:val="nil"/>
              <w:left w:val="nil"/>
              <w:bottom w:val="single" w:sz="4" w:space="0" w:color="auto"/>
              <w:right w:val="single" w:sz="4" w:space="0" w:color="auto"/>
            </w:tcBorders>
            <w:shd w:val="clear" w:color="auto" w:fill="auto"/>
            <w:noWrap/>
            <w:vAlign w:val="center"/>
          </w:tcPr>
          <w:p w14:paraId="49AAFADF"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Martin Giles</w:t>
            </w:r>
          </w:p>
        </w:tc>
        <w:tc>
          <w:tcPr>
            <w:tcW w:w="427" w:type="dxa"/>
            <w:tcBorders>
              <w:top w:val="nil"/>
              <w:left w:val="nil"/>
              <w:bottom w:val="single" w:sz="4" w:space="0" w:color="auto"/>
              <w:right w:val="single" w:sz="4" w:space="0" w:color="auto"/>
            </w:tcBorders>
            <w:shd w:val="clear" w:color="auto" w:fill="auto"/>
            <w:noWrap/>
            <w:vAlign w:val="center"/>
          </w:tcPr>
          <w:p w14:paraId="3F6726F6"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64</w:t>
            </w:r>
          </w:p>
        </w:tc>
        <w:tc>
          <w:tcPr>
            <w:tcW w:w="2200" w:type="dxa"/>
            <w:tcBorders>
              <w:top w:val="nil"/>
              <w:left w:val="nil"/>
              <w:bottom w:val="single" w:sz="4" w:space="0" w:color="auto"/>
              <w:right w:val="single" w:sz="4" w:space="0" w:color="auto"/>
            </w:tcBorders>
            <w:shd w:val="clear" w:color="auto" w:fill="auto"/>
            <w:noWrap/>
            <w:vAlign w:val="center"/>
          </w:tcPr>
          <w:p w14:paraId="734E7F0F"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Dorian Boccolacci</w:t>
            </w:r>
          </w:p>
        </w:tc>
        <w:tc>
          <w:tcPr>
            <w:tcW w:w="557" w:type="dxa"/>
            <w:tcBorders>
              <w:top w:val="nil"/>
              <w:left w:val="nil"/>
              <w:bottom w:val="single" w:sz="4" w:space="0" w:color="auto"/>
              <w:right w:val="single" w:sz="4" w:space="0" w:color="auto"/>
            </w:tcBorders>
            <w:shd w:val="clear" w:color="auto" w:fill="auto"/>
            <w:noWrap/>
            <w:vAlign w:val="center"/>
          </w:tcPr>
          <w:p w14:paraId="256D5E88"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110</w:t>
            </w:r>
          </w:p>
        </w:tc>
        <w:tc>
          <w:tcPr>
            <w:tcW w:w="2200" w:type="dxa"/>
            <w:tcBorders>
              <w:top w:val="nil"/>
              <w:left w:val="nil"/>
              <w:bottom w:val="single" w:sz="4" w:space="0" w:color="auto"/>
              <w:right w:val="single" w:sz="4" w:space="0" w:color="auto"/>
            </w:tcBorders>
            <w:shd w:val="clear" w:color="auto" w:fill="auto"/>
            <w:noWrap/>
            <w:vAlign w:val="center"/>
          </w:tcPr>
          <w:p w14:paraId="6FD05973"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David Coulthard</w:t>
            </w:r>
          </w:p>
        </w:tc>
      </w:tr>
      <w:tr w:rsidR="005C4D98" w:rsidRPr="008B26C6" w14:paraId="1FB9E91F"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4A265DB"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22</w:t>
            </w:r>
          </w:p>
        </w:tc>
        <w:tc>
          <w:tcPr>
            <w:tcW w:w="2200" w:type="dxa"/>
            <w:tcBorders>
              <w:top w:val="nil"/>
              <w:left w:val="nil"/>
              <w:bottom w:val="single" w:sz="4" w:space="0" w:color="auto"/>
              <w:right w:val="single" w:sz="4" w:space="0" w:color="auto"/>
            </w:tcBorders>
            <w:shd w:val="clear" w:color="auto" w:fill="auto"/>
            <w:noWrap/>
            <w:vAlign w:val="center"/>
          </w:tcPr>
          <w:p w14:paraId="152A847D"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Alex Murray</w:t>
            </w:r>
          </w:p>
        </w:tc>
        <w:tc>
          <w:tcPr>
            <w:tcW w:w="427" w:type="dxa"/>
            <w:tcBorders>
              <w:top w:val="nil"/>
              <w:left w:val="nil"/>
              <w:bottom w:val="single" w:sz="4" w:space="0" w:color="auto"/>
              <w:right w:val="single" w:sz="4" w:space="0" w:color="auto"/>
            </w:tcBorders>
            <w:shd w:val="clear" w:color="auto" w:fill="auto"/>
            <w:noWrap/>
            <w:vAlign w:val="center"/>
          </w:tcPr>
          <w:p w14:paraId="1B2961B1"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65</w:t>
            </w:r>
          </w:p>
        </w:tc>
        <w:tc>
          <w:tcPr>
            <w:tcW w:w="2200" w:type="dxa"/>
            <w:tcBorders>
              <w:top w:val="nil"/>
              <w:left w:val="nil"/>
              <w:bottom w:val="single" w:sz="4" w:space="0" w:color="auto"/>
              <w:right w:val="single" w:sz="4" w:space="0" w:color="auto"/>
            </w:tcBorders>
            <w:shd w:val="clear" w:color="auto" w:fill="auto"/>
            <w:noWrap/>
            <w:vAlign w:val="center"/>
          </w:tcPr>
          <w:p w14:paraId="1D957235"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Niko Kari</w:t>
            </w:r>
          </w:p>
        </w:tc>
        <w:tc>
          <w:tcPr>
            <w:tcW w:w="557" w:type="dxa"/>
            <w:tcBorders>
              <w:top w:val="nil"/>
              <w:left w:val="nil"/>
              <w:bottom w:val="single" w:sz="4" w:space="0" w:color="auto"/>
              <w:right w:val="single" w:sz="4" w:space="0" w:color="auto"/>
            </w:tcBorders>
            <w:shd w:val="clear" w:color="auto" w:fill="auto"/>
            <w:noWrap/>
            <w:vAlign w:val="center"/>
          </w:tcPr>
          <w:p w14:paraId="094B29DB"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111</w:t>
            </w:r>
          </w:p>
        </w:tc>
        <w:tc>
          <w:tcPr>
            <w:tcW w:w="2200" w:type="dxa"/>
            <w:tcBorders>
              <w:top w:val="nil"/>
              <w:left w:val="nil"/>
              <w:bottom w:val="single" w:sz="4" w:space="0" w:color="auto"/>
              <w:right w:val="single" w:sz="4" w:space="0" w:color="auto"/>
            </w:tcBorders>
            <w:shd w:val="clear" w:color="auto" w:fill="auto"/>
            <w:noWrap/>
            <w:vAlign w:val="center"/>
          </w:tcPr>
          <w:p w14:paraId="23917ECB"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Nico Rosberg</w:t>
            </w:r>
          </w:p>
        </w:tc>
      </w:tr>
      <w:tr w:rsidR="005C4D98" w:rsidRPr="008B26C6" w14:paraId="3CE21BF9"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A3106A8"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23</w:t>
            </w:r>
          </w:p>
        </w:tc>
        <w:tc>
          <w:tcPr>
            <w:tcW w:w="2200" w:type="dxa"/>
            <w:tcBorders>
              <w:top w:val="nil"/>
              <w:left w:val="nil"/>
              <w:bottom w:val="single" w:sz="4" w:space="0" w:color="auto"/>
              <w:right w:val="single" w:sz="4" w:space="0" w:color="auto"/>
            </w:tcBorders>
            <w:shd w:val="clear" w:color="auto" w:fill="auto"/>
            <w:noWrap/>
            <w:vAlign w:val="center"/>
          </w:tcPr>
          <w:p w14:paraId="05D91DF2"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Lucas Roth</w:t>
            </w:r>
          </w:p>
        </w:tc>
        <w:tc>
          <w:tcPr>
            <w:tcW w:w="427" w:type="dxa"/>
            <w:tcBorders>
              <w:top w:val="nil"/>
              <w:left w:val="nil"/>
              <w:bottom w:val="single" w:sz="4" w:space="0" w:color="auto"/>
              <w:right w:val="single" w:sz="4" w:space="0" w:color="auto"/>
            </w:tcBorders>
            <w:shd w:val="clear" w:color="auto" w:fill="auto"/>
            <w:noWrap/>
            <w:vAlign w:val="center"/>
          </w:tcPr>
          <w:p w14:paraId="755E8841"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66</w:t>
            </w:r>
          </w:p>
        </w:tc>
        <w:tc>
          <w:tcPr>
            <w:tcW w:w="2200" w:type="dxa"/>
            <w:tcBorders>
              <w:top w:val="nil"/>
              <w:left w:val="nil"/>
              <w:bottom w:val="single" w:sz="4" w:space="0" w:color="auto"/>
              <w:right w:val="single" w:sz="4" w:space="0" w:color="auto"/>
            </w:tcBorders>
            <w:shd w:val="clear" w:color="auto" w:fill="auto"/>
            <w:noWrap/>
            <w:vAlign w:val="center"/>
          </w:tcPr>
          <w:p w14:paraId="469E206C"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Roberto Merhi</w:t>
            </w:r>
          </w:p>
        </w:tc>
        <w:tc>
          <w:tcPr>
            <w:tcW w:w="557" w:type="dxa"/>
            <w:tcBorders>
              <w:top w:val="nil"/>
              <w:left w:val="nil"/>
              <w:bottom w:val="single" w:sz="4" w:space="0" w:color="auto"/>
              <w:right w:val="single" w:sz="4" w:space="0" w:color="auto"/>
            </w:tcBorders>
            <w:shd w:val="clear" w:color="auto" w:fill="auto"/>
            <w:noWrap/>
            <w:vAlign w:val="center"/>
          </w:tcPr>
          <w:p w14:paraId="3B4E9DFC"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112</w:t>
            </w:r>
          </w:p>
        </w:tc>
        <w:tc>
          <w:tcPr>
            <w:tcW w:w="2200" w:type="dxa"/>
            <w:tcBorders>
              <w:top w:val="nil"/>
              <w:left w:val="nil"/>
              <w:bottom w:val="single" w:sz="4" w:space="0" w:color="auto"/>
              <w:right w:val="single" w:sz="4" w:space="0" w:color="auto"/>
            </w:tcBorders>
            <w:shd w:val="clear" w:color="auto" w:fill="auto"/>
            <w:noWrap/>
            <w:vAlign w:val="center"/>
          </w:tcPr>
          <w:p w14:paraId="520FA2B7"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Oscar Piastri</w:t>
            </w:r>
          </w:p>
        </w:tc>
      </w:tr>
      <w:tr w:rsidR="005C4D98" w:rsidRPr="008B26C6" w14:paraId="582F5E7B"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95802F6"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24</w:t>
            </w:r>
          </w:p>
        </w:tc>
        <w:tc>
          <w:tcPr>
            <w:tcW w:w="2200" w:type="dxa"/>
            <w:tcBorders>
              <w:top w:val="nil"/>
              <w:left w:val="nil"/>
              <w:bottom w:val="single" w:sz="4" w:space="0" w:color="auto"/>
              <w:right w:val="single" w:sz="4" w:space="0" w:color="auto"/>
            </w:tcBorders>
            <w:shd w:val="clear" w:color="auto" w:fill="auto"/>
            <w:noWrap/>
            <w:vAlign w:val="center"/>
          </w:tcPr>
          <w:p w14:paraId="50767999"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Igor Correia</w:t>
            </w:r>
          </w:p>
        </w:tc>
        <w:tc>
          <w:tcPr>
            <w:tcW w:w="427" w:type="dxa"/>
            <w:tcBorders>
              <w:top w:val="nil"/>
              <w:left w:val="nil"/>
              <w:bottom w:val="single" w:sz="4" w:space="0" w:color="auto"/>
              <w:right w:val="single" w:sz="4" w:space="0" w:color="auto"/>
            </w:tcBorders>
            <w:shd w:val="clear" w:color="auto" w:fill="auto"/>
            <w:noWrap/>
            <w:vAlign w:val="center"/>
          </w:tcPr>
          <w:p w14:paraId="6C23C170"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67</w:t>
            </w:r>
          </w:p>
        </w:tc>
        <w:tc>
          <w:tcPr>
            <w:tcW w:w="2200" w:type="dxa"/>
            <w:tcBorders>
              <w:top w:val="nil"/>
              <w:left w:val="nil"/>
              <w:bottom w:val="single" w:sz="4" w:space="0" w:color="auto"/>
              <w:right w:val="single" w:sz="4" w:space="0" w:color="auto"/>
            </w:tcBorders>
            <w:shd w:val="clear" w:color="auto" w:fill="auto"/>
            <w:noWrap/>
            <w:vAlign w:val="center"/>
          </w:tcPr>
          <w:p w14:paraId="32C0E43E"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Arjun Maini</w:t>
            </w:r>
          </w:p>
        </w:tc>
        <w:tc>
          <w:tcPr>
            <w:tcW w:w="557" w:type="dxa"/>
            <w:tcBorders>
              <w:top w:val="nil"/>
              <w:left w:val="nil"/>
              <w:bottom w:val="single" w:sz="4" w:space="0" w:color="auto"/>
              <w:right w:val="single" w:sz="4" w:space="0" w:color="auto"/>
            </w:tcBorders>
            <w:shd w:val="clear" w:color="auto" w:fill="auto"/>
            <w:noWrap/>
            <w:vAlign w:val="center"/>
          </w:tcPr>
          <w:p w14:paraId="2D00F06C"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113</w:t>
            </w:r>
          </w:p>
        </w:tc>
        <w:tc>
          <w:tcPr>
            <w:tcW w:w="2200" w:type="dxa"/>
            <w:tcBorders>
              <w:top w:val="nil"/>
              <w:left w:val="nil"/>
              <w:bottom w:val="single" w:sz="4" w:space="0" w:color="auto"/>
              <w:right w:val="single" w:sz="4" w:space="0" w:color="auto"/>
            </w:tcBorders>
            <w:shd w:val="clear" w:color="auto" w:fill="auto"/>
            <w:noWrap/>
            <w:vAlign w:val="center"/>
          </w:tcPr>
          <w:p w14:paraId="1814272B"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Liam Lawson</w:t>
            </w:r>
          </w:p>
        </w:tc>
      </w:tr>
      <w:tr w:rsidR="005C4D98" w:rsidRPr="008B26C6" w14:paraId="08CB27B2"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C4887ED"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25</w:t>
            </w:r>
          </w:p>
        </w:tc>
        <w:tc>
          <w:tcPr>
            <w:tcW w:w="2200" w:type="dxa"/>
            <w:tcBorders>
              <w:top w:val="nil"/>
              <w:left w:val="nil"/>
              <w:bottom w:val="single" w:sz="4" w:space="0" w:color="auto"/>
              <w:right w:val="single" w:sz="4" w:space="0" w:color="auto"/>
            </w:tcBorders>
            <w:shd w:val="clear" w:color="auto" w:fill="auto"/>
            <w:noWrap/>
            <w:vAlign w:val="center"/>
          </w:tcPr>
          <w:p w14:paraId="75935082"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Sophie Levasseur</w:t>
            </w:r>
          </w:p>
        </w:tc>
        <w:tc>
          <w:tcPr>
            <w:tcW w:w="427" w:type="dxa"/>
            <w:tcBorders>
              <w:top w:val="nil"/>
              <w:left w:val="nil"/>
              <w:bottom w:val="single" w:sz="4" w:space="0" w:color="auto"/>
              <w:right w:val="single" w:sz="4" w:space="0" w:color="auto"/>
            </w:tcBorders>
            <w:shd w:val="clear" w:color="auto" w:fill="auto"/>
            <w:noWrap/>
            <w:vAlign w:val="center"/>
          </w:tcPr>
          <w:p w14:paraId="2F847B05"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68</w:t>
            </w:r>
          </w:p>
        </w:tc>
        <w:tc>
          <w:tcPr>
            <w:tcW w:w="2200" w:type="dxa"/>
            <w:tcBorders>
              <w:top w:val="nil"/>
              <w:left w:val="nil"/>
              <w:bottom w:val="single" w:sz="4" w:space="0" w:color="auto"/>
              <w:right w:val="single" w:sz="4" w:space="0" w:color="auto"/>
            </w:tcBorders>
            <w:shd w:val="clear" w:color="auto" w:fill="auto"/>
            <w:noWrap/>
            <w:vAlign w:val="center"/>
          </w:tcPr>
          <w:p w14:paraId="087048F5"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Alessio Lorandi</w:t>
            </w:r>
          </w:p>
        </w:tc>
        <w:tc>
          <w:tcPr>
            <w:tcW w:w="557" w:type="dxa"/>
            <w:tcBorders>
              <w:top w:val="nil"/>
              <w:left w:val="nil"/>
              <w:bottom w:val="single" w:sz="4" w:space="0" w:color="auto"/>
              <w:right w:val="single" w:sz="4" w:space="0" w:color="auto"/>
            </w:tcBorders>
            <w:shd w:val="clear" w:color="auto" w:fill="auto"/>
            <w:noWrap/>
            <w:vAlign w:val="center"/>
          </w:tcPr>
          <w:p w14:paraId="56ABA62F"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114</w:t>
            </w:r>
          </w:p>
        </w:tc>
        <w:tc>
          <w:tcPr>
            <w:tcW w:w="2200" w:type="dxa"/>
            <w:tcBorders>
              <w:top w:val="nil"/>
              <w:left w:val="nil"/>
              <w:bottom w:val="single" w:sz="4" w:space="0" w:color="auto"/>
              <w:right w:val="single" w:sz="4" w:space="0" w:color="auto"/>
            </w:tcBorders>
            <w:shd w:val="clear" w:color="auto" w:fill="auto"/>
            <w:noWrap/>
            <w:vAlign w:val="center"/>
          </w:tcPr>
          <w:p w14:paraId="12134859"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Juri Vips</w:t>
            </w:r>
          </w:p>
        </w:tc>
      </w:tr>
      <w:tr w:rsidR="005C4D98" w:rsidRPr="008B26C6" w14:paraId="4D77A281"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4BE9554"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26</w:t>
            </w:r>
          </w:p>
        </w:tc>
        <w:tc>
          <w:tcPr>
            <w:tcW w:w="2200" w:type="dxa"/>
            <w:tcBorders>
              <w:top w:val="nil"/>
              <w:left w:val="nil"/>
              <w:bottom w:val="single" w:sz="4" w:space="0" w:color="auto"/>
              <w:right w:val="single" w:sz="4" w:space="0" w:color="auto"/>
            </w:tcBorders>
            <w:shd w:val="clear" w:color="auto" w:fill="auto"/>
            <w:noWrap/>
            <w:vAlign w:val="center"/>
          </w:tcPr>
          <w:p w14:paraId="4E73A429"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Jonas Schiffer</w:t>
            </w:r>
          </w:p>
        </w:tc>
        <w:tc>
          <w:tcPr>
            <w:tcW w:w="427" w:type="dxa"/>
            <w:tcBorders>
              <w:top w:val="nil"/>
              <w:left w:val="nil"/>
              <w:bottom w:val="single" w:sz="4" w:space="0" w:color="auto"/>
              <w:right w:val="single" w:sz="4" w:space="0" w:color="auto"/>
            </w:tcBorders>
            <w:shd w:val="clear" w:color="auto" w:fill="auto"/>
            <w:noWrap/>
            <w:vAlign w:val="center"/>
          </w:tcPr>
          <w:p w14:paraId="456DA16B"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69</w:t>
            </w:r>
          </w:p>
        </w:tc>
        <w:tc>
          <w:tcPr>
            <w:tcW w:w="2200" w:type="dxa"/>
            <w:tcBorders>
              <w:top w:val="nil"/>
              <w:left w:val="nil"/>
              <w:bottom w:val="single" w:sz="4" w:space="0" w:color="auto"/>
              <w:right w:val="single" w:sz="4" w:space="0" w:color="auto"/>
            </w:tcBorders>
            <w:shd w:val="clear" w:color="auto" w:fill="auto"/>
            <w:noWrap/>
            <w:vAlign w:val="center"/>
          </w:tcPr>
          <w:p w14:paraId="19D66EA0"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Ruben Meijer</w:t>
            </w:r>
          </w:p>
        </w:tc>
        <w:tc>
          <w:tcPr>
            <w:tcW w:w="557" w:type="dxa"/>
            <w:tcBorders>
              <w:top w:val="nil"/>
              <w:left w:val="nil"/>
              <w:bottom w:val="single" w:sz="4" w:space="0" w:color="auto"/>
              <w:right w:val="single" w:sz="4" w:space="0" w:color="auto"/>
            </w:tcBorders>
            <w:shd w:val="clear" w:color="auto" w:fill="auto"/>
            <w:noWrap/>
            <w:vAlign w:val="center"/>
          </w:tcPr>
          <w:p w14:paraId="525EA10D"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115</w:t>
            </w:r>
          </w:p>
        </w:tc>
        <w:tc>
          <w:tcPr>
            <w:tcW w:w="2200" w:type="dxa"/>
            <w:tcBorders>
              <w:top w:val="nil"/>
              <w:left w:val="nil"/>
              <w:bottom w:val="single" w:sz="4" w:space="0" w:color="auto"/>
              <w:right w:val="single" w:sz="4" w:space="0" w:color="auto"/>
            </w:tcBorders>
            <w:shd w:val="clear" w:color="auto" w:fill="auto"/>
            <w:noWrap/>
            <w:vAlign w:val="center"/>
          </w:tcPr>
          <w:p w14:paraId="13556104"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Theo Pourchaire</w:t>
            </w:r>
          </w:p>
        </w:tc>
      </w:tr>
      <w:tr w:rsidR="005C4D98" w:rsidRPr="008B26C6" w14:paraId="52034D9A"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1A216B8"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27</w:t>
            </w:r>
          </w:p>
        </w:tc>
        <w:tc>
          <w:tcPr>
            <w:tcW w:w="2200" w:type="dxa"/>
            <w:tcBorders>
              <w:top w:val="nil"/>
              <w:left w:val="nil"/>
              <w:bottom w:val="single" w:sz="4" w:space="0" w:color="auto"/>
              <w:right w:val="single" w:sz="4" w:space="0" w:color="auto"/>
            </w:tcBorders>
            <w:shd w:val="clear" w:color="auto" w:fill="auto"/>
            <w:noWrap/>
            <w:vAlign w:val="center"/>
          </w:tcPr>
          <w:p w14:paraId="424E3AE1"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Alain Forest</w:t>
            </w:r>
          </w:p>
        </w:tc>
        <w:tc>
          <w:tcPr>
            <w:tcW w:w="427" w:type="dxa"/>
            <w:tcBorders>
              <w:top w:val="nil"/>
              <w:left w:val="nil"/>
              <w:bottom w:val="single" w:sz="4" w:space="0" w:color="auto"/>
              <w:right w:val="single" w:sz="4" w:space="0" w:color="auto"/>
            </w:tcBorders>
            <w:shd w:val="clear" w:color="auto" w:fill="auto"/>
            <w:noWrap/>
            <w:vAlign w:val="center"/>
          </w:tcPr>
          <w:p w14:paraId="4E359FC2"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70</w:t>
            </w:r>
          </w:p>
        </w:tc>
        <w:tc>
          <w:tcPr>
            <w:tcW w:w="2200" w:type="dxa"/>
            <w:tcBorders>
              <w:top w:val="nil"/>
              <w:left w:val="nil"/>
              <w:bottom w:val="single" w:sz="4" w:space="0" w:color="auto"/>
              <w:right w:val="single" w:sz="4" w:space="0" w:color="auto"/>
            </w:tcBorders>
            <w:shd w:val="clear" w:color="auto" w:fill="auto"/>
            <w:noWrap/>
            <w:vAlign w:val="center"/>
          </w:tcPr>
          <w:p w14:paraId="7A3EA87E"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Rashid Nair</w:t>
            </w:r>
          </w:p>
        </w:tc>
        <w:tc>
          <w:tcPr>
            <w:tcW w:w="557" w:type="dxa"/>
            <w:tcBorders>
              <w:top w:val="nil"/>
              <w:left w:val="nil"/>
              <w:bottom w:val="single" w:sz="4" w:space="0" w:color="auto"/>
              <w:right w:val="single" w:sz="4" w:space="0" w:color="auto"/>
            </w:tcBorders>
            <w:shd w:val="clear" w:color="auto" w:fill="auto"/>
            <w:noWrap/>
            <w:vAlign w:val="center"/>
          </w:tcPr>
          <w:p w14:paraId="50D2F3DE"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116</w:t>
            </w:r>
          </w:p>
        </w:tc>
        <w:tc>
          <w:tcPr>
            <w:tcW w:w="2200" w:type="dxa"/>
            <w:tcBorders>
              <w:top w:val="nil"/>
              <w:left w:val="nil"/>
              <w:bottom w:val="single" w:sz="4" w:space="0" w:color="auto"/>
              <w:right w:val="single" w:sz="4" w:space="0" w:color="auto"/>
            </w:tcBorders>
            <w:shd w:val="clear" w:color="auto" w:fill="auto"/>
            <w:noWrap/>
            <w:vAlign w:val="center"/>
          </w:tcPr>
          <w:p w14:paraId="47E25C7F"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Richard Verschoor</w:t>
            </w:r>
          </w:p>
        </w:tc>
      </w:tr>
      <w:tr w:rsidR="005C4D98" w:rsidRPr="008B26C6" w14:paraId="05870BF4"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3C4E223"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28</w:t>
            </w:r>
          </w:p>
        </w:tc>
        <w:tc>
          <w:tcPr>
            <w:tcW w:w="2200" w:type="dxa"/>
            <w:tcBorders>
              <w:top w:val="nil"/>
              <w:left w:val="nil"/>
              <w:bottom w:val="single" w:sz="4" w:space="0" w:color="auto"/>
              <w:right w:val="single" w:sz="4" w:space="0" w:color="auto"/>
            </w:tcBorders>
            <w:shd w:val="clear" w:color="auto" w:fill="auto"/>
            <w:noWrap/>
            <w:vAlign w:val="center"/>
          </w:tcPr>
          <w:p w14:paraId="132446B6"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Jay Letourneau</w:t>
            </w:r>
          </w:p>
        </w:tc>
        <w:tc>
          <w:tcPr>
            <w:tcW w:w="427" w:type="dxa"/>
            <w:tcBorders>
              <w:top w:val="nil"/>
              <w:left w:val="nil"/>
              <w:bottom w:val="single" w:sz="4" w:space="0" w:color="auto"/>
              <w:right w:val="single" w:sz="4" w:space="0" w:color="auto"/>
            </w:tcBorders>
            <w:shd w:val="clear" w:color="auto" w:fill="auto"/>
            <w:noWrap/>
            <w:vAlign w:val="center"/>
          </w:tcPr>
          <w:p w14:paraId="71B98077"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71</w:t>
            </w:r>
          </w:p>
        </w:tc>
        <w:tc>
          <w:tcPr>
            <w:tcW w:w="2200" w:type="dxa"/>
            <w:tcBorders>
              <w:top w:val="nil"/>
              <w:left w:val="nil"/>
              <w:bottom w:val="single" w:sz="4" w:space="0" w:color="auto"/>
              <w:right w:val="single" w:sz="4" w:space="0" w:color="auto"/>
            </w:tcBorders>
            <w:shd w:val="clear" w:color="auto" w:fill="auto"/>
            <w:noWrap/>
            <w:vAlign w:val="center"/>
          </w:tcPr>
          <w:p w14:paraId="748258F4"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Jack Tremblay</w:t>
            </w:r>
          </w:p>
        </w:tc>
        <w:tc>
          <w:tcPr>
            <w:tcW w:w="557" w:type="dxa"/>
            <w:tcBorders>
              <w:top w:val="nil"/>
              <w:left w:val="nil"/>
              <w:bottom w:val="single" w:sz="4" w:space="0" w:color="auto"/>
              <w:right w:val="single" w:sz="4" w:space="0" w:color="auto"/>
            </w:tcBorders>
            <w:shd w:val="clear" w:color="auto" w:fill="auto"/>
            <w:noWrap/>
            <w:vAlign w:val="center"/>
          </w:tcPr>
          <w:p w14:paraId="479B6F11"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117</w:t>
            </w:r>
          </w:p>
        </w:tc>
        <w:tc>
          <w:tcPr>
            <w:tcW w:w="2200" w:type="dxa"/>
            <w:tcBorders>
              <w:top w:val="nil"/>
              <w:left w:val="nil"/>
              <w:bottom w:val="single" w:sz="4" w:space="0" w:color="auto"/>
              <w:right w:val="single" w:sz="4" w:space="0" w:color="auto"/>
            </w:tcBorders>
            <w:shd w:val="clear" w:color="auto" w:fill="auto"/>
            <w:noWrap/>
            <w:vAlign w:val="center"/>
          </w:tcPr>
          <w:p w14:paraId="3100C4B4"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Lirim Zendeli</w:t>
            </w:r>
          </w:p>
        </w:tc>
      </w:tr>
      <w:tr w:rsidR="005C4D98" w:rsidRPr="008B26C6" w14:paraId="5F275C2E"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8E24BF6"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29</w:t>
            </w:r>
          </w:p>
        </w:tc>
        <w:tc>
          <w:tcPr>
            <w:tcW w:w="2200" w:type="dxa"/>
            <w:tcBorders>
              <w:top w:val="nil"/>
              <w:left w:val="nil"/>
              <w:bottom w:val="single" w:sz="4" w:space="0" w:color="auto"/>
              <w:right w:val="single" w:sz="4" w:space="0" w:color="auto"/>
            </w:tcBorders>
            <w:shd w:val="clear" w:color="auto" w:fill="auto"/>
            <w:noWrap/>
            <w:vAlign w:val="center"/>
          </w:tcPr>
          <w:p w14:paraId="0C88D850"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Esto Saari</w:t>
            </w:r>
          </w:p>
        </w:tc>
        <w:tc>
          <w:tcPr>
            <w:tcW w:w="427" w:type="dxa"/>
            <w:tcBorders>
              <w:top w:val="nil"/>
              <w:left w:val="nil"/>
              <w:bottom w:val="single" w:sz="4" w:space="0" w:color="auto"/>
              <w:right w:val="single" w:sz="4" w:space="0" w:color="auto"/>
            </w:tcBorders>
            <w:shd w:val="clear" w:color="auto" w:fill="auto"/>
            <w:noWrap/>
            <w:vAlign w:val="center"/>
          </w:tcPr>
          <w:p w14:paraId="78DF3486"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72</w:t>
            </w:r>
          </w:p>
        </w:tc>
        <w:tc>
          <w:tcPr>
            <w:tcW w:w="2200" w:type="dxa"/>
            <w:tcBorders>
              <w:top w:val="nil"/>
              <w:left w:val="nil"/>
              <w:bottom w:val="single" w:sz="4" w:space="0" w:color="auto"/>
              <w:right w:val="single" w:sz="4" w:space="0" w:color="auto"/>
            </w:tcBorders>
            <w:shd w:val="clear" w:color="auto" w:fill="auto"/>
            <w:noWrap/>
            <w:vAlign w:val="center"/>
          </w:tcPr>
          <w:p w14:paraId="25EEF31D"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Devon Butler</w:t>
            </w:r>
          </w:p>
        </w:tc>
        <w:tc>
          <w:tcPr>
            <w:tcW w:w="557" w:type="dxa"/>
            <w:tcBorders>
              <w:top w:val="nil"/>
              <w:left w:val="nil"/>
              <w:bottom w:val="single" w:sz="4" w:space="0" w:color="auto"/>
              <w:right w:val="single" w:sz="4" w:space="0" w:color="auto"/>
            </w:tcBorders>
            <w:shd w:val="clear" w:color="auto" w:fill="auto"/>
            <w:noWrap/>
            <w:vAlign w:val="center"/>
          </w:tcPr>
          <w:p w14:paraId="5AF171E1"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118</w:t>
            </w:r>
          </w:p>
        </w:tc>
        <w:tc>
          <w:tcPr>
            <w:tcW w:w="2200" w:type="dxa"/>
            <w:tcBorders>
              <w:top w:val="nil"/>
              <w:left w:val="nil"/>
              <w:bottom w:val="single" w:sz="4" w:space="0" w:color="auto"/>
              <w:right w:val="single" w:sz="4" w:space="0" w:color="auto"/>
            </w:tcBorders>
            <w:shd w:val="clear" w:color="auto" w:fill="auto"/>
            <w:noWrap/>
            <w:vAlign w:val="center"/>
          </w:tcPr>
          <w:p w14:paraId="7BAAB67A"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David Beckmann</w:t>
            </w:r>
          </w:p>
        </w:tc>
      </w:tr>
      <w:tr w:rsidR="005C4D98" w:rsidRPr="008B26C6" w14:paraId="0E70792B"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4084647"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30</w:t>
            </w:r>
          </w:p>
        </w:tc>
        <w:tc>
          <w:tcPr>
            <w:tcW w:w="2200" w:type="dxa"/>
            <w:tcBorders>
              <w:top w:val="nil"/>
              <w:left w:val="nil"/>
              <w:bottom w:val="single" w:sz="4" w:space="0" w:color="auto"/>
              <w:right w:val="single" w:sz="4" w:space="0" w:color="auto"/>
            </w:tcBorders>
            <w:shd w:val="clear" w:color="auto" w:fill="auto"/>
            <w:noWrap/>
            <w:vAlign w:val="center"/>
          </w:tcPr>
          <w:p w14:paraId="4C7CC50B"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Yasar Atiyeh</w:t>
            </w:r>
          </w:p>
        </w:tc>
        <w:tc>
          <w:tcPr>
            <w:tcW w:w="427" w:type="dxa"/>
            <w:tcBorders>
              <w:top w:val="nil"/>
              <w:left w:val="nil"/>
              <w:bottom w:val="single" w:sz="4" w:space="0" w:color="auto"/>
              <w:right w:val="single" w:sz="4" w:space="0" w:color="auto"/>
            </w:tcBorders>
            <w:shd w:val="clear" w:color="auto" w:fill="auto"/>
            <w:noWrap/>
            <w:vAlign w:val="center"/>
          </w:tcPr>
          <w:p w14:paraId="69A01A20"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73</w:t>
            </w:r>
          </w:p>
        </w:tc>
        <w:tc>
          <w:tcPr>
            <w:tcW w:w="2200" w:type="dxa"/>
            <w:tcBorders>
              <w:top w:val="nil"/>
              <w:left w:val="nil"/>
              <w:bottom w:val="single" w:sz="4" w:space="0" w:color="auto"/>
              <w:right w:val="single" w:sz="4" w:space="0" w:color="auto"/>
            </w:tcBorders>
            <w:shd w:val="clear" w:color="auto" w:fill="auto"/>
            <w:noWrap/>
            <w:vAlign w:val="center"/>
          </w:tcPr>
          <w:p w14:paraId="3E172361"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Lukas Weber</w:t>
            </w:r>
          </w:p>
        </w:tc>
        <w:tc>
          <w:tcPr>
            <w:tcW w:w="557" w:type="dxa"/>
            <w:tcBorders>
              <w:top w:val="nil"/>
              <w:left w:val="nil"/>
              <w:bottom w:val="single" w:sz="4" w:space="0" w:color="auto"/>
              <w:right w:val="single" w:sz="4" w:space="0" w:color="auto"/>
            </w:tcBorders>
            <w:shd w:val="clear" w:color="auto" w:fill="auto"/>
            <w:noWrap/>
            <w:vAlign w:val="center"/>
          </w:tcPr>
          <w:p w14:paraId="18B50D58"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119</w:t>
            </w:r>
          </w:p>
        </w:tc>
        <w:tc>
          <w:tcPr>
            <w:tcW w:w="2200" w:type="dxa"/>
            <w:tcBorders>
              <w:top w:val="nil"/>
              <w:left w:val="nil"/>
              <w:bottom w:val="single" w:sz="4" w:space="0" w:color="auto"/>
              <w:right w:val="single" w:sz="4" w:space="0" w:color="auto"/>
            </w:tcBorders>
            <w:shd w:val="clear" w:color="auto" w:fill="auto"/>
            <w:noWrap/>
            <w:vAlign w:val="center"/>
          </w:tcPr>
          <w:p w14:paraId="74CD98EC"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Gianluca Petecof</w:t>
            </w:r>
          </w:p>
        </w:tc>
      </w:tr>
      <w:tr w:rsidR="005C4D98" w:rsidRPr="008B26C6" w14:paraId="164F37FB"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BE51B99"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31</w:t>
            </w:r>
          </w:p>
        </w:tc>
        <w:tc>
          <w:tcPr>
            <w:tcW w:w="2200" w:type="dxa"/>
            <w:tcBorders>
              <w:top w:val="nil"/>
              <w:left w:val="nil"/>
              <w:bottom w:val="single" w:sz="4" w:space="0" w:color="auto"/>
              <w:right w:val="single" w:sz="4" w:space="0" w:color="auto"/>
            </w:tcBorders>
            <w:shd w:val="clear" w:color="auto" w:fill="auto"/>
            <w:noWrap/>
            <w:vAlign w:val="center"/>
          </w:tcPr>
          <w:p w14:paraId="6F60802A"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Callisto Calabresi</w:t>
            </w:r>
          </w:p>
        </w:tc>
        <w:tc>
          <w:tcPr>
            <w:tcW w:w="427" w:type="dxa"/>
            <w:tcBorders>
              <w:top w:val="nil"/>
              <w:left w:val="nil"/>
              <w:bottom w:val="single" w:sz="4" w:space="0" w:color="auto"/>
              <w:right w:val="single" w:sz="4" w:space="0" w:color="auto"/>
            </w:tcBorders>
            <w:shd w:val="clear" w:color="auto" w:fill="auto"/>
            <w:noWrap/>
            <w:vAlign w:val="center"/>
          </w:tcPr>
          <w:p w14:paraId="6421C550"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74</w:t>
            </w:r>
          </w:p>
        </w:tc>
        <w:tc>
          <w:tcPr>
            <w:tcW w:w="2200" w:type="dxa"/>
            <w:tcBorders>
              <w:top w:val="nil"/>
              <w:left w:val="nil"/>
              <w:bottom w:val="single" w:sz="4" w:space="0" w:color="auto"/>
              <w:right w:val="single" w:sz="4" w:space="0" w:color="auto"/>
            </w:tcBorders>
            <w:shd w:val="clear" w:color="auto" w:fill="auto"/>
            <w:noWrap/>
            <w:vAlign w:val="center"/>
          </w:tcPr>
          <w:p w14:paraId="7E9B8A37"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Antonio Giovinazzi</w:t>
            </w:r>
          </w:p>
        </w:tc>
        <w:tc>
          <w:tcPr>
            <w:tcW w:w="557" w:type="dxa"/>
            <w:tcBorders>
              <w:top w:val="nil"/>
              <w:left w:val="nil"/>
              <w:bottom w:val="single" w:sz="4" w:space="0" w:color="auto"/>
              <w:right w:val="single" w:sz="4" w:space="0" w:color="auto"/>
            </w:tcBorders>
            <w:shd w:val="clear" w:color="auto" w:fill="auto"/>
            <w:noWrap/>
            <w:vAlign w:val="center"/>
          </w:tcPr>
          <w:p w14:paraId="30125F5C"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120</w:t>
            </w:r>
          </w:p>
        </w:tc>
        <w:tc>
          <w:tcPr>
            <w:tcW w:w="2200" w:type="dxa"/>
            <w:tcBorders>
              <w:top w:val="nil"/>
              <w:left w:val="nil"/>
              <w:bottom w:val="single" w:sz="4" w:space="0" w:color="auto"/>
              <w:right w:val="single" w:sz="4" w:space="0" w:color="auto"/>
            </w:tcBorders>
            <w:shd w:val="clear" w:color="auto" w:fill="auto"/>
            <w:noWrap/>
            <w:vAlign w:val="center"/>
          </w:tcPr>
          <w:p w14:paraId="4BE11E2B"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Matteo Nannini</w:t>
            </w:r>
          </w:p>
        </w:tc>
      </w:tr>
      <w:tr w:rsidR="005C4D98" w:rsidRPr="008B26C6" w14:paraId="6143386B"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8236249"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32</w:t>
            </w:r>
          </w:p>
        </w:tc>
        <w:tc>
          <w:tcPr>
            <w:tcW w:w="2200" w:type="dxa"/>
            <w:tcBorders>
              <w:top w:val="nil"/>
              <w:left w:val="nil"/>
              <w:bottom w:val="single" w:sz="4" w:space="0" w:color="auto"/>
              <w:right w:val="single" w:sz="4" w:space="0" w:color="auto"/>
            </w:tcBorders>
            <w:shd w:val="clear" w:color="auto" w:fill="auto"/>
            <w:noWrap/>
            <w:vAlign w:val="center"/>
          </w:tcPr>
          <w:p w14:paraId="007E7D04"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Naota Izum</w:t>
            </w:r>
          </w:p>
        </w:tc>
        <w:tc>
          <w:tcPr>
            <w:tcW w:w="427" w:type="dxa"/>
            <w:tcBorders>
              <w:top w:val="nil"/>
              <w:left w:val="nil"/>
              <w:bottom w:val="single" w:sz="4" w:space="0" w:color="auto"/>
              <w:right w:val="single" w:sz="4" w:space="0" w:color="auto"/>
            </w:tcBorders>
            <w:shd w:val="clear" w:color="auto" w:fill="auto"/>
            <w:noWrap/>
            <w:vAlign w:val="center"/>
          </w:tcPr>
          <w:p w14:paraId="0F8EA48C"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75</w:t>
            </w:r>
          </w:p>
        </w:tc>
        <w:tc>
          <w:tcPr>
            <w:tcW w:w="2200" w:type="dxa"/>
            <w:tcBorders>
              <w:top w:val="nil"/>
              <w:left w:val="nil"/>
              <w:bottom w:val="single" w:sz="4" w:space="0" w:color="auto"/>
              <w:right w:val="single" w:sz="4" w:space="0" w:color="auto"/>
            </w:tcBorders>
            <w:shd w:val="clear" w:color="auto" w:fill="auto"/>
            <w:noWrap/>
            <w:vAlign w:val="center"/>
          </w:tcPr>
          <w:p w14:paraId="6E4B5B23"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Robert Kubica</w:t>
            </w:r>
          </w:p>
        </w:tc>
        <w:tc>
          <w:tcPr>
            <w:tcW w:w="557" w:type="dxa"/>
            <w:tcBorders>
              <w:top w:val="nil"/>
              <w:left w:val="nil"/>
              <w:bottom w:val="single" w:sz="4" w:space="0" w:color="auto"/>
              <w:right w:val="single" w:sz="4" w:space="0" w:color="auto"/>
            </w:tcBorders>
            <w:shd w:val="clear" w:color="auto" w:fill="auto"/>
            <w:noWrap/>
            <w:vAlign w:val="center"/>
          </w:tcPr>
          <w:p w14:paraId="5BF42F9B"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121</w:t>
            </w:r>
          </w:p>
        </w:tc>
        <w:tc>
          <w:tcPr>
            <w:tcW w:w="2200" w:type="dxa"/>
            <w:tcBorders>
              <w:top w:val="nil"/>
              <w:left w:val="nil"/>
              <w:bottom w:val="single" w:sz="4" w:space="0" w:color="auto"/>
              <w:right w:val="single" w:sz="4" w:space="0" w:color="auto"/>
            </w:tcBorders>
            <w:shd w:val="clear" w:color="auto" w:fill="auto"/>
            <w:noWrap/>
            <w:vAlign w:val="center"/>
          </w:tcPr>
          <w:p w14:paraId="41D34678"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Alessio Deledda</w:t>
            </w:r>
          </w:p>
        </w:tc>
      </w:tr>
      <w:tr w:rsidR="005C4D98" w:rsidRPr="008B26C6" w14:paraId="0805598F"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AD83E01"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33</w:t>
            </w:r>
          </w:p>
        </w:tc>
        <w:tc>
          <w:tcPr>
            <w:tcW w:w="2200" w:type="dxa"/>
            <w:tcBorders>
              <w:top w:val="nil"/>
              <w:left w:val="nil"/>
              <w:bottom w:val="single" w:sz="4" w:space="0" w:color="auto"/>
              <w:right w:val="single" w:sz="4" w:space="0" w:color="auto"/>
            </w:tcBorders>
            <w:shd w:val="clear" w:color="auto" w:fill="auto"/>
            <w:noWrap/>
            <w:vAlign w:val="center"/>
          </w:tcPr>
          <w:p w14:paraId="04CFA41A"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Howard Clarke</w:t>
            </w:r>
          </w:p>
        </w:tc>
        <w:tc>
          <w:tcPr>
            <w:tcW w:w="427" w:type="dxa"/>
            <w:tcBorders>
              <w:top w:val="nil"/>
              <w:left w:val="nil"/>
              <w:bottom w:val="single" w:sz="4" w:space="0" w:color="auto"/>
              <w:right w:val="single" w:sz="4" w:space="0" w:color="auto"/>
            </w:tcBorders>
            <w:shd w:val="clear" w:color="auto" w:fill="auto"/>
            <w:noWrap/>
            <w:vAlign w:val="center"/>
          </w:tcPr>
          <w:p w14:paraId="2CD7371D"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76</w:t>
            </w:r>
          </w:p>
        </w:tc>
        <w:tc>
          <w:tcPr>
            <w:tcW w:w="2200" w:type="dxa"/>
            <w:tcBorders>
              <w:top w:val="nil"/>
              <w:left w:val="nil"/>
              <w:bottom w:val="single" w:sz="4" w:space="0" w:color="auto"/>
              <w:right w:val="single" w:sz="4" w:space="0" w:color="auto"/>
            </w:tcBorders>
            <w:shd w:val="clear" w:color="auto" w:fill="auto"/>
            <w:noWrap/>
            <w:vAlign w:val="center"/>
          </w:tcPr>
          <w:p w14:paraId="576A19D1"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Alain Prost</w:t>
            </w:r>
          </w:p>
        </w:tc>
        <w:tc>
          <w:tcPr>
            <w:tcW w:w="557" w:type="dxa"/>
            <w:tcBorders>
              <w:top w:val="nil"/>
              <w:left w:val="nil"/>
              <w:bottom w:val="single" w:sz="4" w:space="0" w:color="auto"/>
              <w:right w:val="single" w:sz="4" w:space="0" w:color="auto"/>
            </w:tcBorders>
            <w:shd w:val="clear" w:color="auto" w:fill="auto"/>
            <w:noWrap/>
            <w:vAlign w:val="center"/>
          </w:tcPr>
          <w:p w14:paraId="1C6D4F4E"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122</w:t>
            </w:r>
          </w:p>
        </w:tc>
        <w:tc>
          <w:tcPr>
            <w:tcW w:w="2200" w:type="dxa"/>
            <w:tcBorders>
              <w:top w:val="nil"/>
              <w:left w:val="nil"/>
              <w:bottom w:val="single" w:sz="4" w:space="0" w:color="auto"/>
              <w:right w:val="single" w:sz="4" w:space="0" w:color="auto"/>
            </w:tcBorders>
            <w:shd w:val="clear" w:color="auto" w:fill="auto"/>
            <w:noWrap/>
            <w:vAlign w:val="center"/>
          </w:tcPr>
          <w:p w14:paraId="288817CA"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Bent Viscaal</w:t>
            </w:r>
          </w:p>
        </w:tc>
      </w:tr>
      <w:tr w:rsidR="005C4D98" w:rsidRPr="008B26C6" w14:paraId="19E8489C"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04966C4"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34</w:t>
            </w:r>
          </w:p>
        </w:tc>
        <w:tc>
          <w:tcPr>
            <w:tcW w:w="2200" w:type="dxa"/>
            <w:tcBorders>
              <w:top w:val="nil"/>
              <w:left w:val="nil"/>
              <w:bottom w:val="single" w:sz="4" w:space="0" w:color="auto"/>
              <w:right w:val="single" w:sz="4" w:space="0" w:color="auto"/>
            </w:tcBorders>
            <w:shd w:val="clear" w:color="auto" w:fill="auto"/>
            <w:noWrap/>
            <w:vAlign w:val="center"/>
          </w:tcPr>
          <w:p w14:paraId="2AF8404D"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Wilheim Kaufmann</w:t>
            </w:r>
          </w:p>
        </w:tc>
        <w:tc>
          <w:tcPr>
            <w:tcW w:w="427" w:type="dxa"/>
            <w:tcBorders>
              <w:top w:val="nil"/>
              <w:left w:val="nil"/>
              <w:bottom w:val="single" w:sz="4" w:space="0" w:color="auto"/>
              <w:right w:val="single" w:sz="4" w:space="0" w:color="auto"/>
            </w:tcBorders>
            <w:shd w:val="clear" w:color="auto" w:fill="auto"/>
            <w:noWrap/>
            <w:vAlign w:val="center"/>
          </w:tcPr>
          <w:p w14:paraId="10C78E4F" w14:textId="77777777" w:rsidR="005C4D98" w:rsidRPr="008B26C6" w:rsidRDefault="005C4D98" w:rsidP="00BB16AD">
            <w:pPr>
              <w:jc w:val="center"/>
              <w:rPr>
                <w:rFonts w:eastAsia="Times New Roman"/>
                <w:color w:val="000000"/>
                <w:sz w:val="18"/>
                <w:szCs w:val="18"/>
                <w:lang w:eastAsia="en-GB"/>
              </w:rPr>
            </w:pPr>
            <w:r>
              <w:rPr>
                <w:rFonts w:eastAsia="Times New Roman"/>
                <w:color w:val="000000"/>
                <w:sz w:val="18"/>
                <w:szCs w:val="18"/>
                <w:lang w:eastAsia="en-GB"/>
              </w:rPr>
              <w:t>77</w:t>
            </w:r>
          </w:p>
        </w:tc>
        <w:tc>
          <w:tcPr>
            <w:tcW w:w="2200" w:type="dxa"/>
            <w:tcBorders>
              <w:top w:val="nil"/>
              <w:left w:val="nil"/>
              <w:bottom w:val="single" w:sz="4" w:space="0" w:color="auto"/>
              <w:right w:val="single" w:sz="4" w:space="0" w:color="auto"/>
            </w:tcBorders>
            <w:shd w:val="clear" w:color="auto" w:fill="auto"/>
            <w:noWrap/>
            <w:vAlign w:val="center"/>
          </w:tcPr>
          <w:p w14:paraId="52AB395A" w14:textId="77777777" w:rsidR="005C4D98" w:rsidRPr="008B26C6" w:rsidRDefault="005C4D98" w:rsidP="00BB16AD">
            <w:pPr>
              <w:jc w:val="left"/>
              <w:rPr>
                <w:rFonts w:eastAsia="Times New Roman"/>
                <w:color w:val="000000"/>
                <w:sz w:val="18"/>
                <w:szCs w:val="18"/>
                <w:lang w:eastAsia="en-GB"/>
              </w:rPr>
            </w:pPr>
            <w:r>
              <w:rPr>
                <w:rFonts w:eastAsia="Times New Roman"/>
                <w:color w:val="000000"/>
                <w:sz w:val="18"/>
                <w:szCs w:val="18"/>
                <w:lang w:eastAsia="en-GB"/>
              </w:rPr>
              <w:t>Ayrton Senna</w:t>
            </w:r>
          </w:p>
        </w:tc>
        <w:tc>
          <w:tcPr>
            <w:tcW w:w="557" w:type="dxa"/>
            <w:tcBorders>
              <w:top w:val="nil"/>
              <w:left w:val="nil"/>
              <w:bottom w:val="single" w:sz="4" w:space="0" w:color="auto"/>
              <w:right w:val="single" w:sz="4" w:space="0" w:color="auto"/>
            </w:tcBorders>
            <w:shd w:val="clear" w:color="auto" w:fill="auto"/>
            <w:noWrap/>
            <w:vAlign w:val="center"/>
          </w:tcPr>
          <w:p w14:paraId="0DC40492" w14:textId="77777777" w:rsidR="005C4D98" w:rsidRDefault="005C4D98" w:rsidP="00BB16AD">
            <w:pPr>
              <w:jc w:val="center"/>
              <w:rPr>
                <w:rFonts w:eastAsia="Times New Roman"/>
                <w:color w:val="000000"/>
                <w:sz w:val="18"/>
                <w:szCs w:val="18"/>
                <w:lang w:eastAsia="en-GB"/>
              </w:rPr>
            </w:pPr>
            <w:r>
              <w:rPr>
                <w:rFonts w:eastAsia="Times New Roman"/>
                <w:color w:val="000000"/>
                <w:sz w:val="18"/>
                <w:szCs w:val="18"/>
                <w:lang w:eastAsia="en-GB"/>
              </w:rPr>
              <w:t>123</w:t>
            </w:r>
          </w:p>
        </w:tc>
        <w:tc>
          <w:tcPr>
            <w:tcW w:w="2200" w:type="dxa"/>
            <w:tcBorders>
              <w:top w:val="nil"/>
              <w:left w:val="nil"/>
              <w:bottom w:val="single" w:sz="4" w:space="0" w:color="auto"/>
              <w:right w:val="single" w:sz="4" w:space="0" w:color="auto"/>
            </w:tcBorders>
            <w:shd w:val="clear" w:color="auto" w:fill="auto"/>
            <w:noWrap/>
            <w:vAlign w:val="center"/>
          </w:tcPr>
          <w:p w14:paraId="33F00478" w14:textId="77777777" w:rsidR="005C4D98" w:rsidRDefault="005C4D98" w:rsidP="00BB16AD">
            <w:pPr>
              <w:jc w:val="left"/>
              <w:rPr>
                <w:rFonts w:eastAsia="Times New Roman"/>
                <w:color w:val="000000"/>
                <w:sz w:val="18"/>
                <w:szCs w:val="18"/>
                <w:lang w:eastAsia="en-GB"/>
              </w:rPr>
            </w:pPr>
            <w:r>
              <w:rPr>
                <w:rFonts w:eastAsia="Times New Roman"/>
                <w:color w:val="000000"/>
                <w:sz w:val="18"/>
                <w:szCs w:val="18"/>
                <w:lang w:eastAsia="en-GB"/>
              </w:rPr>
              <w:t>Enzo Fittipaldi</w:t>
            </w:r>
          </w:p>
        </w:tc>
      </w:tr>
      <w:tr w:rsidR="005C4D98" w:rsidRPr="008B26C6" w14:paraId="7ABCB518"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F365A6A"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35</w:t>
            </w:r>
          </w:p>
        </w:tc>
        <w:tc>
          <w:tcPr>
            <w:tcW w:w="2200" w:type="dxa"/>
            <w:tcBorders>
              <w:top w:val="nil"/>
              <w:left w:val="nil"/>
              <w:bottom w:val="single" w:sz="4" w:space="0" w:color="auto"/>
              <w:right w:val="single" w:sz="4" w:space="0" w:color="auto"/>
            </w:tcBorders>
            <w:shd w:val="clear" w:color="auto" w:fill="auto"/>
            <w:noWrap/>
            <w:vAlign w:val="center"/>
          </w:tcPr>
          <w:p w14:paraId="63379B3A"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Marie Laursen</w:t>
            </w:r>
          </w:p>
        </w:tc>
        <w:tc>
          <w:tcPr>
            <w:tcW w:w="427" w:type="dxa"/>
            <w:tcBorders>
              <w:top w:val="nil"/>
              <w:left w:val="nil"/>
              <w:bottom w:val="single" w:sz="4" w:space="0" w:color="auto"/>
              <w:right w:val="single" w:sz="4" w:space="0" w:color="auto"/>
            </w:tcBorders>
            <w:shd w:val="clear" w:color="auto" w:fill="auto"/>
            <w:noWrap/>
            <w:vAlign w:val="center"/>
          </w:tcPr>
          <w:p w14:paraId="674AF0AF"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78</w:t>
            </w:r>
          </w:p>
        </w:tc>
        <w:tc>
          <w:tcPr>
            <w:tcW w:w="2200" w:type="dxa"/>
            <w:tcBorders>
              <w:top w:val="nil"/>
              <w:left w:val="nil"/>
              <w:bottom w:val="single" w:sz="4" w:space="0" w:color="auto"/>
              <w:right w:val="single" w:sz="4" w:space="0" w:color="auto"/>
            </w:tcBorders>
            <w:shd w:val="clear" w:color="auto" w:fill="auto"/>
            <w:noWrap/>
            <w:vAlign w:val="center"/>
          </w:tcPr>
          <w:p w14:paraId="41006A00"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Nobuharu Matsushita</w:t>
            </w:r>
          </w:p>
        </w:tc>
        <w:tc>
          <w:tcPr>
            <w:tcW w:w="557" w:type="dxa"/>
            <w:tcBorders>
              <w:top w:val="nil"/>
              <w:left w:val="nil"/>
              <w:bottom w:val="single" w:sz="4" w:space="0" w:color="auto"/>
              <w:right w:val="single" w:sz="4" w:space="0" w:color="auto"/>
            </w:tcBorders>
            <w:shd w:val="clear" w:color="auto" w:fill="auto"/>
            <w:noWrap/>
            <w:vAlign w:val="center"/>
          </w:tcPr>
          <w:p w14:paraId="47EF6894" w14:textId="77777777" w:rsidR="005C4D98" w:rsidRDefault="005C4D98" w:rsidP="00BB16AD">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468BC2CB" w14:textId="77777777" w:rsidR="005C4D98" w:rsidRDefault="005C4D98" w:rsidP="00BB16AD">
            <w:pPr>
              <w:jc w:val="left"/>
              <w:rPr>
                <w:rFonts w:eastAsia="Times New Roman"/>
                <w:color w:val="000000"/>
                <w:sz w:val="18"/>
                <w:szCs w:val="18"/>
                <w:lang w:eastAsia="en-GB"/>
              </w:rPr>
            </w:pPr>
          </w:p>
        </w:tc>
      </w:tr>
      <w:tr w:rsidR="005C4D98" w:rsidRPr="008B26C6" w14:paraId="7FC52349"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47C4145"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36</w:t>
            </w:r>
          </w:p>
        </w:tc>
        <w:tc>
          <w:tcPr>
            <w:tcW w:w="2200" w:type="dxa"/>
            <w:tcBorders>
              <w:top w:val="nil"/>
              <w:left w:val="nil"/>
              <w:bottom w:val="single" w:sz="4" w:space="0" w:color="auto"/>
              <w:right w:val="single" w:sz="4" w:space="0" w:color="auto"/>
            </w:tcBorders>
            <w:shd w:val="clear" w:color="auto" w:fill="auto"/>
            <w:noWrap/>
            <w:vAlign w:val="center"/>
          </w:tcPr>
          <w:p w14:paraId="1DE0CF1B"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Flavio Nieves</w:t>
            </w:r>
          </w:p>
        </w:tc>
        <w:tc>
          <w:tcPr>
            <w:tcW w:w="427" w:type="dxa"/>
            <w:tcBorders>
              <w:top w:val="nil"/>
              <w:left w:val="nil"/>
              <w:bottom w:val="single" w:sz="4" w:space="0" w:color="auto"/>
              <w:right w:val="single" w:sz="4" w:space="0" w:color="auto"/>
            </w:tcBorders>
            <w:shd w:val="clear" w:color="auto" w:fill="auto"/>
            <w:noWrap/>
            <w:vAlign w:val="center"/>
          </w:tcPr>
          <w:p w14:paraId="54760CE2"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79</w:t>
            </w:r>
          </w:p>
        </w:tc>
        <w:tc>
          <w:tcPr>
            <w:tcW w:w="2200" w:type="dxa"/>
            <w:tcBorders>
              <w:top w:val="nil"/>
              <w:left w:val="nil"/>
              <w:bottom w:val="single" w:sz="4" w:space="0" w:color="auto"/>
              <w:right w:val="single" w:sz="4" w:space="0" w:color="auto"/>
            </w:tcBorders>
            <w:shd w:val="clear" w:color="auto" w:fill="auto"/>
            <w:noWrap/>
            <w:vAlign w:val="center"/>
          </w:tcPr>
          <w:p w14:paraId="4FD91E48"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Nikita Mazepin</w:t>
            </w:r>
          </w:p>
        </w:tc>
        <w:tc>
          <w:tcPr>
            <w:tcW w:w="557" w:type="dxa"/>
            <w:tcBorders>
              <w:top w:val="nil"/>
              <w:left w:val="nil"/>
              <w:bottom w:val="single" w:sz="4" w:space="0" w:color="auto"/>
              <w:right w:val="single" w:sz="4" w:space="0" w:color="auto"/>
            </w:tcBorders>
            <w:shd w:val="clear" w:color="auto" w:fill="auto"/>
            <w:noWrap/>
            <w:vAlign w:val="center"/>
          </w:tcPr>
          <w:p w14:paraId="576B8460" w14:textId="77777777" w:rsidR="005C4D98" w:rsidRDefault="005C4D98" w:rsidP="00BB16AD">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52C23702" w14:textId="77777777" w:rsidR="005C4D98" w:rsidRDefault="005C4D98" w:rsidP="00BB16AD">
            <w:pPr>
              <w:jc w:val="left"/>
              <w:rPr>
                <w:rFonts w:eastAsia="Times New Roman"/>
                <w:color w:val="000000"/>
                <w:sz w:val="18"/>
                <w:szCs w:val="18"/>
                <w:lang w:eastAsia="en-GB"/>
              </w:rPr>
            </w:pPr>
          </w:p>
        </w:tc>
      </w:tr>
      <w:tr w:rsidR="005C4D98" w:rsidRPr="008B26C6" w14:paraId="32C67970"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8E7A65F"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37</w:t>
            </w:r>
          </w:p>
        </w:tc>
        <w:tc>
          <w:tcPr>
            <w:tcW w:w="2200" w:type="dxa"/>
            <w:tcBorders>
              <w:top w:val="nil"/>
              <w:left w:val="nil"/>
              <w:bottom w:val="single" w:sz="4" w:space="0" w:color="auto"/>
              <w:right w:val="single" w:sz="4" w:space="0" w:color="auto"/>
            </w:tcBorders>
            <w:shd w:val="clear" w:color="auto" w:fill="auto"/>
            <w:noWrap/>
            <w:vAlign w:val="center"/>
          </w:tcPr>
          <w:p w14:paraId="79E67847"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Peter Belousov</w:t>
            </w:r>
          </w:p>
        </w:tc>
        <w:tc>
          <w:tcPr>
            <w:tcW w:w="427" w:type="dxa"/>
            <w:tcBorders>
              <w:top w:val="nil"/>
              <w:left w:val="nil"/>
              <w:bottom w:val="single" w:sz="4" w:space="0" w:color="auto"/>
              <w:right w:val="single" w:sz="4" w:space="0" w:color="auto"/>
            </w:tcBorders>
            <w:shd w:val="clear" w:color="auto" w:fill="auto"/>
            <w:noWrap/>
            <w:vAlign w:val="center"/>
          </w:tcPr>
          <w:p w14:paraId="19A13FF8"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80</w:t>
            </w:r>
          </w:p>
        </w:tc>
        <w:tc>
          <w:tcPr>
            <w:tcW w:w="2200" w:type="dxa"/>
            <w:tcBorders>
              <w:top w:val="nil"/>
              <w:left w:val="nil"/>
              <w:bottom w:val="single" w:sz="4" w:space="0" w:color="auto"/>
              <w:right w:val="single" w:sz="4" w:space="0" w:color="auto"/>
            </w:tcBorders>
            <w:shd w:val="clear" w:color="auto" w:fill="auto"/>
            <w:noWrap/>
            <w:vAlign w:val="center"/>
          </w:tcPr>
          <w:p w14:paraId="5A1FD074"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Guanya Zhou</w:t>
            </w:r>
          </w:p>
        </w:tc>
        <w:tc>
          <w:tcPr>
            <w:tcW w:w="557" w:type="dxa"/>
            <w:tcBorders>
              <w:top w:val="nil"/>
              <w:left w:val="nil"/>
              <w:bottom w:val="single" w:sz="4" w:space="0" w:color="auto"/>
              <w:right w:val="single" w:sz="4" w:space="0" w:color="auto"/>
            </w:tcBorders>
            <w:shd w:val="clear" w:color="auto" w:fill="auto"/>
            <w:noWrap/>
            <w:vAlign w:val="center"/>
          </w:tcPr>
          <w:p w14:paraId="118CD74C" w14:textId="77777777" w:rsidR="005C4D98" w:rsidRDefault="005C4D98" w:rsidP="00BB16AD">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632C3A53" w14:textId="77777777" w:rsidR="005C4D98" w:rsidRDefault="005C4D98" w:rsidP="00BB16AD">
            <w:pPr>
              <w:jc w:val="left"/>
              <w:rPr>
                <w:rFonts w:eastAsia="Times New Roman"/>
                <w:color w:val="000000"/>
                <w:sz w:val="18"/>
                <w:szCs w:val="18"/>
                <w:lang w:eastAsia="en-GB"/>
              </w:rPr>
            </w:pPr>
          </w:p>
        </w:tc>
      </w:tr>
      <w:tr w:rsidR="005C4D98" w:rsidRPr="008B26C6" w14:paraId="548E736B" w14:textId="77777777" w:rsidTr="00BB16AD">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32D9E20"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38</w:t>
            </w:r>
          </w:p>
        </w:tc>
        <w:tc>
          <w:tcPr>
            <w:tcW w:w="2200" w:type="dxa"/>
            <w:tcBorders>
              <w:top w:val="nil"/>
              <w:left w:val="nil"/>
              <w:bottom w:val="single" w:sz="4" w:space="0" w:color="auto"/>
              <w:right w:val="single" w:sz="4" w:space="0" w:color="auto"/>
            </w:tcBorders>
            <w:shd w:val="clear" w:color="auto" w:fill="auto"/>
            <w:noWrap/>
            <w:vAlign w:val="center"/>
          </w:tcPr>
          <w:p w14:paraId="0817DC56"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Klimek Michalski</w:t>
            </w:r>
          </w:p>
        </w:tc>
        <w:tc>
          <w:tcPr>
            <w:tcW w:w="427" w:type="dxa"/>
            <w:tcBorders>
              <w:top w:val="nil"/>
              <w:left w:val="nil"/>
              <w:bottom w:val="single" w:sz="4" w:space="0" w:color="auto"/>
              <w:right w:val="single" w:sz="4" w:space="0" w:color="auto"/>
            </w:tcBorders>
            <w:shd w:val="clear" w:color="auto" w:fill="auto"/>
            <w:noWrap/>
            <w:vAlign w:val="center"/>
          </w:tcPr>
          <w:p w14:paraId="166C9741"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81</w:t>
            </w:r>
          </w:p>
        </w:tc>
        <w:tc>
          <w:tcPr>
            <w:tcW w:w="2200" w:type="dxa"/>
            <w:tcBorders>
              <w:top w:val="nil"/>
              <w:left w:val="nil"/>
              <w:bottom w:val="single" w:sz="4" w:space="0" w:color="auto"/>
              <w:right w:val="single" w:sz="4" w:space="0" w:color="auto"/>
            </w:tcBorders>
            <w:shd w:val="clear" w:color="auto" w:fill="auto"/>
            <w:noWrap/>
            <w:vAlign w:val="center"/>
          </w:tcPr>
          <w:p w14:paraId="5EF35213"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Mick Schumacher</w:t>
            </w:r>
          </w:p>
        </w:tc>
        <w:tc>
          <w:tcPr>
            <w:tcW w:w="557" w:type="dxa"/>
            <w:tcBorders>
              <w:top w:val="nil"/>
              <w:left w:val="nil"/>
              <w:bottom w:val="single" w:sz="4" w:space="0" w:color="auto"/>
              <w:right w:val="single" w:sz="4" w:space="0" w:color="auto"/>
            </w:tcBorders>
            <w:shd w:val="clear" w:color="auto" w:fill="auto"/>
            <w:noWrap/>
            <w:vAlign w:val="center"/>
          </w:tcPr>
          <w:p w14:paraId="37A079B5" w14:textId="77777777" w:rsidR="005C4D98" w:rsidRPr="008B26C6" w:rsidRDefault="005C4D98" w:rsidP="00BB16AD">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2269EBF9" w14:textId="77777777" w:rsidR="005C4D98" w:rsidRPr="008B26C6" w:rsidRDefault="005C4D98" w:rsidP="00BB16AD">
            <w:pPr>
              <w:jc w:val="left"/>
              <w:rPr>
                <w:rFonts w:eastAsia="Times New Roman"/>
                <w:color w:val="000000"/>
                <w:sz w:val="18"/>
                <w:szCs w:val="18"/>
                <w:lang w:eastAsia="en-GB"/>
              </w:rPr>
            </w:pPr>
          </w:p>
        </w:tc>
      </w:tr>
      <w:tr w:rsidR="005C4D98" w:rsidRPr="008B26C6" w14:paraId="00BF7E78" w14:textId="77777777" w:rsidTr="00BB16AD">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EA00B"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39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87EAD7A"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Santiago Moreno</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4ED1CEF3"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82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1FD31DE"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Callum Ilott</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96EF993" w14:textId="77777777" w:rsidR="005C4D98" w:rsidRDefault="005C4D98" w:rsidP="00BB16AD">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16953C5" w14:textId="77777777" w:rsidR="005C4D98" w:rsidRDefault="005C4D98" w:rsidP="00BB16AD">
            <w:pPr>
              <w:jc w:val="left"/>
              <w:rPr>
                <w:rFonts w:eastAsia="Times New Roman"/>
                <w:color w:val="000000"/>
                <w:sz w:val="18"/>
                <w:szCs w:val="18"/>
                <w:lang w:eastAsia="en-GB"/>
              </w:rPr>
            </w:pPr>
          </w:p>
        </w:tc>
      </w:tr>
      <w:tr w:rsidR="005C4D98" w:rsidRPr="008B26C6" w14:paraId="450FB9BF" w14:textId="77777777" w:rsidTr="00BB16AD">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36329"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40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8E0041E"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Benjamin Coppens</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450AF19A"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83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FE380C7"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Juan Manuel Correa</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5D03858" w14:textId="77777777" w:rsidR="005C4D98" w:rsidRDefault="005C4D98" w:rsidP="00BB16AD">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00E70F3" w14:textId="77777777" w:rsidR="005C4D98" w:rsidRDefault="005C4D98" w:rsidP="00BB16AD">
            <w:pPr>
              <w:jc w:val="left"/>
              <w:rPr>
                <w:rFonts w:eastAsia="Times New Roman"/>
                <w:color w:val="000000"/>
                <w:sz w:val="18"/>
                <w:szCs w:val="18"/>
                <w:lang w:eastAsia="en-GB"/>
              </w:rPr>
            </w:pPr>
          </w:p>
        </w:tc>
      </w:tr>
      <w:tr w:rsidR="005C4D98" w:rsidRPr="008B26C6" w14:paraId="60E123F1" w14:textId="77777777" w:rsidTr="00BB16AD">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55B952"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41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EB3333C"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Noah Visser</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3BC18AB2"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84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AF298EC"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Jordan King</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17E14970" w14:textId="77777777" w:rsidR="005C4D98" w:rsidRDefault="005C4D98" w:rsidP="00BB16AD">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8CB0DE7" w14:textId="77777777" w:rsidR="005C4D98" w:rsidRDefault="005C4D98" w:rsidP="00BB16AD">
            <w:pPr>
              <w:jc w:val="left"/>
              <w:rPr>
                <w:rFonts w:eastAsia="Times New Roman"/>
                <w:color w:val="000000"/>
                <w:sz w:val="18"/>
                <w:szCs w:val="18"/>
                <w:lang w:eastAsia="en-GB"/>
              </w:rPr>
            </w:pPr>
          </w:p>
        </w:tc>
      </w:tr>
      <w:tr w:rsidR="005C4D98" w:rsidRPr="008B26C6" w14:paraId="19FC899F" w14:textId="77777777" w:rsidTr="00BB16AD">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CCA44"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42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95853E4"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Gert Waldmuller</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3C972CB7"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85</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E9B4EFC"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Mahaveer Raghunathan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731DF9A" w14:textId="77777777" w:rsidR="005C4D98" w:rsidRDefault="005C4D98" w:rsidP="00BB16AD">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F5C10C7" w14:textId="77777777" w:rsidR="005C4D98" w:rsidRDefault="005C4D98" w:rsidP="00BB16AD">
            <w:pPr>
              <w:jc w:val="left"/>
              <w:rPr>
                <w:rFonts w:eastAsia="Times New Roman"/>
                <w:color w:val="000000"/>
                <w:sz w:val="18"/>
                <w:szCs w:val="18"/>
                <w:lang w:eastAsia="en-GB"/>
              </w:rPr>
            </w:pPr>
          </w:p>
        </w:tc>
      </w:tr>
      <w:tr w:rsidR="005C4D98" w:rsidRPr="008B26C6" w14:paraId="2FFA705B" w14:textId="77777777" w:rsidTr="00BB16AD">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385EC0"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43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59791E3"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Julian Quesada</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52C49CC3"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86</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BBEC2E0"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Tatiana Calderon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046E3A4" w14:textId="77777777" w:rsidR="005C4D98" w:rsidRDefault="005C4D98" w:rsidP="00BB16AD">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A97E35D" w14:textId="77777777" w:rsidR="005C4D98" w:rsidRDefault="005C4D98" w:rsidP="00BB16AD">
            <w:pPr>
              <w:jc w:val="left"/>
              <w:rPr>
                <w:rFonts w:eastAsia="Times New Roman"/>
                <w:color w:val="000000"/>
                <w:sz w:val="18"/>
                <w:szCs w:val="18"/>
                <w:lang w:eastAsia="en-GB"/>
              </w:rPr>
            </w:pPr>
          </w:p>
        </w:tc>
      </w:tr>
      <w:tr w:rsidR="005C4D98" w:rsidRPr="008B26C6" w14:paraId="3CB672C0" w14:textId="77777777" w:rsidTr="00BB16AD">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B5196B"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44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F9CE6D9"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Daniel Jones</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41510FE3" w14:textId="77777777" w:rsidR="005C4D98" w:rsidRPr="008B26C6" w:rsidRDefault="005C4D98" w:rsidP="00BB16AD">
            <w:pPr>
              <w:jc w:val="center"/>
              <w:rPr>
                <w:rFonts w:eastAsia="Times New Roman"/>
                <w:color w:val="000000"/>
                <w:sz w:val="18"/>
                <w:szCs w:val="18"/>
                <w:lang w:eastAsia="en-GB"/>
              </w:rPr>
            </w:pPr>
            <w:r w:rsidRPr="008B26C6">
              <w:rPr>
                <w:rFonts w:eastAsia="Times New Roman"/>
                <w:color w:val="000000"/>
                <w:sz w:val="18"/>
                <w:szCs w:val="18"/>
                <w:lang w:eastAsia="en-GB"/>
              </w:rPr>
              <w:t>87</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DDB5772" w14:textId="77777777" w:rsidR="005C4D98" w:rsidRPr="008B26C6" w:rsidRDefault="005C4D98" w:rsidP="00BB16AD">
            <w:pPr>
              <w:jc w:val="left"/>
              <w:rPr>
                <w:rFonts w:eastAsia="Times New Roman"/>
                <w:color w:val="000000"/>
                <w:sz w:val="18"/>
                <w:szCs w:val="18"/>
                <w:lang w:eastAsia="en-GB"/>
              </w:rPr>
            </w:pPr>
            <w:r w:rsidRPr="008B26C6">
              <w:rPr>
                <w:rFonts w:eastAsia="Times New Roman"/>
                <w:color w:val="000000"/>
                <w:sz w:val="18"/>
                <w:szCs w:val="18"/>
                <w:lang w:eastAsia="en-GB"/>
              </w:rPr>
              <w:t>Anthoine Hubert</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2B6A467" w14:textId="77777777" w:rsidR="005C4D98" w:rsidRDefault="005C4D98" w:rsidP="00BB16AD">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3CDE426" w14:textId="77777777" w:rsidR="005C4D98" w:rsidRDefault="005C4D98" w:rsidP="00BB16AD">
            <w:pPr>
              <w:jc w:val="left"/>
              <w:rPr>
                <w:rFonts w:eastAsia="Times New Roman"/>
                <w:color w:val="000000"/>
                <w:sz w:val="18"/>
                <w:szCs w:val="18"/>
                <w:lang w:eastAsia="en-GB"/>
              </w:rPr>
            </w:pPr>
          </w:p>
        </w:tc>
      </w:tr>
    </w:tbl>
    <w:p w14:paraId="4263B0C1" w14:textId="77777777" w:rsidR="001B248F" w:rsidRDefault="001B248F" w:rsidP="00946577">
      <w:pPr>
        <w:pStyle w:val="Heading2"/>
      </w:pPr>
      <w:r>
        <w:lastRenderedPageBreak/>
        <w:t>Track IDs</w:t>
      </w:r>
    </w:p>
    <w:p w14:paraId="0580BFC6" w14:textId="77777777" w:rsidR="001B248F" w:rsidRDefault="001B248F" w:rsidP="001B248F"/>
    <w:tbl>
      <w:tblPr>
        <w:tblW w:w="2740" w:type="dxa"/>
        <w:tblInd w:w="93" w:type="dxa"/>
        <w:tblLook w:val="04A0" w:firstRow="1" w:lastRow="0" w:firstColumn="1" w:lastColumn="0" w:noHBand="0" w:noVBand="1"/>
      </w:tblPr>
      <w:tblGrid>
        <w:gridCol w:w="460"/>
        <w:gridCol w:w="2280"/>
      </w:tblGrid>
      <w:tr w:rsidR="008971CF" w:rsidRPr="008971CF" w14:paraId="180073EE"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49B25F"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214CBD22"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Track</w:t>
            </w:r>
          </w:p>
        </w:tc>
      </w:tr>
      <w:tr w:rsidR="008971CF" w:rsidRPr="008971CF" w14:paraId="3C9D614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6C3C3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274FD4A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Melbourne</w:t>
            </w:r>
          </w:p>
        </w:tc>
      </w:tr>
      <w:tr w:rsidR="008971CF" w:rsidRPr="008971CF" w14:paraId="3FF5AF3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AAE35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42E0AA6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Paul Ricard</w:t>
            </w:r>
          </w:p>
        </w:tc>
      </w:tr>
      <w:tr w:rsidR="008971CF" w:rsidRPr="008971CF" w14:paraId="5C1C4AE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50D37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6ACD2B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Shanghai</w:t>
            </w:r>
          </w:p>
        </w:tc>
      </w:tr>
      <w:tr w:rsidR="008971CF" w:rsidRPr="008971CF" w14:paraId="5DC0040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471F474"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62BBE7F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Sakhir (Bahrain)</w:t>
            </w:r>
          </w:p>
        </w:tc>
      </w:tr>
      <w:tr w:rsidR="008971CF" w:rsidRPr="008971CF" w14:paraId="1CEE2C1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66FA40"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4B9B393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Catalunya</w:t>
            </w:r>
          </w:p>
        </w:tc>
      </w:tr>
      <w:tr w:rsidR="008971CF" w:rsidRPr="008971CF" w14:paraId="7D8548C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1E9B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493B284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Monaco</w:t>
            </w:r>
          </w:p>
        </w:tc>
      </w:tr>
      <w:tr w:rsidR="008971CF" w:rsidRPr="008971CF" w14:paraId="7DD15D4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D4575A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6CBF31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Montreal</w:t>
            </w:r>
          </w:p>
        </w:tc>
      </w:tr>
      <w:tr w:rsidR="008971CF" w:rsidRPr="008971CF" w14:paraId="4F06082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3944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28D3A66"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w:t>
            </w:r>
          </w:p>
        </w:tc>
      </w:tr>
      <w:tr w:rsidR="008971CF" w:rsidRPr="008971CF" w14:paraId="5E67230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73F41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C673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Hockenheim</w:t>
            </w:r>
          </w:p>
        </w:tc>
      </w:tr>
      <w:tr w:rsidR="008971CF" w:rsidRPr="008971CF" w14:paraId="5DFD266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B7615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71F11D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Hungaroring</w:t>
            </w:r>
          </w:p>
        </w:tc>
      </w:tr>
      <w:tr w:rsidR="008971CF" w:rsidRPr="008971CF" w14:paraId="429148A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B6EC19"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2B8C5B2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Spa</w:t>
            </w:r>
          </w:p>
        </w:tc>
      </w:tr>
      <w:tr w:rsidR="008971CF" w:rsidRPr="008971CF" w14:paraId="7DB66AF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9DCB1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728545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Monza</w:t>
            </w:r>
          </w:p>
        </w:tc>
      </w:tr>
      <w:tr w:rsidR="008971CF" w:rsidRPr="008971CF" w14:paraId="2F4CBD0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3394DF"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07E31FE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Singapore</w:t>
            </w:r>
          </w:p>
        </w:tc>
      </w:tr>
      <w:tr w:rsidR="008971CF" w:rsidRPr="008971CF" w14:paraId="5B015C53"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CD8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580536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Suzuka</w:t>
            </w:r>
          </w:p>
        </w:tc>
      </w:tr>
      <w:tr w:rsidR="008971CF" w:rsidRPr="008971CF" w14:paraId="3527399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E3FBE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4E69351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Abu Dhabi</w:t>
            </w:r>
          </w:p>
        </w:tc>
      </w:tr>
      <w:tr w:rsidR="008971CF" w:rsidRPr="008971CF" w14:paraId="5B5FF02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D9BF4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088B198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w:t>
            </w:r>
          </w:p>
        </w:tc>
      </w:tr>
      <w:tr w:rsidR="008971CF" w:rsidRPr="008971CF" w14:paraId="2BCC958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8C7E9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4AE0C40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Brazil</w:t>
            </w:r>
          </w:p>
        </w:tc>
      </w:tr>
      <w:tr w:rsidR="008971CF" w:rsidRPr="008971CF" w14:paraId="6D09D80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291789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01CB3DA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Austria</w:t>
            </w:r>
          </w:p>
        </w:tc>
      </w:tr>
      <w:tr w:rsidR="008971CF" w:rsidRPr="008971CF" w14:paraId="79F2C22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B0AD7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6DFC0FB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Sochi</w:t>
            </w:r>
          </w:p>
        </w:tc>
      </w:tr>
      <w:tr w:rsidR="008971CF" w:rsidRPr="008971CF" w14:paraId="36E33D3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0E5B1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CA03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Mexico</w:t>
            </w:r>
          </w:p>
        </w:tc>
      </w:tr>
      <w:tr w:rsidR="008971CF" w:rsidRPr="008971CF" w14:paraId="2851AB46"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6B07C1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7B9543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Baku (Azerbaijan)</w:t>
            </w:r>
          </w:p>
        </w:tc>
      </w:tr>
      <w:tr w:rsidR="008971CF" w:rsidRPr="008971CF" w14:paraId="52D6EA6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24601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E872D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Sakhir Short</w:t>
            </w:r>
          </w:p>
        </w:tc>
      </w:tr>
      <w:tr w:rsidR="008971CF" w:rsidRPr="008971CF" w14:paraId="45E72C7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EBB7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02D87AA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 Short</w:t>
            </w:r>
          </w:p>
        </w:tc>
      </w:tr>
      <w:tr w:rsidR="008971CF" w:rsidRPr="008971CF" w14:paraId="422F64D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A1C77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696E293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 Short</w:t>
            </w:r>
          </w:p>
        </w:tc>
      </w:tr>
      <w:tr w:rsidR="000D7C1C" w:rsidRPr="008971CF" w14:paraId="372BE07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F3D5C3C"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24</w:t>
            </w:r>
          </w:p>
        </w:tc>
        <w:tc>
          <w:tcPr>
            <w:tcW w:w="2280" w:type="dxa"/>
            <w:tcBorders>
              <w:top w:val="nil"/>
              <w:left w:val="nil"/>
              <w:bottom w:val="single" w:sz="4" w:space="0" w:color="auto"/>
              <w:right w:val="single" w:sz="4" w:space="0" w:color="auto"/>
            </w:tcBorders>
            <w:shd w:val="clear" w:color="auto" w:fill="auto"/>
            <w:noWrap/>
            <w:vAlign w:val="bottom"/>
          </w:tcPr>
          <w:p w14:paraId="60083D7D"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Suzuka Short</w:t>
            </w:r>
          </w:p>
        </w:tc>
      </w:tr>
      <w:tr w:rsidR="000D7C1C" w:rsidRPr="008971CF" w14:paraId="48A51F84" w14:textId="77777777" w:rsidTr="0010138D">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95013D2"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25</w:t>
            </w:r>
          </w:p>
        </w:tc>
        <w:tc>
          <w:tcPr>
            <w:tcW w:w="2280" w:type="dxa"/>
            <w:tcBorders>
              <w:top w:val="nil"/>
              <w:left w:val="nil"/>
              <w:bottom w:val="single" w:sz="4" w:space="0" w:color="auto"/>
              <w:right w:val="single" w:sz="4" w:space="0" w:color="auto"/>
            </w:tcBorders>
            <w:shd w:val="clear" w:color="auto" w:fill="auto"/>
            <w:noWrap/>
            <w:vAlign w:val="bottom"/>
          </w:tcPr>
          <w:p w14:paraId="00153529"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Hanoi</w:t>
            </w:r>
          </w:p>
        </w:tc>
      </w:tr>
      <w:tr w:rsidR="008971CF" w:rsidRPr="008971CF" w14:paraId="2B02CB8D"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6D896" w14:textId="77777777" w:rsidR="008971CF" w:rsidRPr="008971CF" w:rsidRDefault="000D7C1C" w:rsidP="008971CF">
            <w:pPr>
              <w:jc w:val="center"/>
              <w:rPr>
                <w:rFonts w:eastAsia="Times New Roman"/>
                <w:color w:val="000000"/>
                <w:sz w:val="18"/>
                <w:szCs w:val="18"/>
                <w:lang w:eastAsia="en-GB"/>
              </w:rPr>
            </w:pPr>
            <w:r>
              <w:rPr>
                <w:rFonts w:eastAsia="Times New Roman"/>
                <w:color w:val="000000"/>
                <w:sz w:val="18"/>
                <w:lang w:eastAsia="en-GB"/>
              </w:rPr>
              <w:t>26</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E9F9422" w14:textId="77777777" w:rsidR="008971CF" w:rsidRPr="008971CF" w:rsidRDefault="000D7C1C" w:rsidP="008971CF">
            <w:pPr>
              <w:jc w:val="left"/>
              <w:rPr>
                <w:rFonts w:eastAsia="Times New Roman"/>
                <w:color w:val="000000"/>
                <w:sz w:val="18"/>
                <w:szCs w:val="18"/>
                <w:lang w:eastAsia="en-GB"/>
              </w:rPr>
            </w:pPr>
            <w:r>
              <w:rPr>
                <w:rFonts w:eastAsia="Times New Roman"/>
                <w:color w:val="000000"/>
                <w:sz w:val="18"/>
                <w:lang w:eastAsia="en-GB"/>
              </w:rPr>
              <w:t>Zandvoort</w:t>
            </w:r>
          </w:p>
        </w:tc>
      </w:tr>
      <w:tr w:rsidR="0010138D" w:rsidRPr="008971CF" w14:paraId="6CF76BE3"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1AB0" w14:textId="7FA2707E" w:rsidR="0010138D" w:rsidRDefault="0010138D" w:rsidP="008971CF">
            <w:pPr>
              <w:jc w:val="center"/>
              <w:rPr>
                <w:rFonts w:eastAsia="Times New Roman"/>
                <w:color w:val="000000"/>
                <w:sz w:val="18"/>
                <w:lang w:eastAsia="en-GB"/>
              </w:rPr>
            </w:pPr>
            <w:r>
              <w:rPr>
                <w:rFonts w:eastAsia="Times New Roman"/>
                <w:color w:val="000000"/>
                <w:sz w:val="18"/>
                <w:lang w:eastAsia="en-GB"/>
              </w:rPr>
              <w:t>27</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478FA69B" w14:textId="7267EC2C" w:rsidR="0010138D" w:rsidRDefault="0010138D" w:rsidP="008971CF">
            <w:pPr>
              <w:jc w:val="left"/>
              <w:rPr>
                <w:rFonts w:eastAsia="Times New Roman"/>
                <w:color w:val="000000"/>
                <w:sz w:val="18"/>
                <w:lang w:eastAsia="en-GB"/>
              </w:rPr>
            </w:pPr>
            <w:r>
              <w:rPr>
                <w:rFonts w:eastAsia="Times New Roman"/>
                <w:color w:val="000000"/>
                <w:sz w:val="18"/>
                <w:lang w:eastAsia="en-GB"/>
              </w:rPr>
              <w:t>Imola</w:t>
            </w:r>
          </w:p>
        </w:tc>
      </w:tr>
      <w:tr w:rsidR="0010138D" w:rsidRPr="008971CF" w14:paraId="63162C96"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88E81" w14:textId="3698E40A" w:rsidR="0010138D" w:rsidRDefault="0010138D" w:rsidP="008971CF">
            <w:pPr>
              <w:jc w:val="center"/>
              <w:rPr>
                <w:rFonts w:eastAsia="Times New Roman"/>
                <w:color w:val="000000"/>
                <w:sz w:val="18"/>
                <w:lang w:eastAsia="en-GB"/>
              </w:rPr>
            </w:pPr>
            <w:r>
              <w:rPr>
                <w:rFonts w:eastAsia="Times New Roman"/>
                <w:color w:val="000000"/>
                <w:sz w:val="18"/>
                <w:lang w:eastAsia="en-GB"/>
              </w:rPr>
              <w:t>28</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1A5FAA55" w14:textId="7B0DD77E" w:rsidR="0010138D" w:rsidRPr="0010138D" w:rsidRDefault="0010138D" w:rsidP="008971CF">
            <w:pPr>
              <w:jc w:val="left"/>
              <w:rPr>
                <w:rFonts w:eastAsia="Times New Roman"/>
                <w:color w:val="000000"/>
                <w:sz w:val="18"/>
                <w:szCs w:val="18"/>
                <w:lang w:eastAsia="en-GB"/>
              </w:rPr>
            </w:pPr>
            <w:r w:rsidRPr="0010138D">
              <w:rPr>
                <w:sz w:val="18"/>
                <w:szCs w:val="18"/>
                <w:shd w:val="clear" w:color="auto" w:fill="FFFFFF"/>
              </w:rPr>
              <w:t>Portimão</w:t>
            </w:r>
          </w:p>
        </w:tc>
      </w:tr>
      <w:tr w:rsidR="0010138D" w:rsidRPr="008971CF" w14:paraId="33119BF8"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7E36F" w14:textId="24E479F3" w:rsidR="0010138D" w:rsidRDefault="0010138D" w:rsidP="008971CF">
            <w:pPr>
              <w:jc w:val="center"/>
              <w:rPr>
                <w:rFonts w:eastAsia="Times New Roman"/>
                <w:color w:val="000000"/>
                <w:sz w:val="18"/>
                <w:lang w:eastAsia="en-GB"/>
              </w:rPr>
            </w:pPr>
            <w:r>
              <w:rPr>
                <w:rFonts w:eastAsia="Times New Roman"/>
                <w:color w:val="000000"/>
                <w:sz w:val="18"/>
                <w:lang w:eastAsia="en-GB"/>
              </w:rPr>
              <w:t>29</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76CD0A50" w14:textId="203D7C03" w:rsidR="0010138D" w:rsidRDefault="0010138D" w:rsidP="008971CF">
            <w:pPr>
              <w:jc w:val="left"/>
              <w:rPr>
                <w:rFonts w:eastAsia="Times New Roman"/>
                <w:color w:val="000000"/>
                <w:sz w:val="18"/>
                <w:lang w:eastAsia="en-GB"/>
              </w:rPr>
            </w:pPr>
            <w:r>
              <w:rPr>
                <w:rFonts w:eastAsia="Times New Roman"/>
                <w:color w:val="000000"/>
                <w:sz w:val="18"/>
                <w:lang w:eastAsia="en-GB"/>
              </w:rPr>
              <w:t>Jeddah</w:t>
            </w:r>
          </w:p>
        </w:tc>
      </w:tr>
    </w:tbl>
    <w:p w14:paraId="2547999F" w14:textId="77777777" w:rsidR="001B248F" w:rsidRDefault="001B248F" w:rsidP="008A68EC"/>
    <w:p w14:paraId="46DD217B" w14:textId="77777777" w:rsidR="004040E0" w:rsidRDefault="004040E0">
      <w:pPr>
        <w:spacing w:after="200" w:line="276" w:lineRule="auto"/>
        <w:jc w:val="left"/>
      </w:pPr>
    </w:p>
    <w:p w14:paraId="2C5A58C8" w14:textId="77777777" w:rsidR="008971CF" w:rsidRDefault="008971CF">
      <w:pPr>
        <w:spacing w:after="200" w:line="276" w:lineRule="auto"/>
        <w:jc w:val="left"/>
        <w:rPr>
          <w:b/>
          <w:sz w:val="28"/>
          <w:szCs w:val="24"/>
        </w:rPr>
      </w:pPr>
      <w:r>
        <w:br w:type="page"/>
      </w:r>
    </w:p>
    <w:p w14:paraId="210CB61E" w14:textId="77777777" w:rsidR="004040E0" w:rsidRDefault="004040E0" w:rsidP="00946577">
      <w:pPr>
        <w:pStyle w:val="Heading2"/>
      </w:pPr>
      <w:r>
        <w:lastRenderedPageBreak/>
        <w:t>Nationality IDs</w:t>
      </w:r>
    </w:p>
    <w:p w14:paraId="7FB35EFB" w14:textId="77777777" w:rsidR="00D55B2B" w:rsidRDefault="00D55B2B" w:rsidP="00D55B2B"/>
    <w:tbl>
      <w:tblPr>
        <w:tblW w:w="8220" w:type="dxa"/>
        <w:tblInd w:w="93" w:type="dxa"/>
        <w:tblLook w:val="04A0" w:firstRow="1" w:lastRow="0" w:firstColumn="1" w:lastColumn="0" w:noHBand="0" w:noVBand="1"/>
      </w:tblPr>
      <w:tblGrid>
        <w:gridCol w:w="460"/>
        <w:gridCol w:w="2280"/>
        <w:gridCol w:w="460"/>
        <w:gridCol w:w="2280"/>
        <w:gridCol w:w="460"/>
        <w:gridCol w:w="2280"/>
      </w:tblGrid>
      <w:tr w:rsidR="008971CF" w:rsidRPr="008971CF" w14:paraId="2ECA6045"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4FCB55"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3383101"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2DBCC4E3"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3DDA03E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6FD524D6"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EF3171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r>
      <w:tr w:rsidR="00111FCC" w:rsidRPr="008971CF" w14:paraId="3F51C29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DBFB6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6486B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American</w:t>
            </w:r>
          </w:p>
        </w:tc>
        <w:tc>
          <w:tcPr>
            <w:tcW w:w="460" w:type="dxa"/>
            <w:tcBorders>
              <w:top w:val="nil"/>
              <w:left w:val="nil"/>
              <w:bottom w:val="single" w:sz="4" w:space="0" w:color="auto"/>
              <w:right w:val="single" w:sz="4" w:space="0" w:color="auto"/>
            </w:tcBorders>
            <w:shd w:val="clear" w:color="auto" w:fill="auto"/>
            <w:noWrap/>
            <w:vAlign w:val="bottom"/>
            <w:hideMark/>
          </w:tcPr>
          <w:p w14:paraId="4340646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31</w:t>
            </w:r>
          </w:p>
        </w:tc>
        <w:tc>
          <w:tcPr>
            <w:tcW w:w="2280" w:type="dxa"/>
            <w:tcBorders>
              <w:top w:val="nil"/>
              <w:left w:val="nil"/>
              <w:bottom w:val="single" w:sz="4" w:space="0" w:color="auto"/>
              <w:right w:val="single" w:sz="4" w:space="0" w:color="auto"/>
            </w:tcBorders>
            <w:shd w:val="clear" w:color="auto" w:fill="auto"/>
            <w:noWrap/>
            <w:vAlign w:val="bottom"/>
            <w:hideMark/>
          </w:tcPr>
          <w:p w14:paraId="1858E5F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Greek</w:t>
            </w:r>
          </w:p>
        </w:tc>
        <w:tc>
          <w:tcPr>
            <w:tcW w:w="460" w:type="dxa"/>
            <w:tcBorders>
              <w:top w:val="nil"/>
              <w:left w:val="nil"/>
              <w:bottom w:val="single" w:sz="4" w:space="0" w:color="auto"/>
              <w:right w:val="single" w:sz="4" w:space="0" w:color="auto"/>
            </w:tcBorders>
            <w:shd w:val="clear" w:color="auto" w:fill="auto"/>
            <w:vAlign w:val="bottom"/>
          </w:tcPr>
          <w:p w14:paraId="257A0134" w14:textId="04E5C1B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548CF9A3" w14:textId="5D3DAF8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Paraguayan</w:t>
            </w:r>
          </w:p>
        </w:tc>
      </w:tr>
      <w:tr w:rsidR="00111FCC" w:rsidRPr="008971CF" w14:paraId="0F4D012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A24B8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7337865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Argentinean</w:t>
            </w:r>
          </w:p>
        </w:tc>
        <w:tc>
          <w:tcPr>
            <w:tcW w:w="460" w:type="dxa"/>
            <w:tcBorders>
              <w:top w:val="nil"/>
              <w:left w:val="nil"/>
              <w:bottom w:val="single" w:sz="4" w:space="0" w:color="auto"/>
              <w:right w:val="single" w:sz="4" w:space="0" w:color="auto"/>
            </w:tcBorders>
            <w:shd w:val="clear" w:color="auto" w:fill="auto"/>
            <w:noWrap/>
            <w:vAlign w:val="bottom"/>
            <w:hideMark/>
          </w:tcPr>
          <w:p w14:paraId="342A19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32</w:t>
            </w:r>
          </w:p>
        </w:tc>
        <w:tc>
          <w:tcPr>
            <w:tcW w:w="2280" w:type="dxa"/>
            <w:tcBorders>
              <w:top w:val="nil"/>
              <w:left w:val="nil"/>
              <w:bottom w:val="single" w:sz="4" w:space="0" w:color="auto"/>
              <w:right w:val="single" w:sz="4" w:space="0" w:color="auto"/>
            </w:tcBorders>
            <w:shd w:val="clear" w:color="auto" w:fill="auto"/>
            <w:noWrap/>
            <w:vAlign w:val="bottom"/>
            <w:hideMark/>
          </w:tcPr>
          <w:p w14:paraId="4E21A94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Guatemalan</w:t>
            </w:r>
          </w:p>
        </w:tc>
        <w:tc>
          <w:tcPr>
            <w:tcW w:w="460" w:type="dxa"/>
            <w:tcBorders>
              <w:top w:val="nil"/>
              <w:left w:val="nil"/>
              <w:bottom w:val="single" w:sz="4" w:space="0" w:color="auto"/>
              <w:right w:val="single" w:sz="4" w:space="0" w:color="auto"/>
            </w:tcBorders>
            <w:shd w:val="clear" w:color="auto" w:fill="auto"/>
            <w:vAlign w:val="bottom"/>
          </w:tcPr>
          <w:p w14:paraId="7C68F2B1" w14:textId="0F72832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61337CF1" w14:textId="2660A74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Peruvian</w:t>
            </w:r>
          </w:p>
        </w:tc>
      </w:tr>
      <w:tr w:rsidR="00111FCC" w:rsidRPr="008971CF" w14:paraId="49770CE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831A8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4428A1A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Australian</w:t>
            </w:r>
          </w:p>
        </w:tc>
        <w:tc>
          <w:tcPr>
            <w:tcW w:w="460" w:type="dxa"/>
            <w:tcBorders>
              <w:top w:val="nil"/>
              <w:left w:val="nil"/>
              <w:bottom w:val="single" w:sz="4" w:space="0" w:color="auto"/>
              <w:right w:val="single" w:sz="4" w:space="0" w:color="auto"/>
            </w:tcBorders>
            <w:shd w:val="clear" w:color="auto" w:fill="auto"/>
            <w:noWrap/>
            <w:vAlign w:val="bottom"/>
            <w:hideMark/>
          </w:tcPr>
          <w:p w14:paraId="65CF067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33</w:t>
            </w:r>
          </w:p>
        </w:tc>
        <w:tc>
          <w:tcPr>
            <w:tcW w:w="2280" w:type="dxa"/>
            <w:tcBorders>
              <w:top w:val="nil"/>
              <w:left w:val="nil"/>
              <w:bottom w:val="single" w:sz="4" w:space="0" w:color="auto"/>
              <w:right w:val="single" w:sz="4" w:space="0" w:color="auto"/>
            </w:tcBorders>
            <w:shd w:val="clear" w:color="auto" w:fill="auto"/>
            <w:noWrap/>
            <w:vAlign w:val="bottom"/>
            <w:hideMark/>
          </w:tcPr>
          <w:p w14:paraId="5238124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Honduran</w:t>
            </w:r>
          </w:p>
        </w:tc>
        <w:tc>
          <w:tcPr>
            <w:tcW w:w="460" w:type="dxa"/>
            <w:tcBorders>
              <w:top w:val="nil"/>
              <w:left w:val="nil"/>
              <w:bottom w:val="single" w:sz="4" w:space="0" w:color="auto"/>
              <w:right w:val="single" w:sz="4" w:space="0" w:color="auto"/>
            </w:tcBorders>
            <w:shd w:val="clear" w:color="auto" w:fill="auto"/>
            <w:vAlign w:val="bottom"/>
          </w:tcPr>
          <w:p w14:paraId="4C21B164" w14:textId="29E1F04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439F1861" w14:textId="061338E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Polish</w:t>
            </w:r>
          </w:p>
        </w:tc>
      </w:tr>
      <w:tr w:rsidR="00111FCC" w:rsidRPr="008971CF" w14:paraId="7580C77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737586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2146663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Austrian</w:t>
            </w:r>
          </w:p>
        </w:tc>
        <w:tc>
          <w:tcPr>
            <w:tcW w:w="460" w:type="dxa"/>
            <w:tcBorders>
              <w:top w:val="nil"/>
              <w:left w:val="nil"/>
              <w:bottom w:val="single" w:sz="4" w:space="0" w:color="auto"/>
              <w:right w:val="single" w:sz="4" w:space="0" w:color="auto"/>
            </w:tcBorders>
            <w:shd w:val="clear" w:color="auto" w:fill="auto"/>
            <w:noWrap/>
            <w:vAlign w:val="bottom"/>
            <w:hideMark/>
          </w:tcPr>
          <w:p w14:paraId="24CD2CA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34</w:t>
            </w:r>
          </w:p>
        </w:tc>
        <w:tc>
          <w:tcPr>
            <w:tcW w:w="2280" w:type="dxa"/>
            <w:tcBorders>
              <w:top w:val="nil"/>
              <w:left w:val="nil"/>
              <w:bottom w:val="single" w:sz="4" w:space="0" w:color="auto"/>
              <w:right w:val="single" w:sz="4" w:space="0" w:color="auto"/>
            </w:tcBorders>
            <w:shd w:val="clear" w:color="auto" w:fill="auto"/>
            <w:noWrap/>
            <w:vAlign w:val="bottom"/>
            <w:hideMark/>
          </w:tcPr>
          <w:p w14:paraId="6E3775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Hong Konger</w:t>
            </w:r>
          </w:p>
        </w:tc>
        <w:tc>
          <w:tcPr>
            <w:tcW w:w="460" w:type="dxa"/>
            <w:tcBorders>
              <w:top w:val="nil"/>
              <w:left w:val="nil"/>
              <w:bottom w:val="single" w:sz="4" w:space="0" w:color="auto"/>
              <w:right w:val="single" w:sz="4" w:space="0" w:color="auto"/>
            </w:tcBorders>
            <w:shd w:val="clear" w:color="auto" w:fill="auto"/>
            <w:vAlign w:val="bottom"/>
          </w:tcPr>
          <w:p w14:paraId="609B5134" w14:textId="4EC30D1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1871015" w14:textId="36FF12BA"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Portuguese</w:t>
            </w:r>
          </w:p>
        </w:tc>
      </w:tr>
      <w:tr w:rsidR="00111FCC" w:rsidRPr="008971CF" w14:paraId="1DD58EA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706E1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C3CC7D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Azerbaijani</w:t>
            </w:r>
          </w:p>
        </w:tc>
        <w:tc>
          <w:tcPr>
            <w:tcW w:w="460" w:type="dxa"/>
            <w:tcBorders>
              <w:top w:val="nil"/>
              <w:left w:val="nil"/>
              <w:bottom w:val="single" w:sz="4" w:space="0" w:color="auto"/>
              <w:right w:val="single" w:sz="4" w:space="0" w:color="auto"/>
            </w:tcBorders>
            <w:shd w:val="clear" w:color="auto" w:fill="auto"/>
            <w:noWrap/>
            <w:vAlign w:val="bottom"/>
            <w:hideMark/>
          </w:tcPr>
          <w:p w14:paraId="02CC631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35</w:t>
            </w:r>
          </w:p>
        </w:tc>
        <w:tc>
          <w:tcPr>
            <w:tcW w:w="2280" w:type="dxa"/>
            <w:tcBorders>
              <w:top w:val="nil"/>
              <w:left w:val="nil"/>
              <w:bottom w:val="single" w:sz="4" w:space="0" w:color="auto"/>
              <w:right w:val="single" w:sz="4" w:space="0" w:color="auto"/>
            </w:tcBorders>
            <w:shd w:val="clear" w:color="auto" w:fill="auto"/>
            <w:noWrap/>
            <w:vAlign w:val="bottom"/>
            <w:hideMark/>
          </w:tcPr>
          <w:p w14:paraId="76035D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Hungarian</w:t>
            </w:r>
          </w:p>
        </w:tc>
        <w:tc>
          <w:tcPr>
            <w:tcW w:w="460" w:type="dxa"/>
            <w:tcBorders>
              <w:top w:val="nil"/>
              <w:left w:val="nil"/>
              <w:bottom w:val="single" w:sz="4" w:space="0" w:color="auto"/>
              <w:right w:val="single" w:sz="4" w:space="0" w:color="auto"/>
            </w:tcBorders>
            <w:shd w:val="clear" w:color="auto" w:fill="auto"/>
            <w:vAlign w:val="bottom"/>
          </w:tcPr>
          <w:p w14:paraId="7A168050" w14:textId="76E39E9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C4568E2" w14:textId="722BF67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Qatari</w:t>
            </w:r>
          </w:p>
        </w:tc>
      </w:tr>
      <w:tr w:rsidR="00111FCC" w:rsidRPr="008971CF" w14:paraId="26B5D9FF"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CD78E0"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79A300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Bahraini</w:t>
            </w:r>
          </w:p>
        </w:tc>
        <w:tc>
          <w:tcPr>
            <w:tcW w:w="460" w:type="dxa"/>
            <w:tcBorders>
              <w:top w:val="nil"/>
              <w:left w:val="nil"/>
              <w:bottom w:val="single" w:sz="4" w:space="0" w:color="auto"/>
              <w:right w:val="single" w:sz="4" w:space="0" w:color="auto"/>
            </w:tcBorders>
            <w:shd w:val="clear" w:color="auto" w:fill="auto"/>
            <w:noWrap/>
            <w:vAlign w:val="bottom"/>
            <w:hideMark/>
          </w:tcPr>
          <w:p w14:paraId="7D5D6B0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36</w:t>
            </w:r>
          </w:p>
        </w:tc>
        <w:tc>
          <w:tcPr>
            <w:tcW w:w="2280" w:type="dxa"/>
            <w:tcBorders>
              <w:top w:val="nil"/>
              <w:left w:val="nil"/>
              <w:bottom w:val="single" w:sz="4" w:space="0" w:color="auto"/>
              <w:right w:val="single" w:sz="4" w:space="0" w:color="auto"/>
            </w:tcBorders>
            <w:shd w:val="clear" w:color="auto" w:fill="auto"/>
            <w:noWrap/>
            <w:vAlign w:val="bottom"/>
            <w:hideMark/>
          </w:tcPr>
          <w:p w14:paraId="03E09DC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Icelander</w:t>
            </w:r>
          </w:p>
        </w:tc>
        <w:tc>
          <w:tcPr>
            <w:tcW w:w="460" w:type="dxa"/>
            <w:tcBorders>
              <w:top w:val="nil"/>
              <w:left w:val="nil"/>
              <w:bottom w:val="single" w:sz="4" w:space="0" w:color="auto"/>
              <w:right w:val="single" w:sz="4" w:space="0" w:color="auto"/>
            </w:tcBorders>
            <w:shd w:val="clear" w:color="auto" w:fill="auto"/>
            <w:vAlign w:val="bottom"/>
          </w:tcPr>
          <w:p w14:paraId="5B119CDB" w14:textId="7F72F634"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4DBB54ED" w14:textId="20F33B1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Romanian</w:t>
            </w:r>
          </w:p>
        </w:tc>
      </w:tr>
      <w:tr w:rsidR="00111FCC" w:rsidRPr="008971CF" w14:paraId="7B172C3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8D3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B5949E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Belgian</w:t>
            </w:r>
          </w:p>
        </w:tc>
        <w:tc>
          <w:tcPr>
            <w:tcW w:w="460" w:type="dxa"/>
            <w:tcBorders>
              <w:top w:val="nil"/>
              <w:left w:val="nil"/>
              <w:bottom w:val="single" w:sz="4" w:space="0" w:color="auto"/>
              <w:right w:val="single" w:sz="4" w:space="0" w:color="auto"/>
            </w:tcBorders>
            <w:shd w:val="clear" w:color="auto" w:fill="auto"/>
            <w:noWrap/>
            <w:vAlign w:val="bottom"/>
            <w:hideMark/>
          </w:tcPr>
          <w:p w14:paraId="4B74EF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37</w:t>
            </w:r>
          </w:p>
        </w:tc>
        <w:tc>
          <w:tcPr>
            <w:tcW w:w="2280" w:type="dxa"/>
            <w:tcBorders>
              <w:top w:val="nil"/>
              <w:left w:val="nil"/>
              <w:bottom w:val="single" w:sz="4" w:space="0" w:color="auto"/>
              <w:right w:val="single" w:sz="4" w:space="0" w:color="auto"/>
            </w:tcBorders>
            <w:shd w:val="clear" w:color="auto" w:fill="auto"/>
            <w:noWrap/>
            <w:vAlign w:val="bottom"/>
            <w:hideMark/>
          </w:tcPr>
          <w:p w14:paraId="6020268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Indian</w:t>
            </w:r>
          </w:p>
        </w:tc>
        <w:tc>
          <w:tcPr>
            <w:tcW w:w="460" w:type="dxa"/>
            <w:tcBorders>
              <w:top w:val="nil"/>
              <w:left w:val="nil"/>
              <w:bottom w:val="single" w:sz="4" w:space="0" w:color="auto"/>
              <w:right w:val="single" w:sz="4" w:space="0" w:color="auto"/>
            </w:tcBorders>
            <w:shd w:val="clear" w:color="auto" w:fill="auto"/>
            <w:vAlign w:val="bottom"/>
          </w:tcPr>
          <w:p w14:paraId="4C72AC1C" w14:textId="024273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6641884F" w14:textId="660935E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Russian</w:t>
            </w:r>
          </w:p>
        </w:tc>
      </w:tr>
      <w:tr w:rsidR="00111FCC" w:rsidRPr="008971CF" w14:paraId="57EE702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30935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53617C8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Bolivian</w:t>
            </w:r>
          </w:p>
        </w:tc>
        <w:tc>
          <w:tcPr>
            <w:tcW w:w="460" w:type="dxa"/>
            <w:tcBorders>
              <w:top w:val="nil"/>
              <w:left w:val="nil"/>
              <w:bottom w:val="single" w:sz="4" w:space="0" w:color="auto"/>
              <w:right w:val="single" w:sz="4" w:space="0" w:color="auto"/>
            </w:tcBorders>
            <w:shd w:val="clear" w:color="auto" w:fill="auto"/>
            <w:noWrap/>
            <w:vAlign w:val="bottom"/>
            <w:hideMark/>
          </w:tcPr>
          <w:p w14:paraId="5DF3CB7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38</w:t>
            </w:r>
          </w:p>
        </w:tc>
        <w:tc>
          <w:tcPr>
            <w:tcW w:w="2280" w:type="dxa"/>
            <w:tcBorders>
              <w:top w:val="nil"/>
              <w:left w:val="nil"/>
              <w:bottom w:val="single" w:sz="4" w:space="0" w:color="auto"/>
              <w:right w:val="single" w:sz="4" w:space="0" w:color="auto"/>
            </w:tcBorders>
            <w:shd w:val="clear" w:color="auto" w:fill="auto"/>
            <w:noWrap/>
            <w:vAlign w:val="bottom"/>
            <w:hideMark/>
          </w:tcPr>
          <w:p w14:paraId="6CD2894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Indonesian</w:t>
            </w:r>
          </w:p>
        </w:tc>
        <w:tc>
          <w:tcPr>
            <w:tcW w:w="460" w:type="dxa"/>
            <w:tcBorders>
              <w:top w:val="nil"/>
              <w:left w:val="nil"/>
              <w:bottom w:val="single" w:sz="4" w:space="0" w:color="auto"/>
              <w:right w:val="single" w:sz="4" w:space="0" w:color="auto"/>
            </w:tcBorders>
            <w:shd w:val="clear" w:color="auto" w:fill="auto"/>
            <w:vAlign w:val="bottom"/>
          </w:tcPr>
          <w:p w14:paraId="63EA115B" w14:textId="1E962609"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25A8CDDD" w14:textId="156C30C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Salvadoran</w:t>
            </w:r>
          </w:p>
        </w:tc>
      </w:tr>
      <w:tr w:rsidR="00111FCC" w:rsidRPr="008971CF" w14:paraId="059C8D09"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514BF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6DC9E6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Brazilian</w:t>
            </w:r>
          </w:p>
        </w:tc>
        <w:tc>
          <w:tcPr>
            <w:tcW w:w="460" w:type="dxa"/>
            <w:tcBorders>
              <w:top w:val="nil"/>
              <w:left w:val="nil"/>
              <w:bottom w:val="single" w:sz="4" w:space="0" w:color="auto"/>
              <w:right w:val="single" w:sz="4" w:space="0" w:color="auto"/>
            </w:tcBorders>
            <w:shd w:val="clear" w:color="auto" w:fill="auto"/>
            <w:noWrap/>
            <w:vAlign w:val="bottom"/>
            <w:hideMark/>
          </w:tcPr>
          <w:p w14:paraId="68B65E9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39</w:t>
            </w:r>
          </w:p>
        </w:tc>
        <w:tc>
          <w:tcPr>
            <w:tcW w:w="2280" w:type="dxa"/>
            <w:tcBorders>
              <w:top w:val="nil"/>
              <w:left w:val="nil"/>
              <w:bottom w:val="single" w:sz="4" w:space="0" w:color="auto"/>
              <w:right w:val="single" w:sz="4" w:space="0" w:color="auto"/>
            </w:tcBorders>
            <w:shd w:val="clear" w:color="auto" w:fill="auto"/>
            <w:noWrap/>
            <w:vAlign w:val="bottom"/>
            <w:hideMark/>
          </w:tcPr>
          <w:p w14:paraId="37579A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Irish</w:t>
            </w:r>
          </w:p>
        </w:tc>
        <w:tc>
          <w:tcPr>
            <w:tcW w:w="460" w:type="dxa"/>
            <w:tcBorders>
              <w:top w:val="nil"/>
              <w:left w:val="nil"/>
              <w:bottom w:val="single" w:sz="4" w:space="0" w:color="auto"/>
              <w:right w:val="single" w:sz="4" w:space="0" w:color="auto"/>
            </w:tcBorders>
            <w:shd w:val="clear" w:color="auto" w:fill="auto"/>
            <w:vAlign w:val="bottom"/>
          </w:tcPr>
          <w:p w14:paraId="36BCC9D9" w14:textId="30B847C6"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69</w:t>
            </w:r>
          </w:p>
        </w:tc>
        <w:tc>
          <w:tcPr>
            <w:tcW w:w="2280" w:type="dxa"/>
            <w:tcBorders>
              <w:top w:val="nil"/>
              <w:left w:val="nil"/>
              <w:bottom w:val="single" w:sz="4" w:space="0" w:color="auto"/>
              <w:right w:val="single" w:sz="4" w:space="0" w:color="auto"/>
            </w:tcBorders>
            <w:shd w:val="clear" w:color="auto" w:fill="auto"/>
            <w:vAlign w:val="bottom"/>
          </w:tcPr>
          <w:p w14:paraId="0398525E" w14:textId="3580AC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Saudi</w:t>
            </w:r>
          </w:p>
        </w:tc>
      </w:tr>
      <w:tr w:rsidR="00111FCC" w:rsidRPr="008971CF" w14:paraId="43F338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DB3E2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32ED2F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British</w:t>
            </w:r>
          </w:p>
        </w:tc>
        <w:tc>
          <w:tcPr>
            <w:tcW w:w="460" w:type="dxa"/>
            <w:tcBorders>
              <w:top w:val="nil"/>
              <w:left w:val="nil"/>
              <w:bottom w:val="single" w:sz="4" w:space="0" w:color="auto"/>
              <w:right w:val="single" w:sz="4" w:space="0" w:color="auto"/>
            </w:tcBorders>
            <w:shd w:val="clear" w:color="auto" w:fill="auto"/>
            <w:noWrap/>
            <w:vAlign w:val="bottom"/>
            <w:hideMark/>
          </w:tcPr>
          <w:p w14:paraId="50358B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40</w:t>
            </w:r>
          </w:p>
        </w:tc>
        <w:tc>
          <w:tcPr>
            <w:tcW w:w="2280" w:type="dxa"/>
            <w:tcBorders>
              <w:top w:val="nil"/>
              <w:left w:val="nil"/>
              <w:bottom w:val="single" w:sz="4" w:space="0" w:color="auto"/>
              <w:right w:val="single" w:sz="4" w:space="0" w:color="auto"/>
            </w:tcBorders>
            <w:shd w:val="clear" w:color="auto" w:fill="auto"/>
            <w:noWrap/>
            <w:vAlign w:val="bottom"/>
            <w:hideMark/>
          </w:tcPr>
          <w:p w14:paraId="31442BD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Israeli</w:t>
            </w:r>
          </w:p>
        </w:tc>
        <w:tc>
          <w:tcPr>
            <w:tcW w:w="460" w:type="dxa"/>
            <w:tcBorders>
              <w:top w:val="nil"/>
              <w:left w:val="nil"/>
              <w:bottom w:val="single" w:sz="4" w:space="0" w:color="auto"/>
              <w:right w:val="single" w:sz="4" w:space="0" w:color="auto"/>
            </w:tcBorders>
            <w:shd w:val="clear" w:color="auto" w:fill="auto"/>
            <w:vAlign w:val="bottom"/>
          </w:tcPr>
          <w:p w14:paraId="1F53205D" w14:textId="0F97E5B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530D6547" w14:textId="3BD460E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Scottish</w:t>
            </w:r>
          </w:p>
        </w:tc>
      </w:tr>
      <w:tr w:rsidR="00111FCC" w:rsidRPr="008971CF" w14:paraId="0E2D21C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C39DD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3F8B1FF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Bulgarian</w:t>
            </w:r>
          </w:p>
        </w:tc>
        <w:tc>
          <w:tcPr>
            <w:tcW w:w="460" w:type="dxa"/>
            <w:tcBorders>
              <w:top w:val="nil"/>
              <w:left w:val="nil"/>
              <w:bottom w:val="single" w:sz="4" w:space="0" w:color="auto"/>
              <w:right w:val="single" w:sz="4" w:space="0" w:color="auto"/>
            </w:tcBorders>
            <w:shd w:val="clear" w:color="auto" w:fill="auto"/>
            <w:noWrap/>
            <w:vAlign w:val="bottom"/>
            <w:hideMark/>
          </w:tcPr>
          <w:p w14:paraId="57561EE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41</w:t>
            </w:r>
          </w:p>
        </w:tc>
        <w:tc>
          <w:tcPr>
            <w:tcW w:w="2280" w:type="dxa"/>
            <w:tcBorders>
              <w:top w:val="nil"/>
              <w:left w:val="nil"/>
              <w:bottom w:val="single" w:sz="4" w:space="0" w:color="auto"/>
              <w:right w:val="single" w:sz="4" w:space="0" w:color="auto"/>
            </w:tcBorders>
            <w:shd w:val="clear" w:color="auto" w:fill="auto"/>
            <w:noWrap/>
            <w:vAlign w:val="bottom"/>
            <w:hideMark/>
          </w:tcPr>
          <w:p w14:paraId="1DED15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Italian</w:t>
            </w:r>
          </w:p>
        </w:tc>
        <w:tc>
          <w:tcPr>
            <w:tcW w:w="460" w:type="dxa"/>
            <w:tcBorders>
              <w:top w:val="nil"/>
              <w:left w:val="nil"/>
              <w:bottom w:val="single" w:sz="4" w:space="0" w:color="auto"/>
              <w:right w:val="single" w:sz="4" w:space="0" w:color="auto"/>
            </w:tcBorders>
            <w:shd w:val="clear" w:color="auto" w:fill="auto"/>
            <w:vAlign w:val="bottom"/>
          </w:tcPr>
          <w:p w14:paraId="2B60CFEA" w14:textId="067979E3"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3C1509FE" w14:textId="5559408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Serbian</w:t>
            </w:r>
          </w:p>
        </w:tc>
      </w:tr>
      <w:tr w:rsidR="00111FCC" w:rsidRPr="008971CF" w14:paraId="7E6C78B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7594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5DC4531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Cameroonian</w:t>
            </w:r>
          </w:p>
        </w:tc>
        <w:tc>
          <w:tcPr>
            <w:tcW w:w="460" w:type="dxa"/>
            <w:tcBorders>
              <w:top w:val="nil"/>
              <w:left w:val="nil"/>
              <w:bottom w:val="single" w:sz="4" w:space="0" w:color="auto"/>
              <w:right w:val="single" w:sz="4" w:space="0" w:color="auto"/>
            </w:tcBorders>
            <w:shd w:val="clear" w:color="auto" w:fill="auto"/>
            <w:vAlign w:val="bottom"/>
            <w:hideMark/>
          </w:tcPr>
          <w:p w14:paraId="4FB50B2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42</w:t>
            </w:r>
          </w:p>
        </w:tc>
        <w:tc>
          <w:tcPr>
            <w:tcW w:w="2280" w:type="dxa"/>
            <w:tcBorders>
              <w:top w:val="nil"/>
              <w:left w:val="nil"/>
              <w:bottom w:val="single" w:sz="4" w:space="0" w:color="auto"/>
              <w:right w:val="single" w:sz="4" w:space="0" w:color="auto"/>
            </w:tcBorders>
            <w:shd w:val="clear" w:color="auto" w:fill="auto"/>
            <w:vAlign w:val="bottom"/>
            <w:hideMark/>
          </w:tcPr>
          <w:p w14:paraId="6F7990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Jamaican</w:t>
            </w:r>
          </w:p>
        </w:tc>
        <w:tc>
          <w:tcPr>
            <w:tcW w:w="460" w:type="dxa"/>
            <w:tcBorders>
              <w:top w:val="nil"/>
              <w:left w:val="nil"/>
              <w:bottom w:val="single" w:sz="4" w:space="0" w:color="auto"/>
              <w:right w:val="single" w:sz="4" w:space="0" w:color="auto"/>
            </w:tcBorders>
            <w:shd w:val="clear" w:color="auto" w:fill="auto"/>
            <w:vAlign w:val="bottom"/>
          </w:tcPr>
          <w:p w14:paraId="25ABC366" w14:textId="72568A42"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4973E6DD" w14:textId="685B0EE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Singaporean</w:t>
            </w:r>
          </w:p>
        </w:tc>
      </w:tr>
      <w:tr w:rsidR="00111FCC" w:rsidRPr="008971CF" w14:paraId="32AB67B4"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5FC27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4EB371A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Canadian</w:t>
            </w:r>
          </w:p>
        </w:tc>
        <w:tc>
          <w:tcPr>
            <w:tcW w:w="460" w:type="dxa"/>
            <w:tcBorders>
              <w:top w:val="nil"/>
              <w:left w:val="nil"/>
              <w:bottom w:val="single" w:sz="4" w:space="0" w:color="auto"/>
              <w:right w:val="single" w:sz="4" w:space="0" w:color="auto"/>
            </w:tcBorders>
            <w:shd w:val="clear" w:color="auto" w:fill="auto"/>
            <w:vAlign w:val="bottom"/>
            <w:hideMark/>
          </w:tcPr>
          <w:p w14:paraId="551BA5C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43</w:t>
            </w:r>
          </w:p>
        </w:tc>
        <w:tc>
          <w:tcPr>
            <w:tcW w:w="2280" w:type="dxa"/>
            <w:tcBorders>
              <w:top w:val="nil"/>
              <w:left w:val="nil"/>
              <w:bottom w:val="single" w:sz="4" w:space="0" w:color="auto"/>
              <w:right w:val="single" w:sz="4" w:space="0" w:color="auto"/>
            </w:tcBorders>
            <w:shd w:val="clear" w:color="auto" w:fill="auto"/>
            <w:vAlign w:val="bottom"/>
            <w:hideMark/>
          </w:tcPr>
          <w:p w14:paraId="20B481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Japanese</w:t>
            </w:r>
          </w:p>
        </w:tc>
        <w:tc>
          <w:tcPr>
            <w:tcW w:w="460" w:type="dxa"/>
            <w:tcBorders>
              <w:top w:val="nil"/>
              <w:left w:val="nil"/>
              <w:bottom w:val="single" w:sz="4" w:space="0" w:color="auto"/>
              <w:right w:val="single" w:sz="4" w:space="0" w:color="auto"/>
            </w:tcBorders>
            <w:shd w:val="clear" w:color="auto" w:fill="auto"/>
            <w:vAlign w:val="bottom"/>
          </w:tcPr>
          <w:p w14:paraId="47DF2894" w14:textId="76C37375"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57249D17" w14:textId="06ED93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Slovakian</w:t>
            </w:r>
          </w:p>
        </w:tc>
      </w:tr>
      <w:tr w:rsidR="00111FCC" w:rsidRPr="008971CF" w14:paraId="44F544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B630E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0C7E862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Chilean</w:t>
            </w:r>
          </w:p>
        </w:tc>
        <w:tc>
          <w:tcPr>
            <w:tcW w:w="460" w:type="dxa"/>
            <w:tcBorders>
              <w:top w:val="nil"/>
              <w:left w:val="nil"/>
              <w:bottom w:val="single" w:sz="4" w:space="0" w:color="auto"/>
              <w:right w:val="single" w:sz="4" w:space="0" w:color="auto"/>
            </w:tcBorders>
            <w:shd w:val="clear" w:color="auto" w:fill="auto"/>
            <w:vAlign w:val="bottom"/>
            <w:hideMark/>
          </w:tcPr>
          <w:p w14:paraId="6CEC57A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44</w:t>
            </w:r>
          </w:p>
        </w:tc>
        <w:tc>
          <w:tcPr>
            <w:tcW w:w="2280" w:type="dxa"/>
            <w:tcBorders>
              <w:top w:val="nil"/>
              <w:left w:val="nil"/>
              <w:bottom w:val="single" w:sz="4" w:space="0" w:color="auto"/>
              <w:right w:val="single" w:sz="4" w:space="0" w:color="auto"/>
            </w:tcBorders>
            <w:shd w:val="clear" w:color="auto" w:fill="auto"/>
            <w:vAlign w:val="bottom"/>
            <w:hideMark/>
          </w:tcPr>
          <w:p w14:paraId="41EBC6A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Jordanian</w:t>
            </w:r>
          </w:p>
        </w:tc>
        <w:tc>
          <w:tcPr>
            <w:tcW w:w="460" w:type="dxa"/>
            <w:tcBorders>
              <w:top w:val="nil"/>
              <w:left w:val="nil"/>
              <w:bottom w:val="single" w:sz="4" w:space="0" w:color="auto"/>
              <w:right w:val="single" w:sz="4" w:space="0" w:color="auto"/>
            </w:tcBorders>
            <w:shd w:val="clear" w:color="auto" w:fill="auto"/>
            <w:vAlign w:val="bottom"/>
          </w:tcPr>
          <w:p w14:paraId="0D311A56" w14:textId="53AF3C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2FCC2006" w14:textId="6380095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Slovenian</w:t>
            </w:r>
          </w:p>
        </w:tc>
      </w:tr>
      <w:tr w:rsidR="00111FCC" w:rsidRPr="008971CF" w14:paraId="0269B59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49E15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7D56964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Chinese</w:t>
            </w:r>
          </w:p>
        </w:tc>
        <w:tc>
          <w:tcPr>
            <w:tcW w:w="460" w:type="dxa"/>
            <w:tcBorders>
              <w:top w:val="nil"/>
              <w:left w:val="nil"/>
              <w:bottom w:val="single" w:sz="4" w:space="0" w:color="auto"/>
              <w:right w:val="single" w:sz="4" w:space="0" w:color="auto"/>
            </w:tcBorders>
            <w:shd w:val="clear" w:color="auto" w:fill="auto"/>
            <w:vAlign w:val="bottom"/>
            <w:hideMark/>
          </w:tcPr>
          <w:p w14:paraId="7DCF18A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45</w:t>
            </w:r>
          </w:p>
        </w:tc>
        <w:tc>
          <w:tcPr>
            <w:tcW w:w="2280" w:type="dxa"/>
            <w:tcBorders>
              <w:top w:val="nil"/>
              <w:left w:val="nil"/>
              <w:bottom w:val="single" w:sz="4" w:space="0" w:color="auto"/>
              <w:right w:val="single" w:sz="4" w:space="0" w:color="auto"/>
            </w:tcBorders>
            <w:shd w:val="clear" w:color="auto" w:fill="auto"/>
            <w:vAlign w:val="bottom"/>
            <w:hideMark/>
          </w:tcPr>
          <w:p w14:paraId="0CF26F6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Kuwaiti</w:t>
            </w:r>
          </w:p>
        </w:tc>
        <w:tc>
          <w:tcPr>
            <w:tcW w:w="460" w:type="dxa"/>
            <w:tcBorders>
              <w:top w:val="nil"/>
              <w:left w:val="nil"/>
              <w:bottom w:val="single" w:sz="4" w:space="0" w:color="auto"/>
              <w:right w:val="single" w:sz="4" w:space="0" w:color="auto"/>
            </w:tcBorders>
            <w:shd w:val="clear" w:color="auto" w:fill="auto"/>
            <w:vAlign w:val="bottom"/>
          </w:tcPr>
          <w:p w14:paraId="4BA89211" w14:textId="5CD3B5E8"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1CF8733D" w14:textId="2EE0E45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Korean</w:t>
            </w:r>
          </w:p>
        </w:tc>
      </w:tr>
      <w:tr w:rsidR="00111FCC" w:rsidRPr="008971CF" w14:paraId="3CB0566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673D5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0FA8046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Colombian</w:t>
            </w:r>
          </w:p>
        </w:tc>
        <w:tc>
          <w:tcPr>
            <w:tcW w:w="460" w:type="dxa"/>
            <w:tcBorders>
              <w:top w:val="nil"/>
              <w:left w:val="nil"/>
              <w:bottom w:val="single" w:sz="4" w:space="0" w:color="auto"/>
              <w:right w:val="single" w:sz="4" w:space="0" w:color="auto"/>
            </w:tcBorders>
            <w:shd w:val="clear" w:color="auto" w:fill="auto"/>
            <w:vAlign w:val="bottom"/>
            <w:hideMark/>
          </w:tcPr>
          <w:p w14:paraId="3BBDA1D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46</w:t>
            </w:r>
          </w:p>
        </w:tc>
        <w:tc>
          <w:tcPr>
            <w:tcW w:w="2280" w:type="dxa"/>
            <w:tcBorders>
              <w:top w:val="nil"/>
              <w:left w:val="nil"/>
              <w:bottom w:val="single" w:sz="4" w:space="0" w:color="auto"/>
              <w:right w:val="single" w:sz="4" w:space="0" w:color="auto"/>
            </w:tcBorders>
            <w:shd w:val="clear" w:color="auto" w:fill="auto"/>
            <w:vAlign w:val="bottom"/>
            <w:hideMark/>
          </w:tcPr>
          <w:p w14:paraId="74F64D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Latvian</w:t>
            </w:r>
          </w:p>
        </w:tc>
        <w:tc>
          <w:tcPr>
            <w:tcW w:w="460" w:type="dxa"/>
            <w:tcBorders>
              <w:top w:val="nil"/>
              <w:left w:val="nil"/>
              <w:bottom w:val="single" w:sz="4" w:space="0" w:color="auto"/>
              <w:right w:val="single" w:sz="4" w:space="0" w:color="auto"/>
            </w:tcBorders>
            <w:shd w:val="clear" w:color="auto" w:fill="auto"/>
            <w:vAlign w:val="bottom"/>
          </w:tcPr>
          <w:p w14:paraId="281A7BB7" w14:textId="4619608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1B08D3C1" w14:textId="37C92B0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African</w:t>
            </w:r>
          </w:p>
        </w:tc>
      </w:tr>
      <w:tr w:rsidR="00111FCC" w:rsidRPr="008971CF" w14:paraId="129A179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EF653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220BBB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Costa Rican</w:t>
            </w:r>
          </w:p>
        </w:tc>
        <w:tc>
          <w:tcPr>
            <w:tcW w:w="460" w:type="dxa"/>
            <w:tcBorders>
              <w:top w:val="nil"/>
              <w:left w:val="nil"/>
              <w:bottom w:val="single" w:sz="4" w:space="0" w:color="auto"/>
              <w:right w:val="single" w:sz="4" w:space="0" w:color="auto"/>
            </w:tcBorders>
            <w:shd w:val="clear" w:color="auto" w:fill="auto"/>
            <w:vAlign w:val="bottom"/>
            <w:hideMark/>
          </w:tcPr>
          <w:p w14:paraId="371FAF5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47</w:t>
            </w:r>
          </w:p>
        </w:tc>
        <w:tc>
          <w:tcPr>
            <w:tcW w:w="2280" w:type="dxa"/>
            <w:tcBorders>
              <w:top w:val="nil"/>
              <w:left w:val="nil"/>
              <w:bottom w:val="single" w:sz="4" w:space="0" w:color="auto"/>
              <w:right w:val="single" w:sz="4" w:space="0" w:color="auto"/>
            </w:tcBorders>
            <w:shd w:val="clear" w:color="auto" w:fill="auto"/>
            <w:vAlign w:val="bottom"/>
            <w:hideMark/>
          </w:tcPr>
          <w:p w14:paraId="559633D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Lebanese</w:t>
            </w:r>
          </w:p>
        </w:tc>
        <w:tc>
          <w:tcPr>
            <w:tcW w:w="460" w:type="dxa"/>
            <w:tcBorders>
              <w:top w:val="nil"/>
              <w:left w:val="nil"/>
              <w:bottom w:val="single" w:sz="4" w:space="0" w:color="auto"/>
              <w:right w:val="single" w:sz="4" w:space="0" w:color="auto"/>
            </w:tcBorders>
            <w:shd w:val="clear" w:color="auto" w:fill="auto"/>
            <w:vAlign w:val="bottom"/>
          </w:tcPr>
          <w:p w14:paraId="7E4F580E" w14:textId="47A654D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44F1FD95" w14:textId="638B2E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Spanish</w:t>
            </w:r>
          </w:p>
        </w:tc>
      </w:tr>
      <w:tr w:rsidR="00111FCC" w:rsidRPr="008971CF" w14:paraId="7A27FF2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86F8B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2100FCB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Croatian</w:t>
            </w:r>
          </w:p>
        </w:tc>
        <w:tc>
          <w:tcPr>
            <w:tcW w:w="460" w:type="dxa"/>
            <w:tcBorders>
              <w:top w:val="nil"/>
              <w:left w:val="nil"/>
              <w:bottom w:val="single" w:sz="4" w:space="0" w:color="auto"/>
              <w:right w:val="single" w:sz="4" w:space="0" w:color="auto"/>
            </w:tcBorders>
            <w:shd w:val="clear" w:color="auto" w:fill="auto"/>
            <w:vAlign w:val="bottom"/>
            <w:hideMark/>
          </w:tcPr>
          <w:p w14:paraId="3DEBF01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48</w:t>
            </w:r>
          </w:p>
        </w:tc>
        <w:tc>
          <w:tcPr>
            <w:tcW w:w="2280" w:type="dxa"/>
            <w:tcBorders>
              <w:top w:val="nil"/>
              <w:left w:val="nil"/>
              <w:bottom w:val="single" w:sz="4" w:space="0" w:color="auto"/>
              <w:right w:val="single" w:sz="4" w:space="0" w:color="auto"/>
            </w:tcBorders>
            <w:shd w:val="clear" w:color="auto" w:fill="auto"/>
            <w:vAlign w:val="bottom"/>
            <w:hideMark/>
          </w:tcPr>
          <w:p w14:paraId="1F6592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Lithuanian</w:t>
            </w:r>
          </w:p>
        </w:tc>
        <w:tc>
          <w:tcPr>
            <w:tcW w:w="460" w:type="dxa"/>
            <w:tcBorders>
              <w:top w:val="nil"/>
              <w:left w:val="nil"/>
              <w:bottom w:val="single" w:sz="4" w:space="0" w:color="auto"/>
              <w:right w:val="single" w:sz="4" w:space="0" w:color="auto"/>
            </w:tcBorders>
            <w:shd w:val="clear" w:color="auto" w:fill="auto"/>
            <w:vAlign w:val="bottom"/>
          </w:tcPr>
          <w:p w14:paraId="16A36FDA" w14:textId="08FF747B"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1706C7B4" w14:textId="40C21A50"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Swedish</w:t>
            </w:r>
          </w:p>
        </w:tc>
      </w:tr>
      <w:tr w:rsidR="00111FCC" w:rsidRPr="008971CF" w14:paraId="71ACA46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B73A4C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852FA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Cypriot</w:t>
            </w:r>
          </w:p>
        </w:tc>
        <w:tc>
          <w:tcPr>
            <w:tcW w:w="460" w:type="dxa"/>
            <w:tcBorders>
              <w:top w:val="nil"/>
              <w:left w:val="nil"/>
              <w:bottom w:val="single" w:sz="4" w:space="0" w:color="auto"/>
              <w:right w:val="single" w:sz="4" w:space="0" w:color="auto"/>
            </w:tcBorders>
            <w:shd w:val="clear" w:color="auto" w:fill="auto"/>
            <w:vAlign w:val="bottom"/>
            <w:hideMark/>
          </w:tcPr>
          <w:p w14:paraId="6681C6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49</w:t>
            </w:r>
          </w:p>
        </w:tc>
        <w:tc>
          <w:tcPr>
            <w:tcW w:w="2280" w:type="dxa"/>
            <w:tcBorders>
              <w:top w:val="nil"/>
              <w:left w:val="nil"/>
              <w:bottom w:val="single" w:sz="4" w:space="0" w:color="auto"/>
              <w:right w:val="single" w:sz="4" w:space="0" w:color="auto"/>
            </w:tcBorders>
            <w:shd w:val="clear" w:color="auto" w:fill="auto"/>
            <w:vAlign w:val="bottom"/>
            <w:hideMark/>
          </w:tcPr>
          <w:p w14:paraId="1BAAE17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Luxembourger</w:t>
            </w:r>
          </w:p>
        </w:tc>
        <w:tc>
          <w:tcPr>
            <w:tcW w:w="460" w:type="dxa"/>
            <w:tcBorders>
              <w:top w:val="nil"/>
              <w:left w:val="nil"/>
              <w:bottom w:val="single" w:sz="4" w:space="0" w:color="auto"/>
              <w:right w:val="single" w:sz="4" w:space="0" w:color="auto"/>
            </w:tcBorders>
            <w:shd w:val="clear" w:color="auto" w:fill="auto"/>
            <w:vAlign w:val="bottom"/>
          </w:tcPr>
          <w:p w14:paraId="0599898D" w14:textId="5EB07291"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79</w:t>
            </w:r>
          </w:p>
        </w:tc>
        <w:tc>
          <w:tcPr>
            <w:tcW w:w="2280" w:type="dxa"/>
            <w:tcBorders>
              <w:top w:val="nil"/>
              <w:left w:val="nil"/>
              <w:bottom w:val="single" w:sz="4" w:space="0" w:color="auto"/>
              <w:right w:val="single" w:sz="4" w:space="0" w:color="auto"/>
            </w:tcBorders>
            <w:shd w:val="clear" w:color="auto" w:fill="auto"/>
            <w:vAlign w:val="bottom"/>
          </w:tcPr>
          <w:p w14:paraId="6E3E937A" w14:textId="2C8C2ED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Swiss</w:t>
            </w:r>
          </w:p>
        </w:tc>
      </w:tr>
      <w:tr w:rsidR="00111FCC" w:rsidRPr="008971CF" w14:paraId="7CF661B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72D0C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6647F33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Czech</w:t>
            </w:r>
          </w:p>
        </w:tc>
        <w:tc>
          <w:tcPr>
            <w:tcW w:w="460" w:type="dxa"/>
            <w:tcBorders>
              <w:top w:val="nil"/>
              <w:left w:val="nil"/>
              <w:bottom w:val="single" w:sz="4" w:space="0" w:color="auto"/>
              <w:right w:val="single" w:sz="4" w:space="0" w:color="auto"/>
            </w:tcBorders>
            <w:shd w:val="clear" w:color="auto" w:fill="auto"/>
            <w:vAlign w:val="bottom"/>
            <w:hideMark/>
          </w:tcPr>
          <w:p w14:paraId="714A44F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50</w:t>
            </w:r>
          </w:p>
        </w:tc>
        <w:tc>
          <w:tcPr>
            <w:tcW w:w="2280" w:type="dxa"/>
            <w:tcBorders>
              <w:top w:val="nil"/>
              <w:left w:val="nil"/>
              <w:bottom w:val="single" w:sz="4" w:space="0" w:color="auto"/>
              <w:right w:val="single" w:sz="4" w:space="0" w:color="auto"/>
            </w:tcBorders>
            <w:shd w:val="clear" w:color="auto" w:fill="auto"/>
            <w:vAlign w:val="bottom"/>
            <w:hideMark/>
          </w:tcPr>
          <w:p w14:paraId="4944BC9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Malaysian</w:t>
            </w:r>
          </w:p>
        </w:tc>
        <w:tc>
          <w:tcPr>
            <w:tcW w:w="460" w:type="dxa"/>
            <w:tcBorders>
              <w:top w:val="nil"/>
              <w:left w:val="nil"/>
              <w:bottom w:val="single" w:sz="4" w:space="0" w:color="auto"/>
              <w:right w:val="single" w:sz="4" w:space="0" w:color="auto"/>
            </w:tcBorders>
            <w:shd w:val="clear" w:color="auto" w:fill="auto"/>
            <w:vAlign w:val="bottom"/>
          </w:tcPr>
          <w:p w14:paraId="6D03558D" w14:textId="439DFCA7"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80</w:t>
            </w:r>
          </w:p>
        </w:tc>
        <w:tc>
          <w:tcPr>
            <w:tcW w:w="2280" w:type="dxa"/>
            <w:tcBorders>
              <w:top w:val="nil"/>
              <w:left w:val="nil"/>
              <w:bottom w:val="single" w:sz="4" w:space="0" w:color="auto"/>
              <w:right w:val="single" w:sz="4" w:space="0" w:color="auto"/>
            </w:tcBorders>
            <w:shd w:val="clear" w:color="auto" w:fill="auto"/>
            <w:vAlign w:val="bottom"/>
          </w:tcPr>
          <w:p w14:paraId="33F5EF9E" w14:textId="1F3D7B5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Thai</w:t>
            </w:r>
          </w:p>
        </w:tc>
      </w:tr>
      <w:tr w:rsidR="00111FCC" w:rsidRPr="008971CF" w14:paraId="6D0319F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101AE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BE4CC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Danish</w:t>
            </w:r>
          </w:p>
        </w:tc>
        <w:tc>
          <w:tcPr>
            <w:tcW w:w="460" w:type="dxa"/>
            <w:tcBorders>
              <w:top w:val="nil"/>
              <w:left w:val="nil"/>
              <w:bottom w:val="single" w:sz="4" w:space="0" w:color="auto"/>
              <w:right w:val="single" w:sz="4" w:space="0" w:color="auto"/>
            </w:tcBorders>
            <w:shd w:val="clear" w:color="auto" w:fill="auto"/>
            <w:vAlign w:val="bottom"/>
            <w:hideMark/>
          </w:tcPr>
          <w:p w14:paraId="4398BAC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51</w:t>
            </w:r>
          </w:p>
        </w:tc>
        <w:tc>
          <w:tcPr>
            <w:tcW w:w="2280" w:type="dxa"/>
            <w:tcBorders>
              <w:top w:val="nil"/>
              <w:left w:val="nil"/>
              <w:bottom w:val="single" w:sz="4" w:space="0" w:color="auto"/>
              <w:right w:val="single" w:sz="4" w:space="0" w:color="auto"/>
            </w:tcBorders>
            <w:shd w:val="clear" w:color="auto" w:fill="auto"/>
            <w:vAlign w:val="bottom"/>
            <w:hideMark/>
          </w:tcPr>
          <w:p w14:paraId="55437A5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Maltese</w:t>
            </w:r>
          </w:p>
        </w:tc>
        <w:tc>
          <w:tcPr>
            <w:tcW w:w="460" w:type="dxa"/>
            <w:tcBorders>
              <w:top w:val="nil"/>
              <w:left w:val="nil"/>
              <w:bottom w:val="single" w:sz="4" w:space="0" w:color="auto"/>
              <w:right w:val="single" w:sz="4" w:space="0" w:color="auto"/>
            </w:tcBorders>
            <w:shd w:val="clear" w:color="auto" w:fill="auto"/>
            <w:vAlign w:val="bottom"/>
          </w:tcPr>
          <w:p w14:paraId="18B8CE45" w14:textId="527388D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04CDFA2C" w14:textId="11F4AC1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Turkish</w:t>
            </w:r>
          </w:p>
        </w:tc>
      </w:tr>
      <w:tr w:rsidR="00111FCC" w:rsidRPr="008971CF" w14:paraId="62CE85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06EF9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44235BB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Dutch</w:t>
            </w:r>
          </w:p>
        </w:tc>
        <w:tc>
          <w:tcPr>
            <w:tcW w:w="460" w:type="dxa"/>
            <w:tcBorders>
              <w:top w:val="nil"/>
              <w:left w:val="nil"/>
              <w:bottom w:val="single" w:sz="4" w:space="0" w:color="auto"/>
              <w:right w:val="single" w:sz="4" w:space="0" w:color="auto"/>
            </w:tcBorders>
            <w:shd w:val="clear" w:color="auto" w:fill="auto"/>
            <w:vAlign w:val="bottom"/>
            <w:hideMark/>
          </w:tcPr>
          <w:p w14:paraId="1B83253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52</w:t>
            </w:r>
          </w:p>
        </w:tc>
        <w:tc>
          <w:tcPr>
            <w:tcW w:w="2280" w:type="dxa"/>
            <w:tcBorders>
              <w:top w:val="nil"/>
              <w:left w:val="nil"/>
              <w:bottom w:val="single" w:sz="4" w:space="0" w:color="auto"/>
              <w:right w:val="single" w:sz="4" w:space="0" w:color="auto"/>
            </w:tcBorders>
            <w:shd w:val="clear" w:color="auto" w:fill="auto"/>
            <w:vAlign w:val="bottom"/>
            <w:hideMark/>
          </w:tcPr>
          <w:p w14:paraId="1138B59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Mexican</w:t>
            </w:r>
          </w:p>
        </w:tc>
        <w:tc>
          <w:tcPr>
            <w:tcW w:w="460" w:type="dxa"/>
            <w:tcBorders>
              <w:top w:val="nil"/>
              <w:left w:val="nil"/>
              <w:bottom w:val="single" w:sz="4" w:space="0" w:color="auto"/>
              <w:right w:val="single" w:sz="4" w:space="0" w:color="auto"/>
            </w:tcBorders>
            <w:shd w:val="clear" w:color="auto" w:fill="auto"/>
            <w:vAlign w:val="bottom"/>
          </w:tcPr>
          <w:p w14:paraId="479AEAD9" w14:textId="2E33880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1D3058E2" w14:textId="0394610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Uruguayan</w:t>
            </w:r>
          </w:p>
        </w:tc>
      </w:tr>
      <w:tr w:rsidR="00111FCC" w:rsidRPr="008971CF" w14:paraId="251755A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E86B4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1A68E9E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Ecuadorian</w:t>
            </w:r>
          </w:p>
        </w:tc>
        <w:tc>
          <w:tcPr>
            <w:tcW w:w="460" w:type="dxa"/>
            <w:tcBorders>
              <w:top w:val="nil"/>
              <w:left w:val="nil"/>
              <w:bottom w:val="single" w:sz="4" w:space="0" w:color="auto"/>
              <w:right w:val="single" w:sz="4" w:space="0" w:color="auto"/>
            </w:tcBorders>
            <w:shd w:val="clear" w:color="auto" w:fill="auto"/>
            <w:vAlign w:val="bottom"/>
            <w:hideMark/>
          </w:tcPr>
          <w:p w14:paraId="45E0F0B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53</w:t>
            </w:r>
          </w:p>
        </w:tc>
        <w:tc>
          <w:tcPr>
            <w:tcW w:w="2280" w:type="dxa"/>
            <w:tcBorders>
              <w:top w:val="nil"/>
              <w:left w:val="nil"/>
              <w:bottom w:val="single" w:sz="4" w:space="0" w:color="auto"/>
              <w:right w:val="single" w:sz="4" w:space="0" w:color="auto"/>
            </w:tcBorders>
            <w:shd w:val="clear" w:color="auto" w:fill="auto"/>
            <w:vAlign w:val="bottom"/>
            <w:hideMark/>
          </w:tcPr>
          <w:p w14:paraId="618095F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Monegasque</w:t>
            </w:r>
          </w:p>
        </w:tc>
        <w:tc>
          <w:tcPr>
            <w:tcW w:w="460" w:type="dxa"/>
            <w:tcBorders>
              <w:top w:val="nil"/>
              <w:left w:val="nil"/>
              <w:bottom w:val="single" w:sz="4" w:space="0" w:color="auto"/>
              <w:right w:val="single" w:sz="4" w:space="0" w:color="auto"/>
            </w:tcBorders>
            <w:shd w:val="clear" w:color="auto" w:fill="auto"/>
            <w:vAlign w:val="bottom"/>
          </w:tcPr>
          <w:p w14:paraId="1D0628FB" w14:textId="732B537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105EEF84" w14:textId="1EE9697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Ukrainian</w:t>
            </w:r>
          </w:p>
        </w:tc>
      </w:tr>
      <w:tr w:rsidR="00111FCC" w:rsidRPr="008971CF" w14:paraId="10EE670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3C97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24</w:t>
            </w:r>
          </w:p>
        </w:tc>
        <w:tc>
          <w:tcPr>
            <w:tcW w:w="2280" w:type="dxa"/>
            <w:tcBorders>
              <w:top w:val="nil"/>
              <w:left w:val="nil"/>
              <w:bottom w:val="single" w:sz="4" w:space="0" w:color="auto"/>
              <w:right w:val="single" w:sz="4" w:space="0" w:color="auto"/>
            </w:tcBorders>
            <w:shd w:val="clear" w:color="auto" w:fill="auto"/>
            <w:noWrap/>
            <w:vAlign w:val="bottom"/>
            <w:hideMark/>
          </w:tcPr>
          <w:p w14:paraId="2E820CB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English</w:t>
            </w:r>
          </w:p>
        </w:tc>
        <w:tc>
          <w:tcPr>
            <w:tcW w:w="460" w:type="dxa"/>
            <w:tcBorders>
              <w:top w:val="nil"/>
              <w:left w:val="nil"/>
              <w:bottom w:val="single" w:sz="4" w:space="0" w:color="auto"/>
              <w:right w:val="single" w:sz="4" w:space="0" w:color="auto"/>
            </w:tcBorders>
            <w:shd w:val="clear" w:color="auto" w:fill="auto"/>
            <w:vAlign w:val="bottom"/>
            <w:hideMark/>
          </w:tcPr>
          <w:p w14:paraId="4E2FC73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54</w:t>
            </w:r>
          </w:p>
        </w:tc>
        <w:tc>
          <w:tcPr>
            <w:tcW w:w="2280" w:type="dxa"/>
            <w:tcBorders>
              <w:top w:val="nil"/>
              <w:left w:val="nil"/>
              <w:bottom w:val="single" w:sz="4" w:space="0" w:color="auto"/>
              <w:right w:val="single" w:sz="4" w:space="0" w:color="auto"/>
            </w:tcBorders>
            <w:shd w:val="clear" w:color="auto" w:fill="auto"/>
            <w:vAlign w:val="bottom"/>
            <w:hideMark/>
          </w:tcPr>
          <w:p w14:paraId="19FA5BE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New Zealander</w:t>
            </w:r>
          </w:p>
        </w:tc>
        <w:tc>
          <w:tcPr>
            <w:tcW w:w="460" w:type="dxa"/>
            <w:tcBorders>
              <w:top w:val="nil"/>
              <w:left w:val="nil"/>
              <w:bottom w:val="single" w:sz="4" w:space="0" w:color="auto"/>
              <w:right w:val="single" w:sz="4" w:space="0" w:color="auto"/>
            </w:tcBorders>
            <w:shd w:val="clear" w:color="auto" w:fill="auto"/>
            <w:vAlign w:val="bottom"/>
          </w:tcPr>
          <w:p w14:paraId="34A56FDC" w14:textId="5A2F5A3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9C11FD1" w14:textId="0BE1DDB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Venezuelan</w:t>
            </w:r>
          </w:p>
        </w:tc>
      </w:tr>
      <w:tr w:rsidR="00111FCC" w:rsidRPr="008971CF" w14:paraId="645F2C6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F4143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25</w:t>
            </w:r>
          </w:p>
        </w:tc>
        <w:tc>
          <w:tcPr>
            <w:tcW w:w="2280" w:type="dxa"/>
            <w:tcBorders>
              <w:top w:val="nil"/>
              <w:left w:val="nil"/>
              <w:bottom w:val="single" w:sz="4" w:space="0" w:color="auto"/>
              <w:right w:val="single" w:sz="4" w:space="0" w:color="auto"/>
            </w:tcBorders>
            <w:shd w:val="clear" w:color="auto" w:fill="auto"/>
            <w:noWrap/>
            <w:vAlign w:val="bottom"/>
            <w:hideMark/>
          </w:tcPr>
          <w:p w14:paraId="42B79E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Emirian</w:t>
            </w:r>
          </w:p>
        </w:tc>
        <w:tc>
          <w:tcPr>
            <w:tcW w:w="460" w:type="dxa"/>
            <w:tcBorders>
              <w:top w:val="nil"/>
              <w:left w:val="nil"/>
              <w:bottom w:val="single" w:sz="4" w:space="0" w:color="auto"/>
              <w:right w:val="single" w:sz="4" w:space="0" w:color="auto"/>
            </w:tcBorders>
            <w:shd w:val="clear" w:color="auto" w:fill="auto"/>
            <w:vAlign w:val="bottom"/>
            <w:hideMark/>
          </w:tcPr>
          <w:p w14:paraId="193640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55</w:t>
            </w:r>
          </w:p>
        </w:tc>
        <w:tc>
          <w:tcPr>
            <w:tcW w:w="2280" w:type="dxa"/>
            <w:tcBorders>
              <w:top w:val="nil"/>
              <w:left w:val="nil"/>
              <w:bottom w:val="single" w:sz="4" w:space="0" w:color="auto"/>
              <w:right w:val="single" w:sz="4" w:space="0" w:color="auto"/>
            </w:tcBorders>
            <w:shd w:val="clear" w:color="auto" w:fill="auto"/>
            <w:vAlign w:val="bottom"/>
            <w:hideMark/>
          </w:tcPr>
          <w:p w14:paraId="5156F1B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Nicaraguan</w:t>
            </w:r>
          </w:p>
        </w:tc>
        <w:tc>
          <w:tcPr>
            <w:tcW w:w="460" w:type="dxa"/>
            <w:tcBorders>
              <w:top w:val="nil"/>
              <w:left w:val="nil"/>
              <w:bottom w:val="single" w:sz="4" w:space="0" w:color="auto"/>
              <w:right w:val="single" w:sz="4" w:space="0" w:color="auto"/>
            </w:tcBorders>
            <w:shd w:val="clear" w:color="auto" w:fill="auto"/>
            <w:vAlign w:val="bottom"/>
          </w:tcPr>
          <w:p w14:paraId="0F838519" w14:textId="7B7B0A8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395C97A" w14:textId="2E4FAD17" w:rsidR="00111FCC" w:rsidRPr="008971CF" w:rsidRDefault="00C844B5" w:rsidP="00111FCC">
            <w:pPr>
              <w:jc w:val="left"/>
              <w:rPr>
                <w:rFonts w:eastAsia="Times New Roman"/>
                <w:color w:val="000000"/>
                <w:sz w:val="18"/>
                <w:szCs w:val="18"/>
                <w:lang w:eastAsia="en-GB"/>
              </w:rPr>
            </w:pPr>
            <w:r>
              <w:rPr>
                <w:rFonts w:eastAsia="Times New Roman"/>
                <w:color w:val="000000"/>
                <w:sz w:val="18"/>
                <w:szCs w:val="18"/>
                <w:lang w:eastAsia="en-GB"/>
              </w:rPr>
              <w:t>Barbadian</w:t>
            </w:r>
          </w:p>
        </w:tc>
      </w:tr>
      <w:tr w:rsidR="00111FCC" w:rsidRPr="008971CF" w14:paraId="1E9D537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23758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26</w:t>
            </w:r>
          </w:p>
        </w:tc>
        <w:tc>
          <w:tcPr>
            <w:tcW w:w="2280" w:type="dxa"/>
            <w:tcBorders>
              <w:top w:val="nil"/>
              <w:left w:val="nil"/>
              <w:bottom w:val="single" w:sz="4" w:space="0" w:color="auto"/>
              <w:right w:val="single" w:sz="4" w:space="0" w:color="auto"/>
            </w:tcBorders>
            <w:shd w:val="clear" w:color="auto" w:fill="auto"/>
            <w:noWrap/>
            <w:vAlign w:val="bottom"/>
            <w:hideMark/>
          </w:tcPr>
          <w:p w14:paraId="104B856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Estonian</w:t>
            </w:r>
          </w:p>
        </w:tc>
        <w:tc>
          <w:tcPr>
            <w:tcW w:w="460" w:type="dxa"/>
            <w:tcBorders>
              <w:top w:val="nil"/>
              <w:left w:val="nil"/>
              <w:bottom w:val="single" w:sz="4" w:space="0" w:color="auto"/>
              <w:right w:val="single" w:sz="4" w:space="0" w:color="auto"/>
            </w:tcBorders>
            <w:shd w:val="clear" w:color="auto" w:fill="auto"/>
            <w:vAlign w:val="bottom"/>
          </w:tcPr>
          <w:p w14:paraId="3C49F598" w14:textId="393D7F4E"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7C5FA9FF" w14:textId="3F724D74"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Northern Irish</w:t>
            </w:r>
          </w:p>
        </w:tc>
        <w:tc>
          <w:tcPr>
            <w:tcW w:w="460" w:type="dxa"/>
            <w:tcBorders>
              <w:top w:val="nil"/>
              <w:left w:val="nil"/>
              <w:bottom w:val="single" w:sz="4" w:space="0" w:color="auto"/>
              <w:right w:val="single" w:sz="4" w:space="0" w:color="auto"/>
            </w:tcBorders>
            <w:shd w:val="clear" w:color="auto" w:fill="auto"/>
            <w:vAlign w:val="bottom"/>
          </w:tcPr>
          <w:p w14:paraId="7D099D69" w14:textId="01A8818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86</w:t>
            </w:r>
          </w:p>
        </w:tc>
        <w:tc>
          <w:tcPr>
            <w:tcW w:w="2280" w:type="dxa"/>
            <w:tcBorders>
              <w:top w:val="nil"/>
              <w:left w:val="nil"/>
              <w:bottom w:val="single" w:sz="4" w:space="0" w:color="auto"/>
              <w:right w:val="single" w:sz="4" w:space="0" w:color="auto"/>
            </w:tcBorders>
            <w:shd w:val="clear" w:color="auto" w:fill="auto"/>
            <w:vAlign w:val="bottom"/>
          </w:tcPr>
          <w:p w14:paraId="74E8B60F" w14:textId="61FC7CE1" w:rsidR="00111FCC" w:rsidRPr="008971CF" w:rsidRDefault="00C844B5" w:rsidP="00111FCC">
            <w:pPr>
              <w:jc w:val="left"/>
              <w:rPr>
                <w:rFonts w:eastAsia="Times New Roman"/>
                <w:color w:val="000000"/>
                <w:sz w:val="18"/>
                <w:szCs w:val="18"/>
                <w:lang w:eastAsia="en-GB"/>
              </w:rPr>
            </w:pPr>
            <w:r w:rsidRPr="008971CF">
              <w:rPr>
                <w:rFonts w:eastAsia="Times New Roman"/>
                <w:color w:val="000000"/>
                <w:sz w:val="18"/>
                <w:szCs w:val="18"/>
                <w:lang w:eastAsia="en-GB"/>
              </w:rPr>
              <w:t>Welsh</w:t>
            </w:r>
          </w:p>
        </w:tc>
      </w:tr>
      <w:tr w:rsidR="00111FCC" w:rsidRPr="008971CF" w14:paraId="1A0047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97B30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27</w:t>
            </w:r>
          </w:p>
        </w:tc>
        <w:tc>
          <w:tcPr>
            <w:tcW w:w="2280" w:type="dxa"/>
            <w:tcBorders>
              <w:top w:val="nil"/>
              <w:left w:val="nil"/>
              <w:bottom w:val="single" w:sz="4" w:space="0" w:color="auto"/>
              <w:right w:val="single" w:sz="4" w:space="0" w:color="auto"/>
            </w:tcBorders>
            <w:shd w:val="clear" w:color="auto" w:fill="auto"/>
            <w:noWrap/>
            <w:vAlign w:val="bottom"/>
            <w:hideMark/>
          </w:tcPr>
          <w:p w14:paraId="1ABAFEB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Finnish</w:t>
            </w:r>
          </w:p>
        </w:tc>
        <w:tc>
          <w:tcPr>
            <w:tcW w:w="460" w:type="dxa"/>
            <w:tcBorders>
              <w:top w:val="nil"/>
              <w:left w:val="nil"/>
              <w:bottom w:val="single" w:sz="4" w:space="0" w:color="auto"/>
              <w:right w:val="single" w:sz="4" w:space="0" w:color="auto"/>
            </w:tcBorders>
            <w:shd w:val="clear" w:color="auto" w:fill="auto"/>
            <w:vAlign w:val="bottom"/>
          </w:tcPr>
          <w:p w14:paraId="12CB562E" w14:textId="2DE7A72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1DB5DB0F" w14:textId="1856750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Norwegian</w:t>
            </w:r>
          </w:p>
        </w:tc>
        <w:tc>
          <w:tcPr>
            <w:tcW w:w="460" w:type="dxa"/>
            <w:tcBorders>
              <w:top w:val="nil"/>
              <w:left w:val="nil"/>
              <w:bottom w:val="single" w:sz="4" w:space="0" w:color="auto"/>
              <w:right w:val="single" w:sz="4" w:space="0" w:color="auto"/>
            </w:tcBorders>
            <w:shd w:val="clear" w:color="auto" w:fill="auto"/>
            <w:vAlign w:val="bottom"/>
          </w:tcPr>
          <w:p w14:paraId="64A198B4" w14:textId="3CC75959"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87</w:t>
            </w:r>
          </w:p>
        </w:tc>
        <w:tc>
          <w:tcPr>
            <w:tcW w:w="2280" w:type="dxa"/>
            <w:tcBorders>
              <w:top w:val="nil"/>
              <w:left w:val="nil"/>
              <w:bottom w:val="single" w:sz="4" w:space="0" w:color="auto"/>
              <w:right w:val="single" w:sz="4" w:space="0" w:color="auto"/>
            </w:tcBorders>
            <w:shd w:val="clear" w:color="auto" w:fill="auto"/>
            <w:vAlign w:val="bottom"/>
          </w:tcPr>
          <w:p w14:paraId="266C0B75" w14:textId="17DCB384" w:rsidR="00111FCC" w:rsidRPr="008971CF" w:rsidRDefault="00111FCC" w:rsidP="00111FCC">
            <w:pPr>
              <w:jc w:val="left"/>
              <w:rPr>
                <w:rFonts w:eastAsia="Times New Roman"/>
                <w:color w:val="000000"/>
                <w:sz w:val="18"/>
                <w:szCs w:val="18"/>
                <w:lang w:eastAsia="en-GB"/>
              </w:rPr>
            </w:pPr>
            <w:r>
              <w:rPr>
                <w:rFonts w:eastAsia="Times New Roman"/>
                <w:color w:val="000000"/>
                <w:sz w:val="18"/>
                <w:szCs w:val="18"/>
                <w:lang w:eastAsia="en-GB"/>
              </w:rPr>
              <w:t>Vietnamese</w:t>
            </w:r>
          </w:p>
        </w:tc>
      </w:tr>
      <w:tr w:rsidR="00111FCC" w:rsidRPr="008971CF" w14:paraId="17114DE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7CC2AD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28</w:t>
            </w:r>
          </w:p>
        </w:tc>
        <w:tc>
          <w:tcPr>
            <w:tcW w:w="2280" w:type="dxa"/>
            <w:tcBorders>
              <w:top w:val="nil"/>
              <w:left w:val="nil"/>
              <w:bottom w:val="single" w:sz="4" w:space="0" w:color="auto"/>
              <w:right w:val="single" w:sz="4" w:space="0" w:color="auto"/>
            </w:tcBorders>
            <w:shd w:val="clear" w:color="auto" w:fill="auto"/>
            <w:noWrap/>
            <w:vAlign w:val="bottom"/>
            <w:hideMark/>
          </w:tcPr>
          <w:p w14:paraId="0E957C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French</w:t>
            </w:r>
          </w:p>
        </w:tc>
        <w:tc>
          <w:tcPr>
            <w:tcW w:w="460" w:type="dxa"/>
            <w:tcBorders>
              <w:top w:val="nil"/>
              <w:left w:val="nil"/>
              <w:bottom w:val="single" w:sz="4" w:space="0" w:color="auto"/>
              <w:right w:val="single" w:sz="4" w:space="0" w:color="auto"/>
            </w:tcBorders>
            <w:shd w:val="clear" w:color="auto" w:fill="auto"/>
            <w:vAlign w:val="bottom"/>
          </w:tcPr>
          <w:p w14:paraId="17D0BCFA" w14:textId="618AC63C"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3DEE7758" w14:textId="61BC090E"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Omani</w:t>
            </w:r>
          </w:p>
        </w:tc>
        <w:tc>
          <w:tcPr>
            <w:tcW w:w="460" w:type="dxa"/>
            <w:tcBorders>
              <w:top w:val="nil"/>
              <w:left w:val="nil"/>
              <w:bottom w:val="single" w:sz="4" w:space="0" w:color="auto"/>
              <w:right w:val="single" w:sz="4" w:space="0" w:color="auto"/>
            </w:tcBorders>
            <w:shd w:val="clear" w:color="auto" w:fill="auto"/>
            <w:vAlign w:val="bottom"/>
          </w:tcPr>
          <w:p w14:paraId="0065517A" w14:textId="660F2DC9" w:rsidR="00111FCC" w:rsidRPr="008971CF" w:rsidRDefault="00111FCC" w:rsidP="00111FCC">
            <w:pPr>
              <w:jc w:val="center"/>
              <w:rPr>
                <w:rFonts w:eastAsia="Times New Roman"/>
                <w:color w:val="000000"/>
                <w:sz w:val="18"/>
                <w:szCs w:val="18"/>
                <w:lang w:eastAsia="en-GB"/>
              </w:rPr>
            </w:pPr>
          </w:p>
        </w:tc>
        <w:tc>
          <w:tcPr>
            <w:tcW w:w="2280" w:type="dxa"/>
            <w:tcBorders>
              <w:top w:val="nil"/>
              <w:left w:val="nil"/>
              <w:bottom w:val="single" w:sz="4" w:space="0" w:color="auto"/>
              <w:right w:val="single" w:sz="4" w:space="0" w:color="auto"/>
            </w:tcBorders>
            <w:shd w:val="clear" w:color="auto" w:fill="auto"/>
            <w:noWrap/>
            <w:vAlign w:val="bottom"/>
          </w:tcPr>
          <w:p w14:paraId="49F35504" w14:textId="12B287C4" w:rsidR="00111FCC" w:rsidRPr="008971CF" w:rsidRDefault="00111FCC" w:rsidP="00111FCC">
            <w:pPr>
              <w:jc w:val="left"/>
              <w:rPr>
                <w:rFonts w:eastAsia="Times New Roman"/>
                <w:color w:val="000000"/>
                <w:sz w:val="18"/>
                <w:szCs w:val="18"/>
                <w:lang w:eastAsia="en-GB"/>
              </w:rPr>
            </w:pPr>
          </w:p>
        </w:tc>
      </w:tr>
      <w:tr w:rsidR="00111FCC" w:rsidRPr="008971CF" w14:paraId="14D089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E74C4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29</w:t>
            </w:r>
          </w:p>
        </w:tc>
        <w:tc>
          <w:tcPr>
            <w:tcW w:w="2280" w:type="dxa"/>
            <w:tcBorders>
              <w:top w:val="nil"/>
              <w:left w:val="nil"/>
              <w:bottom w:val="single" w:sz="4" w:space="0" w:color="auto"/>
              <w:right w:val="single" w:sz="4" w:space="0" w:color="auto"/>
            </w:tcBorders>
            <w:shd w:val="clear" w:color="auto" w:fill="auto"/>
            <w:noWrap/>
            <w:vAlign w:val="bottom"/>
            <w:hideMark/>
          </w:tcPr>
          <w:p w14:paraId="7D66D93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German</w:t>
            </w:r>
          </w:p>
        </w:tc>
        <w:tc>
          <w:tcPr>
            <w:tcW w:w="460" w:type="dxa"/>
            <w:tcBorders>
              <w:top w:val="nil"/>
              <w:left w:val="nil"/>
              <w:bottom w:val="single" w:sz="4" w:space="0" w:color="auto"/>
              <w:right w:val="single" w:sz="4" w:space="0" w:color="auto"/>
            </w:tcBorders>
            <w:shd w:val="clear" w:color="auto" w:fill="auto"/>
            <w:vAlign w:val="bottom"/>
          </w:tcPr>
          <w:p w14:paraId="6DA842D6" w14:textId="29A7E20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59</w:t>
            </w:r>
          </w:p>
        </w:tc>
        <w:tc>
          <w:tcPr>
            <w:tcW w:w="2280" w:type="dxa"/>
            <w:tcBorders>
              <w:top w:val="nil"/>
              <w:left w:val="nil"/>
              <w:bottom w:val="single" w:sz="4" w:space="0" w:color="auto"/>
              <w:right w:val="single" w:sz="4" w:space="0" w:color="auto"/>
            </w:tcBorders>
            <w:shd w:val="clear" w:color="auto" w:fill="auto"/>
            <w:vAlign w:val="bottom"/>
          </w:tcPr>
          <w:p w14:paraId="6B18F191" w14:textId="6EEEE3F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Pakistani</w:t>
            </w:r>
          </w:p>
        </w:tc>
        <w:tc>
          <w:tcPr>
            <w:tcW w:w="460" w:type="dxa"/>
            <w:tcBorders>
              <w:top w:val="nil"/>
              <w:left w:val="nil"/>
              <w:bottom w:val="single" w:sz="4" w:space="0" w:color="auto"/>
              <w:right w:val="single" w:sz="4" w:space="0" w:color="auto"/>
            </w:tcBorders>
            <w:shd w:val="clear" w:color="auto" w:fill="auto"/>
            <w:vAlign w:val="bottom"/>
            <w:hideMark/>
          </w:tcPr>
          <w:p w14:paraId="36F8422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6D0FDE5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r w:rsidR="00111FCC" w:rsidRPr="008971CF" w14:paraId="634A71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F4005A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30</w:t>
            </w:r>
          </w:p>
        </w:tc>
        <w:tc>
          <w:tcPr>
            <w:tcW w:w="2280" w:type="dxa"/>
            <w:tcBorders>
              <w:top w:val="nil"/>
              <w:left w:val="nil"/>
              <w:bottom w:val="single" w:sz="4" w:space="0" w:color="auto"/>
              <w:right w:val="single" w:sz="4" w:space="0" w:color="auto"/>
            </w:tcBorders>
            <w:shd w:val="clear" w:color="auto" w:fill="auto"/>
            <w:noWrap/>
            <w:vAlign w:val="bottom"/>
            <w:hideMark/>
          </w:tcPr>
          <w:p w14:paraId="7624A4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Ghanaian</w:t>
            </w:r>
          </w:p>
        </w:tc>
        <w:tc>
          <w:tcPr>
            <w:tcW w:w="460" w:type="dxa"/>
            <w:tcBorders>
              <w:top w:val="nil"/>
              <w:left w:val="nil"/>
              <w:bottom w:val="single" w:sz="4" w:space="0" w:color="auto"/>
              <w:right w:val="single" w:sz="4" w:space="0" w:color="auto"/>
            </w:tcBorders>
            <w:shd w:val="clear" w:color="auto" w:fill="auto"/>
            <w:vAlign w:val="bottom"/>
          </w:tcPr>
          <w:p w14:paraId="76BF8A90" w14:textId="2112ED6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2D33B4DE" w14:textId="3E0091F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Panamanian</w:t>
            </w:r>
          </w:p>
        </w:tc>
        <w:tc>
          <w:tcPr>
            <w:tcW w:w="460" w:type="dxa"/>
            <w:tcBorders>
              <w:top w:val="nil"/>
              <w:left w:val="nil"/>
              <w:bottom w:val="single" w:sz="4" w:space="0" w:color="auto"/>
              <w:right w:val="single" w:sz="4" w:space="0" w:color="auto"/>
            </w:tcBorders>
            <w:shd w:val="clear" w:color="auto" w:fill="auto"/>
            <w:vAlign w:val="bottom"/>
            <w:hideMark/>
          </w:tcPr>
          <w:p w14:paraId="33AE7A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47A014C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39F53A8D" w14:textId="77777777" w:rsidR="00D55B2B" w:rsidRDefault="00D55B2B" w:rsidP="00D55B2B"/>
    <w:p w14:paraId="0FD3F4A3" w14:textId="77777777" w:rsidR="00D55B2B" w:rsidRPr="00D55B2B" w:rsidRDefault="00D55B2B" w:rsidP="00D55B2B"/>
    <w:p w14:paraId="515CDAA5" w14:textId="77777777" w:rsidR="004040E0" w:rsidRDefault="004040E0" w:rsidP="004040E0"/>
    <w:p w14:paraId="723CC614" w14:textId="77777777" w:rsidR="00E16FDE" w:rsidRDefault="001B248F" w:rsidP="00946577">
      <w:pPr>
        <w:pStyle w:val="Heading2"/>
      </w:pPr>
      <w:r>
        <w:br w:type="page"/>
      </w:r>
      <w:r w:rsidR="00E16FDE">
        <w:lastRenderedPageBreak/>
        <w:t>Surface types</w:t>
      </w:r>
    </w:p>
    <w:p w14:paraId="2087DAD0" w14:textId="77777777" w:rsidR="00E16FDE" w:rsidRDefault="00E16FDE" w:rsidP="00FA7769"/>
    <w:p w14:paraId="16E2269F" w14:textId="77777777" w:rsidR="00E16FDE" w:rsidRDefault="00E16FDE" w:rsidP="00E16FDE">
      <w:r>
        <w:t>These types are from physics data and show what type of contact each wheel is experiencing.</w:t>
      </w:r>
    </w:p>
    <w:p w14:paraId="7CF0590E" w14:textId="77777777" w:rsidR="008971CF" w:rsidRDefault="008971CF" w:rsidP="00E16FDE"/>
    <w:tbl>
      <w:tblPr>
        <w:tblW w:w="2740" w:type="dxa"/>
        <w:tblInd w:w="93" w:type="dxa"/>
        <w:tblLook w:val="04A0" w:firstRow="1" w:lastRow="0" w:firstColumn="1" w:lastColumn="0" w:noHBand="0" w:noVBand="1"/>
      </w:tblPr>
      <w:tblGrid>
        <w:gridCol w:w="460"/>
        <w:gridCol w:w="2280"/>
      </w:tblGrid>
      <w:tr w:rsidR="008971CF" w:rsidRPr="008971CF" w14:paraId="4EF46801"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95703D"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1EFF9B45"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Surface</w:t>
            </w:r>
          </w:p>
        </w:tc>
      </w:tr>
      <w:tr w:rsidR="008971CF" w:rsidRPr="008971CF" w14:paraId="15010A7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46C23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62954EE8"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Tarmac</w:t>
            </w:r>
          </w:p>
        </w:tc>
      </w:tr>
      <w:tr w:rsidR="008971CF" w:rsidRPr="008971CF" w14:paraId="7E4C94A0"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AB46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3E75FA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Rumble strip</w:t>
            </w:r>
          </w:p>
        </w:tc>
      </w:tr>
      <w:tr w:rsidR="008971CF" w:rsidRPr="008971CF" w14:paraId="4D899D2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EEC8F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15A09BE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Concrete</w:t>
            </w:r>
          </w:p>
        </w:tc>
      </w:tr>
      <w:tr w:rsidR="008971CF" w:rsidRPr="008971CF" w14:paraId="4099CCD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5F79E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70D543E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Rock</w:t>
            </w:r>
          </w:p>
        </w:tc>
      </w:tr>
      <w:tr w:rsidR="008971CF" w:rsidRPr="008971CF" w14:paraId="22D8E55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4B75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380B416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Gravel</w:t>
            </w:r>
          </w:p>
        </w:tc>
      </w:tr>
      <w:tr w:rsidR="008971CF" w:rsidRPr="008971CF" w14:paraId="311F888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E3C533"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E111A0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Mud</w:t>
            </w:r>
          </w:p>
        </w:tc>
      </w:tr>
      <w:tr w:rsidR="008971CF" w:rsidRPr="008971CF" w14:paraId="44B4730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C5A00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3598DF1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Sand</w:t>
            </w:r>
          </w:p>
        </w:tc>
      </w:tr>
      <w:tr w:rsidR="008971CF" w:rsidRPr="008971CF" w14:paraId="0FDB1D5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9AE2B1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09B8C14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Grass</w:t>
            </w:r>
          </w:p>
        </w:tc>
      </w:tr>
      <w:tr w:rsidR="008971CF" w:rsidRPr="008971CF" w14:paraId="375FFDB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01E2C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764F6E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Water</w:t>
            </w:r>
          </w:p>
        </w:tc>
      </w:tr>
      <w:tr w:rsidR="008971CF" w:rsidRPr="008971CF" w14:paraId="348BBFF7"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9619F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3170196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Cobblestone</w:t>
            </w:r>
          </w:p>
        </w:tc>
      </w:tr>
      <w:tr w:rsidR="008971CF" w:rsidRPr="008971CF" w14:paraId="53A82B5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050330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FC1AA1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Metal</w:t>
            </w:r>
          </w:p>
        </w:tc>
      </w:tr>
      <w:tr w:rsidR="008971CF" w:rsidRPr="008971CF" w14:paraId="0F4DF66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94B99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65A1E7F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Ridged</w:t>
            </w:r>
          </w:p>
        </w:tc>
      </w:tr>
    </w:tbl>
    <w:p w14:paraId="3CF1D1C9" w14:textId="77777777" w:rsidR="008971CF" w:rsidRDefault="008971CF" w:rsidP="00E16FDE"/>
    <w:p w14:paraId="2409F11A" w14:textId="77777777" w:rsidR="00303FE2" w:rsidRDefault="00303FE2" w:rsidP="00946577">
      <w:pPr>
        <w:pStyle w:val="Heading2"/>
      </w:pPr>
      <w:bookmarkStart w:id="5" w:name="_Toc445979246"/>
      <w:bookmarkStart w:id="6" w:name="_Toc473546176"/>
      <w:r>
        <w:t>Button flags</w:t>
      </w:r>
    </w:p>
    <w:p w14:paraId="2C732732" w14:textId="77777777" w:rsidR="00303FE2" w:rsidRDefault="00303FE2" w:rsidP="00FA7769"/>
    <w:p w14:paraId="58B37E35" w14:textId="77777777" w:rsidR="00303FE2" w:rsidRDefault="00303FE2" w:rsidP="00303FE2">
      <w:r>
        <w:t>These flags are used in the telemetry packet to determine if any buttons are being held on the controlling device. If the value below logical ANDed with the button status is set then the corresponding button is being held.</w:t>
      </w:r>
    </w:p>
    <w:p w14:paraId="78FD974F" w14:textId="77777777" w:rsidR="008971CF" w:rsidRDefault="008971CF" w:rsidP="00303FE2"/>
    <w:tbl>
      <w:tblPr>
        <w:tblW w:w="3152" w:type="dxa"/>
        <w:tblInd w:w="93" w:type="dxa"/>
        <w:tblLook w:val="04A0" w:firstRow="1" w:lastRow="0" w:firstColumn="1" w:lastColumn="0" w:noHBand="0" w:noVBand="1"/>
      </w:tblPr>
      <w:tblGrid>
        <w:gridCol w:w="1172"/>
        <w:gridCol w:w="1980"/>
      </w:tblGrid>
      <w:tr w:rsidR="008971CF" w:rsidRPr="008971CF" w14:paraId="1504B1C6" w14:textId="77777777" w:rsidTr="003C0182">
        <w:trPr>
          <w:trHeight w:val="300"/>
        </w:trPr>
        <w:tc>
          <w:tcPr>
            <w:tcW w:w="11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2ACA8"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Bit Flag</w:t>
            </w:r>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02C685B9"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Button</w:t>
            </w:r>
          </w:p>
        </w:tc>
      </w:tr>
      <w:tr w:rsidR="008971CF" w:rsidRPr="008971CF" w14:paraId="75BF502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024A8CF" w14:textId="09F36B4B"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0001</w:t>
            </w:r>
          </w:p>
        </w:tc>
        <w:tc>
          <w:tcPr>
            <w:tcW w:w="1980" w:type="dxa"/>
            <w:tcBorders>
              <w:top w:val="nil"/>
              <w:left w:val="nil"/>
              <w:bottom w:val="single" w:sz="4" w:space="0" w:color="auto"/>
              <w:right w:val="single" w:sz="4" w:space="0" w:color="auto"/>
            </w:tcBorders>
            <w:shd w:val="clear" w:color="auto" w:fill="auto"/>
            <w:noWrap/>
            <w:vAlign w:val="bottom"/>
            <w:hideMark/>
          </w:tcPr>
          <w:p w14:paraId="496D00A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Cross or A</w:t>
            </w:r>
          </w:p>
        </w:tc>
      </w:tr>
      <w:tr w:rsidR="008971CF" w:rsidRPr="008971CF" w14:paraId="179DFC4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772AC34" w14:textId="6107964E"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0002</w:t>
            </w:r>
          </w:p>
        </w:tc>
        <w:tc>
          <w:tcPr>
            <w:tcW w:w="1980" w:type="dxa"/>
            <w:tcBorders>
              <w:top w:val="nil"/>
              <w:left w:val="nil"/>
              <w:bottom w:val="single" w:sz="4" w:space="0" w:color="auto"/>
              <w:right w:val="single" w:sz="4" w:space="0" w:color="auto"/>
            </w:tcBorders>
            <w:shd w:val="clear" w:color="auto" w:fill="auto"/>
            <w:noWrap/>
            <w:vAlign w:val="bottom"/>
            <w:hideMark/>
          </w:tcPr>
          <w:p w14:paraId="15451E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Triangle or Y</w:t>
            </w:r>
          </w:p>
        </w:tc>
      </w:tr>
      <w:tr w:rsidR="008971CF" w:rsidRPr="008971CF" w14:paraId="5C30FB1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2E36AA3" w14:textId="7BF48AE4"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0004</w:t>
            </w:r>
          </w:p>
        </w:tc>
        <w:tc>
          <w:tcPr>
            <w:tcW w:w="1980" w:type="dxa"/>
            <w:tcBorders>
              <w:top w:val="nil"/>
              <w:left w:val="nil"/>
              <w:bottom w:val="single" w:sz="4" w:space="0" w:color="auto"/>
              <w:right w:val="single" w:sz="4" w:space="0" w:color="auto"/>
            </w:tcBorders>
            <w:shd w:val="clear" w:color="auto" w:fill="auto"/>
            <w:noWrap/>
            <w:vAlign w:val="bottom"/>
            <w:hideMark/>
          </w:tcPr>
          <w:p w14:paraId="097EAF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Circle or B</w:t>
            </w:r>
          </w:p>
        </w:tc>
      </w:tr>
      <w:tr w:rsidR="008971CF" w:rsidRPr="008971CF" w14:paraId="3001408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E1D2D7E" w14:textId="6CE55852"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0008</w:t>
            </w:r>
          </w:p>
        </w:tc>
        <w:tc>
          <w:tcPr>
            <w:tcW w:w="1980" w:type="dxa"/>
            <w:tcBorders>
              <w:top w:val="nil"/>
              <w:left w:val="nil"/>
              <w:bottom w:val="single" w:sz="4" w:space="0" w:color="auto"/>
              <w:right w:val="single" w:sz="4" w:space="0" w:color="auto"/>
            </w:tcBorders>
            <w:shd w:val="clear" w:color="auto" w:fill="auto"/>
            <w:noWrap/>
            <w:vAlign w:val="bottom"/>
            <w:hideMark/>
          </w:tcPr>
          <w:p w14:paraId="20672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Square or X</w:t>
            </w:r>
          </w:p>
        </w:tc>
      </w:tr>
      <w:tr w:rsidR="008971CF" w:rsidRPr="008971CF" w14:paraId="4CDEB450"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B14D14F" w14:textId="5DC91B6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0010</w:t>
            </w:r>
          </w:p>
        </w:tc>
        <w:tc>
          <w:tcPr>
            <w:tcW w:w="1980" w:type="dxa"/>
            <w:tcBorders>
              <w:top w:val="nil"/>
              <w:left w:val="nil"/>
              <w:bottom w:val="single" w:sz="4" w:space="0" w:color="auto"/>
              <w:right w:val="single" w:sz="4" w:space="0" w:color="auto"/>
            </w:tcBorders>
            <w:shd w:val="clear" w:color="auto" w:fill="auto"/>
            <w:noWrap/>
            <w:vAlign w:val="bottom"/>
            <w:hideMark/>
          </w:tcPr>
          <w:p w14:paraId="28AE96D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Left</w:t>
            </w:r>
          </w:p>
        </w:tc>
      </w:tr>
      <w:tr w:rsidR="008971CF" w:rsidRPr="008971CF" w14:paraId="309A928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6B84FF6" w14:textId="423036EF"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0x0</w:t>
            </w:r>
            <w:r w:rsidR="003C0182">
              <w:rPr>
                <w:rFonts w:eastAsia="Times New Roman"/>
                <w:color w:val="000000"/>
                <w:sz w:val="18"/>
                <w:szCs w:val="18"/>
                <w:lang w:eastAsia="en-GB"/>
              </w:rPr>
              <w:t>0000</w:t>
            </w:r>
            <w:r w:rsidRPr="008971CF">
              <w:rPr>
                <w:rFonts w:eastAsia="Times New Roman"/>
                <w:color w:val="000000"/>
                <w:sz w:val="18"/>
                <w:szCs w:val="18"/>
                <w:lang w:eastAsia="en-GB"/>
              </w:rPr>
              <w:t>020</w:t>
            </w:r>
          </w:p>
        </w:tc>
        <w:tc>
          <w:tcPr>
            <w:tcW w:w="1980" w:type="dxa"/>
            <w:tcBorders>
              <w:top w:val="nil"/>
              <w:left w:val="nil"/>
              <w:bottom w:val="single" w:sz="4" w:space="0" w:color="auto"/>
              <w:right w:val="single" w:sz="4" w:space="0" w:color="auto"/>
            </w:tcBorders>
            <w:shd w:val="clear" w:color="auto" w:fill="auto"/>
            <w:noWrap/>
            <w:vAlign w:val="bottom"/>
            <w:hideMark/>
          </w:tcPr>
          <w:p w14:paraId="37E03D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Right</w:t>
            </w:r>
          </w:p>
        </w:tc>
      </w:tr>
      <w:tr w:rsidR="008971CF" w:rsidRPr="008971CF" w14:paraId="596D9192"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4F3E317" w14:textId="256C55B9"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0040</w:t>
            </w:r>
          </w:p>
        </w:tc>
        <w:tc>
          <w:tcPr>
            <w:tcW w:w="1980" w:type="dxa"/>
            <w:tcBorders>
              <w:top w:val="nil"/>
              <w:left w:val="nil"/>
              <w:bottom w:val="single" w:sz="4" w:space="0" w:color="auto"/>
              <w:right w:val="single" w:sz="4" w:space="0" w:color="auto"/>
            </w:tcBorders>
            <w:shd w:val="clear" w:color="auto" w:fill="auto"/>
            <w:noWrap/>
            <w:vAlign w:val="bottom"/>
            <w:hideMark/>
          </w:tcPr>
          <w:p w14:paraId="0B5BBCF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Up</w:t>
            </w:r>
          </w:p>
        </w:tc>
      </w:tr>
      <w:tr w:rsidR="008971CF" w:rsidRPr="008971CF" w14:paraId="5AE1F4E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B766435" w14:textId="23F2E8BD"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0080</w:t>
            </w:r>
          </w:p>
        </w:tc>
        <w:tc>
          <w:tcPr>
            <w:tcW w:w="1980" w:type="dxa"/>
            <w:tcBorders>
              <w:top w:val="nil"/>
              <w:left w:val="nil"/>
              <w:bottom w:val="single" w:sz="4" w:space="0" w:color="auto"/>
              <w:right w:val="single" w:sz="4" w:space="0" w:color="auto"/>
            </w:tcBorders>
            <w:shd w:val="clear" w:color="auto" w:fill="auto"/>
            <w:noWrap/>
            <w:vAlign w:val="bottom"/>
            <w:hideMark/>
          </w:tcPr>
          <w:p w14:paraId="67EF1AB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Down</w:t>
            </w:r>
          </w:p>
        </w:tc>
      </w:tr>
      <w:tr w:rsidR="008971CF" w:rsidRPr="008971CF" w14:paraId="5E9E8DE3"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97CB110" w14:textId="4659C21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0100</w:t>
            </w:r>
          </w:p>
        </w:tc>
        <w:tc>
          <w:tcPr>
            <w:tcW w:w="1980" w:type="dxa"/>
            <w:tcBorders>
              <w:top w:val="nil"/>
              <w:left w:val="nil"/>
              <w:bottom w:val="single" w:sz="4" w:space="0" w:color="auto"/>
              <w:right w:val="single" w:sz="4" w:space="0" w:color="auto"/>
            </w:tcBorders>
            <w:shd w:val="clear" w:color="auto" w:fill="auto"/>
            <w:noWrap/>
            <w:vAlign w:val="bottom"/>
            <w:hideMark/>
          </w:tcPr>
          <w:p w14:paraId="2FA16B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Options or Menu</w:t>
            </w:r>
          </w:p>
        </w:tc>
      </w:tr>
      <w:tr w:rsidR="008971CF" w:rsidRPr="008971CF" w14:paraId="0D98F4D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3B635A7" w14:textId="1A062F3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0200</w:t>
            </w:r>
          </w:p>
        </w:tc>
        <w:tc>
          <w:tcPr>
            <w:tcW w:w="1980" w:type="dxa"/>
            <w:tcBorders>
              <w:top w:val="nil"/>
              <w:left w:val="nil"/>
              <w:bottom w:val="single" w:sz="4" w:space="0" w:color="auto"/>
              <w:right w:val="single" w:sz="4" w:space="0" w:color="auto"/>
            </w:tcBorders>
            <w:shd w:val="clear" w:color="auto" w:fill="auto"/>
            <w:noWrap/>
            <w:vAlign w:val="bottom"/>
            <w:hideMark/>
          </w:tcPr>
          <w:p w14:paraId="003508A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L1 or LB</w:t>
            </w:r>
          </w:p>
        </w:tc>
      </w:tr>
      <w:tr w:rsidR="008971CF" w:rsidRPr="008971CF" w14:paraId="36FFD88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FF5823F" w14:textId="60ABFEC8"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0400</w:t>
            </w:r>
          </w:p>
        </w:tc>
        <w:tc>
          <w:tcPr>
            <w:tcW w:w="1980" w:type="dxa"/>
            <w:tcBorders>
              <w:top w:val="nil"/>
              <w:left w:val="nil"/>
              <w:bottom w:val="single" w:sz="4" w:space="0" w:color="auto"/>
              <w:right w:val="single" w:sz="4" w:space="0" w:color="auto"/>
            </w:tcBorders>
            <w:shd w:val="clear" w:color="auto" w:fill="auto"/>
            <w:noWrap/>
            <w:vAlign w:val="bottom"/>
            <w:hideMark/>
          </w:tcPr>
          <w:p w14:paraId="48927E3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R1 or RB</w:t>
            </w:r>
          </w:p>
        </w:tc>
      </w:tr>
      <w:tr w:rsidR="008971CF" w:rsidRPr="008971CF" w14:paraId="561B2DA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02335EC" w14:textId="2509B4AA"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0800</w:t>
            </w:r>
          </w:p>
        </w:tc>
        <w:tc>
          <w:tcPr>
            <w:tcW w:w="1980" w:type="dxa"/>
            <w:tcBorders>
              <w:top w:val="nil"/>
              <w:left w:val="nil"/>
              <w:bottom w:val="single" w:sz="4" w:space="0" w:color="auto"/>
              <w:right w:val="single" w:sz="4" w:space="0" w:color="auto"/>
            </w:tcBorders>
            <w:shd w:val="clear" w:color="auto" w:fill="auto"/>
            <w:noWrap/>
            <w:vAlign w:val="bottom"/>
            <w:hideMark/>
          </w:tcPr>
          <w:p w14:paraId="31D868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L2 or LT</w:t>
            </w:r>
          </w:p>
        </w:tc>
      </w:tr>
      <w:tr w:rsidR="008971CF" w:rsidRPr="008971CF" w14:paraId="5597F73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BB35574" w14:textId="4D88DD6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1000</w:t>
            </w:r>
          </w:p>
        </w:tc>
        <w:tc>
          <w:tcPr>
            <w:tcW w:w="1980" w:type="dxa"/>
            <w:tcBorders>
              <w:top w:val="nil"/>
              <w:left w:val="nil"/>
              <w:bottom w:val="single" w:sz="4" w:space="0" w:color="auto"/>
              <w:right w:val="single" w:sz="4" w:space="0" w:color="auto"/>
            </w:tcBorders>
            <w:shd w:val="clear" w:color="auto" w:fill="auto"/>
            <w:noWrap/>
            <w:vAlign w:val="bottom"/>
            <w:hideMark/>
          </w:tcPr>
          <w:p w14:paraId="59E231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R2 or RT</w:t>
            </w:r>
          </w:p>
        </w:tc>
      </w:tr>
      <w:tr w:rsidR="008971CF" w:rsidRPr="008971CF" w14:paraId="492B76A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1F4A6A4" w14:textId="0397143C"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2000</w:t>
            </w:r>
          </w:p>
        </w:tc>
        <w:tc>
          <w:tcPr>
            <w:tcW w:w="1980" w:type="dxa"/>
            <w:tcBorders>
              <w:top w:val="nil"/>
              <w:left w:val="nil"/>
              <w:bottom w:val="single" w:sz="4" w:space="0" w:color="auto"/>
              <w:right w:val="single" w:sz="4" w:space="0" w:color="auto"/>
            </w:tcBorders>
            <w:shd w:val="clear" w:color="auto" w:fill="auto"/>
            <w:noWrap/>
            <w:vAlign w:val="bottom"/>
            <w:hideMark/>
          </w:tcPr>
          <w:p w14:paraId="61A9C65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Left Stick Click</w:t>
            </w:r>
          </w:p>
        </w:tc>
      </w:tr>
      <w:tr w:rsidR="001C0583" w:rsidRPr="008971CF" w14:paraId="5D6FA5E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3640FA56" w14:textId="70765D8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4000</w:t>
            </w:r>
          </w:p>
        </w:tc>
        <w:tc>
          <w:tcPr>
            <w:tcW w:w="1980" w:type="dxa"/>
            <w:tcBorders>
              <w:top w:val="nil"/>
              <w:left w:val="nil"/>
              <w:bottom w:val="single" w:sz="4" w:space="0" w:color="auto"/>
              <w:right w:val="single" w:sz="4" w:space="0" w:color="auto"/>
            </w:tcBorders>
            <w:shd w:val="clear" w:color="auto" w:fill="auto"/>
            <w:noWrap/>
            <w:vAlign w:val="bottom"/>
          </w:tcPr>
          <w:p w14:paraId="75D091A0" w14:textId="6BD4D00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Right Stick Click</w:t>
            </w:r>
          </w:p>
        </w:tc>
      </w:tr>
      <w:tr w:rsidR="003C0182" w:rsidRPr="008971CF" w14:paraId="35F629B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E93CB11" w14:textId="01942C48"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00008</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6E1F80F" w14:textId="6133C2CF"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Left</w:t>
            </w:r>
          </w:p>
        </w:tc>
      </w:tr>
      <w:tr w:rsidR="003C0182" w:rsidRPr="008971CF" w14:paraId="6809BFE1"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6EFC7DBD" w14:textId="1FD9DC9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00010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6770A8D4" w14:textId="1B0D833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Right</w:t>
            </w:r>
          </w:p>
        </w:tc>
      </w:tr>
      <w:tr w:rsidR="003C0182" w:rsidRPr="008971CF" w14:paraId="505B0C7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13898A76" w14:textId="597BA5BC"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00020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1E9189AA" w14:textId="202D7E6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Up</w:t>
            </w:r>
          </w:p>
        </w:tc>
      </w:tr>
      <w:tr w:rsidR="003C0182" w:rsidRPr="008971CF" w14:paraId="586D88F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5605D92" w14:textId="3A5D565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lastRenderedPageBreak/>
              <w:t>0x</w:t>
            </w:r>
            <w:r>
              <w:rPr>
                <w:rFonts w:eastAsia="Times New Roman"/>
                <w:color w:val="000000"/>
                <w:sz w:val="18"/>
                <w:szCs w:val="18"/>
                <w:lang w:eastAsia="en-GB"/>
              </w:rPr>
              <w:t>000</w:t>
            </w:r>
            <w:r w:rsidRPr="008971CF">
              <w:rPr>
                <w:rFonts w:eastAsia="Times New Roman"/>
                <w:color w:val="000000"/>
                <w:sz w:val="18"/>
                <w:szCs w:val="18"/>
                <w:lang w:eastAsia="en-GB"/>
              </w:rPr>
              <w:t>4</w:t>
            </w:r>
            <w:r>
              <w:rPr>
                <w:rFonts w:eastAsia="Times New Roman"/>
                <w:color w:val="000000"/>
                <w:sz w:val="18"/>
                <w:szCs w:val="18"/>
                <w:lang w:eastAsia="en-GB"/>
              </w:rPr>
              <w:t>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CF259D8" w14:textId="5A4B59F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Down</w:t>
            </w:r>
          </w:p>
        </w:tc>
      </w:tr>
      <w:tr w:rsidR="003C0182" w:rsidRPr="008971CF" w14:paraId="18E931EE"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37416ED" w14:textId="7F561856"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00080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hideMark/>
          </w:tcPr>
          <w:p w14:paraId="37A03A4B" w14:textId="0E8C3628" w:rsidR="003C0182" w:rsidRPr="008971CF" w:rsidRDefault="003C0182" w:rsidP="003C0182">
            <w:pPr>
              <w:jc w:val="left"/>
              <w:rPr>
                <w:rFonts w:eastAsia="Times New Roman"/>
                <w:color w:val="000000"/>
                <w:sz w:val="18"/>
                <w:szCs w:val="18"/>
                <w:lang w:eastAsia="en-GB"/>
              </w:rPr>
            </w:pPr>
            <w:r>
              <w:rPr>
                <w:rFonts w:eastAsia="Times New Roman"/>
                <w:color w:val="000000"/>
                <w:sz w:val="18"/>
                <w:szCs w:val="18"/>
                <w:lang w:eastAsia="en-GB"/>
              </w:rPr>
              <w:t>Special</w:t>
            </w:r>
          </w:p>
        </w:tc>
      </w:tr>
    </w:tbl>
    <w:p w14:paraId="452D3367" w14:textId="77777777" w:rsidR="00013362" w:rsidRDefault="00013362" w:rsidP="001B248F">
      <w:pPr>
        <w:pStyle w:val="Heading1"/>
      </w:pPr>
      <w:bookmarkStart w:id="7" w:name="_Toc9352354"/>
    </w:p>
    <w:p w14:paraId="7219DC3E" w14:textId="77777777" w:rsidR="00777479" w:rsidRDefault="00777479" w:rsidP="00777479">
      <w:pPr>
        <w:pStyle w:val="Heading2"/>
      </w:pPr>
      <w:r>
        <w:t>Penalty types</w:t>
      </w:r>
    </w:p>
    <w:p w14:paraId="652330F4" w14:textId="77777777" w:rsidR="00777479" w:rsidRPr="00777479" w:rsidRDefault="00777479" w:rsidP="00777479"/>
    <w:tbl>
      <w:tblPr>
        <w:tblW w:w="5827" w:type="dxa"/>
        <w:tblInd w:w="93" w:type="dxa"/>
        <w:tblLook w:val="04A0" w:firstRow="1" w:lastRow="0" w:firstColumn="1" w:lastColumn="0" w:noHBand="0" w:noVBand="1"/>
      </w:tblPr>
      <w:tblGrid>
        <w:gridCol w:w="724"/>
        <w:gridCol w:w="5103"/>
      </w:tblGrid>
      <w:tr w:rsidR="00777479" w:rsidRPr="008971CF" w14:paraId="04855168" w14:textId="77777777" w:rsidTr="00E3690F">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219F95A"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5103" w:type="dxa"/>
            <w:tcBorders>
              <w:top w:val="single" w:sz="4" w:space="0" w:color="auto"/>
              <w:left w:val="nil"/>
              <w:bottom w:val="single" w:sz="4" w:space="0" w:color="auto"/>
              <w:right w:val="single" w:sz="4" w:space="0" w:color="auto"/>
            </w:tcBorders>
            <w:shd w:val="clear" w:color="000000" w:fill="D9D9D9"/>
            <w:noWrap/>
            <w:vAlign w:val="bottom"/>
            <w:hideMark/>
          </w:tcPr>
          <w:p w14:paraId="097FBD14"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Penalty meaning</w:t>
            </w:r>
          </w:p>
        </w:tc>
      </w:tr>
      <w:tr w:rsidR="00777479" w:rsidRPr="008971CF" w14:paraId="5AEB3A5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990AB8C"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5103" w:type="dxa"/>
            <w:tcBorders>
              <w:top w:val="nil"/>
              <w:left w:val="nil"/>
              <w:bottom w:val="single" w:sz="4" w:space="0" w:color="auto"/>
              <w:right w:val="single" w:sz="4" w:space="0" w:color="auto"/>
            </w:tcBorders>
            <w:shd w:val="clear" w:color="auto" w:fill="auto"/>
            <w:noWrap/>
            <w:vAlign w:val="bottom"/>
            <w:hideMark/>
          </w:tcPr>
          <w:p w14:paraId="0E11C625"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Drive through</w:t>
            </w:r>
          </w:p>
        </w:tc>
      </w:tr>
      <w:tr w:rsidR="00E3690F" w:rsidRPr="008971CF" w14:paraId="2FE9C87D"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D298DE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5103" w:type="dxa"/>
            <w:tcBorders>
              <w:top w:val="nil"/>
              <w:left w:val="nil"/>
              <w:bottom w:val="single" w:sz="4" w:space="0" w:color="auto"/>
              <w:right w:val="single" w:sz="4" w:space="0" w:color="auto"/>
            </w:tcBorders>
            <w:shd w:val="clear" w:color="auto" w:fill="auto"/>
            <w:noWrap/>
            <w:vAlign w:val="bottom"/>
          </w:tcPr>
          <w:p w14:paraId="0E355AD1"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Stop Go</w:t>
            </w:r>
          </w:p>
        </w:tc>
      </w:tr>
      <w:tr w:rsidR="00E3690F" w:rsidRPr="008971CF" w14:paraId="4AE2B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BD1E9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5103" w:type="dxa"/>
            <w:tcBorders>
              <w:top w:val="nil"/>
              <w:left w:val="nil"/>
              <w:bottom w:val="single" w:sz="4" w:space="0" w:color="auto"/>
              <w:right w:val="single" w:sz="4" w:space="0" w:color="auto"/>
            </w:tcBorders>
            <w:shd w:val="clear" w:color="auto" w:fill="auto"/>
            <w:noWrap/>
            <w:vAlign w:val="bottom"/>
          </w:tcPr>
          <w:p w14:paraId="104BE6D2"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Grid penalty</w:t>
            </w:r>
          </w:p>
        </w:tc>
      </w:tr>
      <w:tr w:rsidR="00E3690F" w:rsidRPr="008971CF" w14:paraId="39A7C4AC"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8D4AE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5103" w:type="dxa"/>
            <w:tcBorders>
              <w:top w:val="nil"/>
              <w:left w:val="nil"/>
              <w:bottom w:val="single" w:sz="4" w:space="0" w:color="auto"/>
              <w:right w:val="single" w:sz="4" w:space="0" w:color="auto"/>
            </w:tcBorders>
            <w:shd w:val="clear" w:color="auto" w:fill="auto"/>
            <w:noWrap/>
            <w:vAlign w:val="bottom"/>
          </w:tcPr>
          <w:p w14:paraId="257FFA0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Penalty reminder</w:t>
            </w:r>
          </w:p>
        </w:tc>
      </w:tr>
      <w:tr w:rsidR="00E3690F" w:rsidRPr="008971CF" w14:paraId="2C29C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30C410"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5103" w:type="dxa"/>
            <w:tcBorders>
              <w:top w:val="nil"/>
              <w:left w:val="nil"/>
              <w:bottom w:val="single" w:sz="4" w:space="0" w:color="auto"/>
              <w:right w:val="single" w:sz="4" w:space="0" w:color="auto"/>
            </w:tcBorders>
            <w:shd w:val="clear" w:color="auto" w:fill="auto"/>
            <w:noWrap/>
            <w:vAlign w:val="bottom"/>
          </w:tcPr>
          <w:p w14:paraId="0DDE81E4"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Time penalty</w:t>
            </w:r>
          </w:p>
        </w:tc>
      </w:tr>
      <w:tr w:rsidR="00E3690F" w:rsidRPr="008971CF" w14:paraId="52851359"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9BE1D1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5103" w:type="dxa"/>
            <w:tcBorders>
              <w:top w:val="nil"/>
              <w:left w:val="nil"/>
              <w:bottom w:val="single" w:sz="4" w:space="0" w:color="auto"/>
              <w:right w:val="single" w:sz="4" w:space="0" w:color="auto"/>
            </w:tcBorders>
            <w:shd w:val="clear" w:color="auto" w:fill="auto"/>
            <w:noWrap/>
            <w:vAlign w:val="bottom"/>
          </w:tcPr>
          <w:p w14:paraId="6D6EE64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Warning</w:t>
            </w:r>
          </w:p>
        </w:tc>
      </w:tr>
      <w:tr w:rsidR="00E3690F" w:rsidRPr="008971CF" w14:paraId="42A41E6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6442A5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5103" w:type="dxa"/>
            <w:tcBorders>
              <w:top w:val="nil"/>
              <w:left w:val="nil"/>
              <w:bottom w:val="single" w:sz="4" w:space="0" w:color="auto"/>
              <w:right w:val="single" w:sz="4" w:space="0" w:color="auto"/>
            </w:tcBorders>
            <w:shd w:val="clear" w:color="auto" w:fill="auto"/>
            <w:noWrap/>
            <w:vAlign w:val="bottom"/>
          </w:tcPr>
          <w:p w14:paraId="1019A38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Disqualified</w:t>
            </w:r>
          </w:p>
        </w:tc>
      </w:tr>
      <w:tr w:rsidR="00E3690F" w:rsidRPr="008971CF" w14:paraId="0D94A0CB"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D30435F"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5103" w:type="dxa"/>
            <w:tcBorders>
              <w:top w:val="nil"/>
              <w:left w:val="nil"/>
              <w:bottom w:val="single" w:sz="4" w:space="0" w:color="auto"/>
              <w:right w:val="single" w:sz="4" w:space="0" w:color="auto"/>
            </w:tcBorders>
            <w:shd w:val="clear" w:color="auto" w:fill="auto"/>
            <w:noWrap/>
            <w:vAlign w:val="bottom"/>
          </w:tcPr>
          <w:p w14:paraId="2F954C1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Removed from formation lap</w:t>
            </w:r>
          </w:p>
        </w:tc>
      </w:tr>
      <w:tr w:rsidR="00E3690F" w:rsidRPr="008971CF" w14:paraId="619C4357"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E9331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5103" w:type="dxa"/>
            <w:tcBorders>
              <w:top w:val="nil"/>
              <w:left w:val="nil"/>
              <w:bottom w:val="single" w:sz="4" w:space="0" w:color="auto"/>
              <w:right w:val="single" w:sz="4" w:space="0" w:color="auto"/>
            </w:tcBorders>
            <w:shd w:val="clear" w:color="auto" w:fill="auto"/>
            <w:noWrap/>
            <w:vAlign w:val="bottom"/>
          </w:tcPr>
          <w:p w14:paraId="2259945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Parked too long timer</w:t>
            </w:r>
          </w:p>
        </w:tc>
      </w:tr>
      <w:tr w:rsidR="00E3690F" w:rsidRPr="008971CF" w14:paraId="45C101E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D03EDE"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5103" w:type="dxa"/>
            <w:tcBorders>
              <w:top w:val="nil"/>
              <w:left w:val="nil"/>
              <w:bottom w:val="single" w:sz="4" w:space="0" w:color="auto"/>
              <w:right w:val="single" w:sz="4" w:space="0" w:color="auto"/>
            </w:tcBorders>
            <w:shd w:val="clear" w:color="auto" w:fill="auto"/>
            <w:noWrap/>
            <w:vAlign w:val="bottom"/>
          </w:tcPr>
          <w:p w14:paraId="4A08917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Tyre regulations</w:t>
            </w:r>
          </w:p>
        </w:tc>
      </w:tr>
      <w:tr w:rsidR="00E3690F" w:rsidRPr="008971CF" w14:paraId="7E1B3405"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873EBC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5103" w:type="dxa"/>
            <w:tcBorders>
              <w:top w:val="nil"/>
              <w:left w:val="nil"/>
              <w:bottom w:val="single" w:sz="4" w:space="0" w:color="auto"/>
              <w:right w:val="single" w:sz="4" w:space="0" w:color="auto"/>
            </w:tcBorders>
            <w:shd w:val="clear" w:color="auto" w:fill="auto"/>
            <w:noWrap/>
            <w:vAlign w:val="bottom"/>
          </w:tcPr>
          <w:p w14:paraId="3229868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lap invalidated</w:t>
            </w:r>
          </w:p>
        </w:tc>
      </w:tr>
      <w:tr w:rsidR="00E3690F" w:rsidRPr="008971CF" w14:paraId="615AAC4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A7A67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5103" w:type="dxa"/>
            <w:tcBorders>
              <w:top w:val="nil"/>
              <w:left w:val="nil"/>
              <w:bottom w:val="single" w:sz="4" w:space="0" w:color="auto"/>
              <w:right w:val="single" w:sz="4" w:space="0" w:color="auto"/>
            </w:tcBorders>
            <w:shd w:val="clear" w:color="auto" w:fill="auto"/>
            <w:noWrap/>
            <w:vAlign w:val="bottom"/>
          </w:tcPr>
          <w:p w14:paraId="5EAB013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w:t>
            </w:r>
          </w:p>
        </w:tc>
      </w:tr>
      <w:tr w:rsidR="00E3690F" w:rsidRPr="008971CF" w14:paraId="11E369D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E8F8E4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5103" w:type="dxa"/>
            <w:tcBorders>
              <w:top w:val="nil"/>
              <w:left w:val="nil"/>
              <w:bottom w:val="single" w:sz="4" w:space="0" w:color="auto"/>
              <w:right w:val="single" w:sz="4" w:space="0" w:color="auto"/>
            </w:tcBorders>
            <w:shd w:val="clear" w:color="auto" w:fill="auto"/>
            <w:noWrap/>
            <w:vAlign w:val="bottom"/>
          </w:tcPr>
          <w:p w14:paraId="145166DA" w14:textId="77777777" w:rsidR="00E3690F" w:rsidRP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lap invalidated without reason</w:t>
            </w:r>
          </w:p>
        </w:tc>
      </w:tr>
      <w:tr w:rsidR="00E3690F" w:rsidRPr="008971CF" w14:paraId="00F4D3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5F991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5103" w:type="dxa"/>
            <w:tcBorders>
              <w:top w:val="nil"/>
              <w:left w:val="nil"/>
              <w:bottom w:val="single" w:sz="4" w:space="0" w:color="auto"/>
              <w:right w:val="single" w:sz="4" w:space="0" w:color="auto"/>
            </w:tcBorders>
            <w:shd w:val="clear" w:color="auto" w:fill="auto"/>
            <w:noWrap/>
            <w:vAlign w:val="bottom"/>
          </w:tcPr>
          <w:p w14:paraId="5A802413"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 without reason</w:t>
            </w:r>
          </w:p>
        </w:tc>
      </w:tr>
      <w:tr w:rsidR="00E3690F" w:rsidRPr="008971CF" w14:paraId="739BEAA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B594319"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5103" w:type="dxa"/>
            <w:tcBorders>
              <w:top w:val="nil"/>
              <w:left w:val="nil"/>
              <w:bottom w:val="single" w:sz="4" w:space="0" w:color="auto"/>
              <w:right w:val="single" w:sz="4" w:space="0" w:color="auto"/>
            </w:tcBorders>
            <w:shd w:val="clear" w:color="auto" w:fill="auto"/>
            <w:noWrap/>
            <w:vAlign w:val="bottom"/>
          </w:tcPr>
          <w:p w14:paraId="3A6FF1CC"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w:t>
            </w:r>
          </w:p>
        </w:tc>
      </w:tr>
      <w:tr w:rsidR="00E3690F" w:rsidRPr="008971CF" w14:paraId="1112F97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854CA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5103" w:type="dxa"/>
            <w:tcBorders>
              <w:top w:val="nil"/>
              <w:left w:val="nil"/>
              <w:bottom w:val="single" w:sz="4" w:space="0" w:color="auto"/>
              <w:right w:val="single" w:sz="4" w:space="0" w:color="auto"/>
            </w:tcBorders>
            <w:shd w:val="clear" w:color="auto" w:fill="auto"/>
            <w:noWrap/>
            <w:vAlign w:val="bottom"/>
          </w:tcPr>
          <w:p w14:paraId="77DA699F"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 without reason</w:t>
            </w:r>
          </w:p>
        </w:tc>
      </w:tr>
      <w:tr w:rsidR="00E3690F" w:rsidRPr="008971CF" w14:paraId="394515A0"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FA0CA6"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5103" w:type="dxa"/>
            <w:tcBorders>
              <w:top w:val="nil"/>
              <w:left w:val="nil"/>
              <w:bottom w:val="single" w:sz="4" w:space="0" w:color="auto"/>
              <w:right w:val="single" w:sz="4" w:space="0" w:color="auto"/>
            </w:tcBorders>
            <w:shd w:val="clear" w:color="auto" w:fill="auto"/>
            <w:noWrap/>
            <w:vAlign w:val="bottom"/>
          </w:tcPr>
          <w:p w14:paraId="56C406C8"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Retired</w:t>
            </w:r>
          </w:p>
        </w:tc>
      </w:tr>
      <w:tr w:rsidR="00E3690F" w:rsidRPr="008971CF" w14:paraId="5BA6CF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5B755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5103" w:type="dxa"/>
            <w:tcBorders>
              <w:top w:val="nil"/>
              <w:left w:val="nil"/>
              <w:bottom w:val="single" w:sz="4" w:space="0" w:color="auto"/>
              <w:right w:val="single" w:sz="4" w:space="0" w:color="auto"/>
            </w:tcBorders>
            <w:shd w:val="clear" w:color="auto" w:fill="auto"/>
            <w:noWrap/>
            <w:vAlign w:val="bottom"/>
          </w:tcPr>
          <w:p w14:paraId="11B158C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bl>
    <w:p w14:paraId="296A0D71" w14:textId="77777777" w:rsidR="00777479" w:rsidRDefault="00777479" w:rsidP="00777479"/>
    <w:p w14:paraId="64926231" w14:textId="77777777" w:rsidR="00F845E2" w:rsidRDefault="00F845E2" w:rsidP="00777479">
      <w:pPr>
        <w:pStyle w:val="Heading2"/>
      </w:pPr>
    </w:p>
    <w:p w14:paraId="5ECDF034" w14:textId="77777777" w:rsidR="00777479" w:rsidRPr="00777479" w:rsidRDefault="00777479" w:rsidP="00777479">
      <w:pPr>
        <w:pStyle w:val="Heading2"/>
      </w:pPr>
      <w:r>
        <w:t>Infringement types</w:t>
      </w:r>
    </w:p>
    <w:p w14:paraId="1D84E524" w14:textId="77777777" w:rsidR="00777479" w:rsidRPr="00777479" w:rsidRDefault="00777479" w:rsidP="00777479"/>
    <w:tbl>
      <w:tblPr>
        <w:tblW w:w="8237" w:type="dxa"/>
        <w:tblInd w:w="93" w:type="dxa"/>
        <w:tblLook w:val="04A0" w:firstRow="1" w:lastRow="0" w:firstColumn="1" w:lastColumn="0" w:noHBand="0" w:noVBand="1"/>
      </w:tblPr>
      <w:tblGrid>
        <w:gridCol w:w="724"/>
        <w:gridCol w:w="7513"/>
      </w:tblGrid>
      <w:tr w:rsidR="00777479" w:rsidRPr="008971CF" w14:paraId="1C6117A9" w14:textId="77777777" w:rsidTr="00777479">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575F49"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7513" w:type="dxa"/>
            <w:tcBorders>
              <w:top w:val="single" w:sz="4" w:space="0" w:color="auto"/>
              <w:left w:val="nil"/>
              <w:bottom w:val="single" w:sz="4" w:space="0" w:color="auto"/>
              <w:right w:val="single" w:sz="4" w:space="0" w:color="auto"/>
            </w:tcBorders>
            <w:shd w:val="clear" w:color="000000" w:fill="D9D9D9"/>
            <w:noWrap/>
            <w:vAlign w:val="bottom"/>
            <w:hideMark/>
          </w:tcPr>
          <w:p w14:paraId="48EF38C1"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Infring</w:t>
            </w:r>
            <w:r w:rsidR="007961DE">
              <w:rPr>
                <w:rFonts w:eastAsia="Times New Roman"/>
                <w:b/>
                <w:bCs/>
                <w:color w:val="000000"/>
                <w:lang w:eastAsia="en-GB"/>
              </w:rPr>
              <w:t>e</w:t>
            </w:r>
            <w:r>
              <w:rPr>
                <w:rFonts w:eastAsia="Times New Roman"/>
                <w:b/>
                <w:bCs/>
                <w:color w:val="000000"/>
                <w:lang w:eastAsia="en-GB"/>
              </w:rPr>
              <w:t>ment meaning</w:t>
            </w:r>
          </w:p>
        </w:tc>
      </w:tr>
      <w:tr w:rsidR="00777479" w:rsidRPr="008971CF" w14:paraId="4E8B20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53D5762D"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7513" w:type="dxa"/>
            <w:tcBorders>
              <w:top w:val="nil"/>
              <w:left w:val="nil"/>
              <w:bottom w:val="single" w:sz="4" w:space="0" w:color="auto"/>
              <w:right w:val="single" w:sz="4" w:space="0" w:color="auto"/>
            </w:tcBorders>
            <w:shd w:val="clear" w:color="auto" w:fill="auto"/>
            <w:noWrap/>
            <w:vAlign w:val="bottom"/>
            <w:hideMark/>
          </w:tcPr>
          <w:p w14:paraId="3F2376A3" w14:textId="77777777" w:rsidR="00777479"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slow driving</w:t>
            </w:r>
          </w:p>
        </w:tc>
      </w:tr>
      <w:tr w:rsidR="00F845E2" w:rsidRPr="008971CF" w14:paraId="769A281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A6443E8" w14:textId="77777777" w:rsid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038DEBC2" w14:textId="77777777" w:rsidR="00F845E2"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wrong way driving</w:t>
            </w:r>
          </w:p>
        </w:tc>
      </w:tr>
      <w:tr w:rsidR="00F845E2" w:rsidRPr="008971CF" w14:paraId="03AFBCE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30130E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2FBD13D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Reversing off the start line</w:t>
            </w:r>
          </w:p>
        </w:tc>
      </w:tr>
      <w:tr w:rsidR="00F845E2" w:rsidRPr="008971CF" w14:paraId="53126A8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7EDFB67"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4FD254F7"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Big Collision</w:t>
            </w:r>
          </w:p>
        </w:tc>
      </w:tr>
      <w:tr w:rsidR="00F845E2" w:rsidRPr="008971CF" w14:paraId="20DECBC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48EE03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783B956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Small Collision</w:t>
            </w:r>
          </w:p>
        </w:tc>
      </w:tr>
      <w:tr w:rsidR="00F845E2" w:rsidRPr="008971CF" w14:paraId="7279420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E3CA92D"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1832DDF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single</w:t>
            </w:r>
          </w:p>
        </w:tc>
      </w:tr>
      <w:tr w:rsidR="00F845E2" w:rsidRPr="008971CF" w14:paraId="57D4820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E74B28"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343B08F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multiple</w:t>
            </w:r>
          </w:p>
        </w:tc>
      </w:tr>
      <w:tr w:rsidR="00F845E2" w:rsidRPr="008971CF" w14:paraId="15B8156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E8C9E76" w14:textId="77777777" w:rsidR="00F845E2" w:rsidRDefault="001E68E2"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43A7C186"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gained time</w:t>
            </w:r>
          </w:p>
        </w:tc>
      </w:tr>
      <w:tr w:rsidR="00F845E2" w:rsidRPr="008971CF" w14:paraId="79BDB7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1A2DEB"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516062DE"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single</w:t>
            </w:r>
          </w:p>
        </w:tc>
      </w:tr>
      <w:tr w:rsidR="00F845E2" w:rsidRPr="008971CF" w14:paraId="42F72C9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E4745FC"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7513" w:type="dxa"/>
            <w:tcBorders>
              <w:top w:val="nil"/>
              <w:left w:val="nil"/>
              <w:bottom w:val="single" w:sz="4" w:space="0" w:color="auto"/>
              <w:right w:val="single" w:sz="4" w:space="0" w:color="auto"/>
            </w:tcBorders>
            <w:shd w:val="clear" w:color="auto" w:fill="auto"/>
            <w:noWrap/>
            <w:vAlign w:val="bottom"/>
          </w:tcPr>
          <w:p w14:paraId="0F54CAD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multiple</w:t>
            </w:r>
          </w:p>
        </w:tc>
      </w:tr>
      <w:tr w:rsidR="00F845E2" w:rsidRPr="008971CF" w14:paraId="568C82F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759DE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7513" w:type="dxa"/>
            <w:tcBorders>
              <w:top w:val="nil"/>
              <w:left w:val="nil"/>
              <w:bottom w:val="single" w:sz="4" w:space="0" w:color="auto"/>
              <w:right w:val="single" w:sz="4" w:space="0" w:color="auto"/>
            </w:tcBorders>
            <w:shd w:val="clear" w:color="auto" w:fill="auto"/>
            <w:noWrap/>
            <w:vAlign w:val="bottom"/>
          </w:tcPr>
          <w:p w14:paraId="7E387279"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Crossed pit exit lane</w:t>
            </w:r>
          </w:p>
        </w:tc>
      </w:tr>
      <w:tr w:rsidR="00F845E2" w:rsidRPr="008971CF" w14:paraId="308C777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788427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7513" w:type="dxa"/>
            <w:tcBorders>
              <w:top w:val="nil"/>
              <w:left w:val="nil"/>
              <w:bottom w:val="single" w:sz="4" w:space="0" w:color="auto"/>
              <w:right w:val="single" w:sz="4" w:space="0" w:color="auto"/>
            </w:tcBorders>
            <w:shd w:val="clear" w:color="auto" w:fill="auto"/>
            <w:noWrap/>
            <w:vAlign w:val="bottom"/>
          </w:tcPr>
          <w:p w14:paraId="716AFD83"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blue flags</w:t>
            </w:r>
          </w:p>
        </w:tc>
      </w:tr>
      <w:tr w:rsidR="00F845E2" w:rsidRPr="008971CF" w14:paraId="1A091F2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7CFC0D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7513" w:type="dxa"/>
            <w:tcBorders>
              <w:top w:val="nil"/>
              <w:left w:val="nil"/>
              <w:bottom w:val="single" w:sz="4" w:space="0" w:color="auto"/>
              <w:right w:val="single" w:sz="4" w:space="0" w:color="auto"/>
            </w:tcBorders>
            <w:shd w:val="clear" w:color="auto" w:fill="auto"/>
            <w:noWrap/>
            <w:vAlign w:val="bottom"/>
          </w:tcPr>
          <w:p w14:paraId="18268D58"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yellow flags</w:t>
            </w:r>
          </w:p>
        </w:tc>
      </w:tr>
      <w:tr w:rsidR="00F845E2" w:rsidRPr="008971CF" w14:paraId="3745213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FC8E6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lastRenderedPageBreak/>
              <w:t>13</w:t>
            </w:r>
          </w:p>
        </w:tc>
        <w:tc>
          <w:tcPr>
            <w:tcW w:w="7513" w:type="dxa"/>
            <w:tcBorders>
              <w:top w:val="nil"/>
              <w:left w:val="nil"/>
              <w:bottom w:val="single" w:sz="4" w:space="0" w:color="auto"/>
              <w:right w:val="single" w:sz="4" w:space="0" w:color="auto"/>
            </w:tcBorders>
            <w:shd w:val="clear" w:color="auto" w:fill="auto"/>
            <w:noWrap/>
            <w:vAlign w:val="bottom"/>
          </w:tcPr>
          <w:p w14:paraId="75F0F07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drive through</w:t>
            </w:r>
          </w:p>
        </w:tc>
      </w:tr>
      <w:tr w:rsidR="00F845E2" w:rsidRPr="008971CF" w14:paraId="7D8B2F0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178EF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7513" w:type="dxa"/>
            <w:tcBorders>
              <w:top w:val="nil"/>
              <w:left w:val="nil"/>
              <w:bottom w:val="single" w:sz="4" w:space="0" w:color="auto"/>
              <w:right w:val="single" w:sz="4" w:space="0" w:color="auto"/>
            </w:tcBorders>
            <w:shd w:val="clear" w:color="auto" w:fill="auto"/>
            <w:noWrap/>
            <w:vAlign w:val="bottom"/>
          </w:tcPr>
          <w:p w14:paraId="0CD5B4F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Too many drive throughs</w:t>
            </w:r>
          </w:p>
        </w:tc>
      </w:tr>
      <w:tr w:rsidR="00F845E2" w:rsidRPr="008971CF" w14:paraId="0C446C4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F98298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7513" w:type="dxa"/>
            <w:tcBorders>
              <w:top w:val="nil"/>
              <w:left w:val="nil"/>
              <w:bottom w:val="single" w:sz="4" w:space="0" w:color="auto"/>
              <w:right w:val="single" w:sz="4" w:space="0" w:color="auto"/>
            </w:tcBorders>
            <w:shd w:val="clear" w:color="auto" w:fill="auto"/>
            <w:noWrap/>
            <w:vAlign w:val="bottom"/>
          </w:tcPr>
          <w:p w14:paraId="6B7F4344"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within n laps</w:t>
            </w:r>
          </w:p>
        </w:tc>
      </w:tr>
      <w:tr w:rsidR="00F845E2" w:rsidRPr="008971CF" w14:paraId="1D765C18"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7F9F0D3"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7513" w:type="dxa"/>
            <w:tcBorders>
              <w:top w:val="nil"/>
              <w:left w:val="nil"/>
              <w:bottom w:val="single" w:sz="4" w:space="0" w:color="auto"/>
              <w:right w:val="single" w:sz="4" w:space="0" w:color="auto"/>
            </w:tcBorders>
            <w:shd w:val="clear" w:color="auto" w:fill="auto"/>
            <w:noWrap/>
            <w:vAlign w:val="bottom"/>
          </w:tcPr>
          <w:p w14:paraId="0A98A81F"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this lap</w:t>
            </w:r>
          </w:p>
        </w:tc>
      </w:tr>
      <w:tr w:rsidR="00F845E2" w:rsidRPr="008971CF" w14:paraId="305C5AB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0B7CC5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7513" w:type="dxa"/>
            <w:tcBorders>
              <w:top w:val="nil"/>
              <w:left w:val="nil"/>
              <w:bottom w:val="single" w:sz="4" w:space="0" w:color="auto"/>
              <w:right w:val="single" w:sz="4" w:space="0" w:color="auto"/>
            </w:tcBorders>
            <w:shd w:val="clear" w:color="auto" w:fill="auto"/>
            <w:noWrap/>
            <w:vAlign w:val="bottom"/>
          </w:tcPr>
          <w:p w14:paraId="0627650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Pit lane speeding</w:t>
            </w:r>
          </w:p>
        </w:tc>
      </w:tr>
      <w:tr w:rsidR="00F845E2" w:rsidRPr="008971CF" w14:paraId="4A26812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2112B1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18</w:t>
            </w:r>
          </w:p>
        </w:tc>
        <w:tc>
          <w:tcPr>
            <w:tcW w:w="7513" w:type="dxa"/>
            <w:tcBorders>
              <w:top w:val="nil"/>
              <w:left w:val="nil"/>
              <w:bottom w:val="single" w:sz="4" w:space="0" w:color="auto"/>
              <w:right w:val="single" w:sz="4" w:space="0" w:color="auto"/>
            </w:tcBorders>
            <w:shd w:val="clear" w:color="auto" w:fill="auto"/>
            <w:noWrap/>
            <w:vAlign w:val="bottom"/>
          </w:tcPr>
          <w:p w14:paraId="47B01BC7"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Parked for too long</w:t>
            </w:r>
          </w:p>
        </w:tc>
      </w:tr>
      <w:tr w:rsidR="00F845E2" w:rsidRPr="008971CF" w14:paraId="75FF437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348EA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19</w:t>
            </w:r>
          </w:p>
        </w:tc>
        <w:tc>
          <w:tcPr>
            <w:tcW w:w="7513" w:type="dxa"/>
            <w:tcBorders>
              <w:top w:val="nil"/>
              <w:left w:val="nil"/>
              <w:bottom w:val="single" w:sz="4" w:space="0" w:color="auto"/>
              <w:right w:val="single" w:sz="4" w:space="0" w:color="auto"/>
            </w:tcBorders>
            <w:shd w:val="clear" w:color="auto" w:fill="auto"/>
            <w:noWrap/>
            <w:vAlign w:val="bottom"/>
          </w:tcPr>
          <w:p w14:paraId="75526BD2"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tyre regulations</w:t>
            </w:r>
          </w:p>
        </w:tc>
      </w:tr>
      <w:tr w:rsidR="00F845E2" w:rsidRPr="008971CF" w14:paraId="34C99A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CD0F9"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20</w:t>
            </w:r>
          </w:p>
        </w:tc>
        <w:tc>
          <w:tcPr>
            <w:tcW w:w="7513" w:type="dxa"/>
            <w:tcBorders>
              <w:top w:val="nil"/>
              <w:left w:val="nil"/>
              <w:bottom w:val="single" w:sz="4" w:space="0" w:color="auto"/>
              <w:right w:val="single" w:sz="4" w:space="0" w:color="auto"/>
            </w:tcBorders>
            <w:shd w:val="clear" w:color="auto" w:fill="auto"/>
            <w:noWrap/>
            <w:vAlign w:val="bottom"/>
          </w:tcPr>
          <w:p w14:paraId="3879D412"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Too many penalties</w:t>
            </w:r>
          </w:p>
        </w:tc>
      </w:tr>
      <w:tr w:rsidR="00F845E2" w:rsidRPr="008971CF" w14:paraId="2D4B61A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54438EF"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21</w:t>
            </w:r>
          </w:p>
        </w:tc>
        <w:tc>
          <w:tcPr>
            <w:tcW w:w="7513" w:type="dxa"/>
            <w:tcBorders>
              <w:top w:val="nil"/>
              <w:left w:val="nil"/>
              <w:bottom w:val="single" w:sz="4" w:space="0" w:color="auto"/>
              <w:right w:val="single" w:sz="4" w:space="0" w:color="auto"/>
            </w:tcBorders>
            <w:shd w:val="clear" w:color="auto" w:fill="auto"/>
            <w:noWrap/>
            <w:vAlign w:val="bottom"/>
          </w:tcPr>
          <w:p w14:paraId="154904D7"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Multiple warnings</w:t>
            </w:r>
          </w:p>
        </w:tc>
      </w:tr>
      <w:tr w:rsidR="00F845E2" w:rsidRPr="008971CF" w14:paraId="3B7A473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EF252E"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22</w:t>
            </w:r>
          </w:p>
        </w:tc>
        <w:tc>
          <w:tcPr>
            <w:tcW w:w="7513" w:type="dxa"/>
            <w:tcBorders>
              <w:top w:val="nil"/>
              <w:left w:val="nil"/>
              <w:bottom w:val="single" w:sz="4" w:space="0" w:color="auto"/>
              <w:right w:val="single" w:sz="4" w:space="0" w:color="auto"/>
            </w:tcBorders>
            <w:shd w:val="clear" w:color="auto" w:fill="auto"/>
            <w:noWrap/>
            <w:vAlign w:val="bottom"/>
          </w:tcPr>
          <w:p w14:paraId="54722ECD"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Approaching disqualification</w:t>
            </w:r>
          </w:p>
        </w:tc>
      </w:tr>
      <w:tr w:rsidR="00F845E2" w:rsidRPr="008971CF" w14:paraId="3086721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D09D8AC"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23</w:t>
            </w:r>
          </w:p>
        </w:tc>
        <w:tc>
          <w:tcPr>
            <w:tcW w:w="7513" w:type="dxa"/>
            <w:tcBorders>
              <w:top w:val="nil"/>
              <w:left w:val="nil"/>
              <w:bottom w:val="single" w:sz="4" w:space="0" w:color="auto"/>
              <w:right w:val="single" w:sz="4" w:space="0" w:color="auto"/>
            </w:tcBorders>
            <w:shd w:val="clear" w:color="auto" w:fill="auto"/>
            <w:noWrap/>
            <w:vAlign w:val="bottom"/>
          </w:tcPr>
          <w:p w14:paraId="5DCA2F53"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Tyre regulations select single</w:t>
            </w:r>
          </w:p>
        </w:tc>
      </w:tr>
      <w:tr w:rsidR="001847A4" w:rsidRPr="008971CF" w14:paraId="70DDD5B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D4E97A" w14:textId="77777777" w:rsidR="001847A4" w:rsidRDefault="001847A4" w:rsidP="00777479">
            <w:pPr>
              <w:jc w:val="left"/>
              <w:rPr>
                <w:rFonts w:eastAsia="Times New Roman"/>
                <w:color w:val="000000"/>
                <w:sz w:val="18"/>
                <w:szCs w:val="18"/>
                <w:lang w:eastAsia="en-GB"/>
              </w:rPr>
            </w:pPr>
            <w:r>
              <w:rPr>
                <w:rFonts w:eastAsia="Times New Roman"/>
                <w:color w:val="000000"/>
                <w:sz w:val="18"/>
                <w:szCs w:val="18"/>
                <w:lang w:eastAsia="en-GB"/>
              </w:rPr>
              <w:t>24</w:t>
            </w:r>
          </w:p>
        </w:tc>
        <w:tc>
          <w:tcPr>
            <w:tcW w:w="7513" w:type="dxa"/>
            <w:tcBorders>
              <w:top w:val="nil"/>
              <w:left w:val="nil"/>
              <w:bottom w:val="single" w:sz="4" w:space="0" w:color="auto"/>
              <w:right w:val="single" w:sz="4" w:space="0" w:color="auto"/>
            </w:tcBorders>
            <w:shd w:val="clear" w:color="auto" w:fill="auto"/>
            <w:noWrap/>
            <w:vAlign w:val="bottom"/>
          </w:tcPr>
          <w:p w14:paraId="730DBB78"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Tyre regulations select multiple</w:t>
            </w:r>
          </w:p>
        </w:tc>
      </w:tr>
      <w:tr w:rsidR="001847A4" w:rsidRPr="008971CF" w14:paraId="3DE1DC4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95DAA46"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25</w:t>
            </w:r>
          </w:p>
        </w:tc>
        <w:tc>
          <w:tcPr>
            <w:tcW w:w="7513" w:type="dxa"/>
            <w:tcBorders>
              <w:top w:val="nil"/>
              <w:left w:val="nil"/>
              <w:bottom w:val="single" w:sz="4" w:space="0" w:color="auto"/>
              <w:right w:val="single" w:sz="4" w:space="0" w:color="auto"/>
            </w:tcBorders>
            <w:shd w:val="clear" w:color="auto" w:fill="auto"/>
            <w:noWrap/>
            <w:vAlign w:val="bottom"/>
          </w:tcPr>
          <w:p w14:paraId="695A0795"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Lap invalidated corner cutting</w:t>
            </w:r>
          </w:p>
        </w:tc>
      </w:tr>
      <w:tr w:rsidR="001847A4" w:rsidRPr="008971CF" w14:paraId="09E727F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CCBB6DB"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26</w:t>
            </w:r>
          </w:p>
        </w:tc>
        <w:tc>
          <w:tcPr>
            <w:tcW w:w="7513" w:type="dxa"/>
            <w:tcBorders>
              <w:top w:val="nil"/>
              <w:left w:val="nil"/>
              <w:bottom w:val="single" w:sz="4" w:space="0" w:color="auto"/>
              <w:right w:val="single" w:sz="4" w:space="0" w:color="auto"/>
            </w:tcBorders>
            <w:shd w:val="clear" w:color="auto" w:fill="auto"/>
            <w:noWrap/>
            <w:vAlign w:val="bottom"/>
          </w:tcPr>
          <w:p w14:paraId="4E32B21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Lap invalidated running wide</w:t>
            </w:r>
          </w:p>
        </w:tc>
      </w:tr>
      <w:tr w:rsidR="001847A4" w:rsidRPr="008971CF" w14:paraId="492D213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3F457F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27</w:t>
            </w:r>
          </w:p>
        </w:tc>
        <w:tc>
          <w:tcPr>
            <w:tcW w:w="7513" w:type="dxa"/>
            <w:tcBorders>
              <w:top w:val="nil"/>
              <w:left w:val="nil"/>
              <w:bottom w:val="single" w:sz="4" w:space="0" w:color="auto"/>
              <w:right w:val="single" w:sz="4" w:space="0" w:color="auto"/>
            </w:tcBorders>
            <w:shd w:val="clear" w:color="auto" w:fill="auto"/>
            <w:noWrap/>
            <w:vAlign w:val="bottom"/>
          </w:tcPr>
          <w:p w14:paraId="4FDF6B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minor</w:t>
            </w:r>
          </w:p>
        </w:tc>
      </w:tr>
      <w:tr w:rsidR="001847A4" w:rsidRPr="008971CF" w14:paraId="493619B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6008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28</w:t>
            </w:r>
          </w:p>
        </w:tc>
        <w:tc>
          <w:tcPr>
            <w:tcW w:w="7513" w:type="dxa"/>
            <w:tcBorders>
              <w:top w:val="nil"/>
              <w:left w:val="nil"/>
              <w:bottom w:val="single" w:sz="4" w:space="0" w:color="auto"/>
              <w:right w:val="single" w:sz="4" w:space="0" w:color="auto"/>
            </w:tcBorders>
            <w:shd w:val="clear" w:color="auto" w:fill="auto"/>
            <w:noWrap/>
            <w:vAlign w:val="bottom"/>
          </w:tcPr>
          <w:p w14:paraId="7634232B"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significant</w:t>
            </w:r>
          </w:p>
        </w:tc>
      </w:tr>
      <w:tr w:rsidR="001847A4" w:rsidRPr="008971CF" w14:paraId="721900A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B845286"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29</w:t>
            </w:r>
          </w:p>
        </w:tc>
        <w:tc>
          <w:tcPr>
            <w:tcW w:w="7513" w:type="dxa"/>
            <w:tcBorders>
              <w:top w:val="nil"/>
              <w:left w:val="nil"/>
              <w:bottom w:val="single" w:sz="4" w:space="0" w:color="auto"/>
              <w:right w:val="single" w:sz="4" w:space="0" w:color="auto"/>
            </w:tcBorders>
            <w:shd w:val="clear" w:color="auto" w:fill="auto"/>
            <w:noWrap/>
            <w:vAlign w:val="bottom"/>
          </w:tcPr>
          <w:p w14:paraId="5E5EB37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extreme</w:t>
            </w:r>
          </w:p>
        </w:tc>
      </w:tr>
      <w:tr w:rsidR="001847A4" w:rsidRPr="008971CF" w14:paraId="56F3D84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43AE7A0"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30</w:t>
            </w:r>
          </w:p>
        </w:tc>
        <w:tc>
          <w:tcPr>
            <w:tcW w:w="7513" w:type="dxa"/>
            <w:tcBorders>
              <w:top w:val="nil"/>
              <w:left w:val="nil"/>
              <w:bottom w:val="single" w:sz="4" w:space="0" w:color="auto"/>
              <w:right w:val="single" w:sz="4" w:space="0" w:color="auto"/>
            </w:tcBorders>
            <w:shd w:val="clear" w:color="auto" w:fill="auto"/>
            <w:noWrap/>
            <w:vAlign w:val="bottom"/>
          </w:tcPr>
          <w:p w14:paraId="22D4C0C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wall riding</w:t>
            </w:r>
          </w:p>
        </w:tc>
      </w:tr>
      <w:tr w:rsidR="001847A4" w:rsidRPr="008971CF" w14:paraId="4A4DC83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BDC52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31</w:t>
            </w:r>
          </w:p>
        </w:tc>
        <w:tc>
          <w:tcPr>
            <w:tcW w:w="7513" w:type="dxa"/>
            <w:tcBorders>
              <w:top w:val="nil"/>
              <w:left w:val="nil"/>
              <w:bottom w:val="single" w:sz="4" w:space="0" w:color="auto"/>
              <w:right w:val="single" w:sz="4" w:space="0" w:color="auto"/>
            </w:tcBorders>
            <w:shd w:val="clear" w:color="auto" w:fill="auto"/>
            <w:noWrap/>
            <w:vAlign w:val="bottom"/>
          </w:tcPr>
          <w:p w14:paraId="0242734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flashback used</w:t>
            </w:r>
          </w:p>
        </w:tc>
      </w:tr>
      <w:tr w:rsidR="001847A4" w:rsidRPr="008971CF" w14:paraId="73BCBF1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506696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32</w:t>
            </w:r>
          </w:p>
        </w:tc>
        <w:tc>
          <w:tcPr>
            <w:tcW w:w="7513" w:type="dxa"/>
            <w:tcBorders>
              <w:top w:val="nil"/>
              <w:left w:val="nil"/>
              <w:bottom w:val="single" w:sz="4" w:space="0" w:color="auto"/>
              <w:right w:val="single" w:sz="4" w:space="0" w:color="auto"/>
            </w:tcBorders>
            <w:shd w:val="clear" w:color="auto" w:fill="auto"/>
            <w:noWrap/>
            <w:vAlign w:val="bottom"/>
          </w:tcPr>
          <w:p w14:paraId="0207791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reset to track</w:t>
            </w:r>
          </w:p>
        </w:tc>
      </w:tr>
      <w:tr w:rsidR="001847A4" w:rsidRPr="008971CF" w14:paraId="2DFA09B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FCCD59"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33</w:t>
            </w:r>
          </w:p>
        </w:tc>
        <w:tc>
          <w:tcPr>
            <w:tcW w:w="7513" w:type="dxa"/>
            <w:tcBorders>
              <w:top w:val="nil"/>
              <w:left w:val="nil"/>
              <w:bottom w:val="single" w:sz="4" w:space="0" w:color="auto"/>
              <w:right w:val="single" w:sz="4" w:space="0" w:color="auto"/>
            </w:tcBorders>
            <w:shd w:val="clear" w:color="auto" w:fill="auto"/>
            <w:noWrap/>
            <w:vAlign w:val="bottom"/>
          </w:tcPr>
          <w:p w14:paraId="3F5EAC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Blocking the pitlane</w:t>
            </w:r>
          </w:p>
        </w:tc>
      </w:tr>
      <w:tr w:rsidR="001847A4" w:rsidRPr="008971CF" w14:paraId="4A0D17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C549443"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34</w:t>
            </w:r>
          </w:p>
        </w:tc>
        <w:tc>
          <w:tcPr>
            <w:tcW w:w="7513" w:type="dxa"/>
            <w:tcBorders>
              <w:top w:val="nil"/>
              <w:left w:val="nil"/>
              <w:bottom w:val="single" w:sz="4" w:space="0" w:color="auto"/>
              <w:right w:val="single" w:sz="4" w:space="0" w:color="auto"/>
            </w:tcBorders>
            <w:shd w:val="clear" w:color="auto" w:fill="auto"/>
            <w:noWrap/>
            <w:vAlign w:val="bottom"/>
          </w:tcPr>
          <w:p w14:paraId="03C8D12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Jump start</w:t>
            </w:r>
          </w:p>
        </w:tc>
      </w:tr>
      <w:tr w:rsidR="001847A4" w:rsidRPr="008971CF" w14:paraId="0FD4ED9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35690EC"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35</w:t>
            </w:r>
          </w:p>
        </w:tc>
        <w:tc>
          <w:tcPr>
            <w:tcW w:w="7513" w:type="dxa"/>
            <w:tcBorders>
              <w:top w:val="nil"/>
              <w:left w:val="nil"/>
              <w:bottom w:val="single" w:sz="4" w:space="0" w:color="auto"/>
              <w:right w:val="single" w:sz="4" w:space="0" w:color="auto"/>
            </w:tcBorders>
            <w:shd w:val="clear" w:color="auto" w:fill="auto"/>
            <w:noWrap/>
            <w:vAlign w:val="bottom"/>
          </w:tcPr>
          <w:p w14:paraId="5B02A731"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to car collision</w:t>
            </w:r>
          </w:p>
        </w:tc>
      </w:tr>
      <w:tr w:rsidR="001847A4" w:rsidRPr="008971CF" w14:paraId="664078B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AAF4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36</w:t>
            </w:r>
          </w:p>
        </w:tc>
        <w:tc>
          <w:tcPr>
            <w:tcW w:w="7513" w:type="dxa"/>
            <w:tcBorders>
              <w:top w:val="nil"/>
              <w:left w:val="nil"/>
              <w:bottom w:val="single" w:sz="4" w:space="0" w:color="auto"/>
              <w:right w:val="single" w:sz="4" w:space="0" w:color="auto"/>
            </w:tcBorders>
            <w:shd w:val="clear" w:color="auto" w:fill="auto"/>
            <w:noWrap/>
            <w:vAlign w:val="bottom"/>
          </w:tcPr>
          <w:p w14:paraId="176058E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illegal overtake</w:t>
            </w:r>
          </w:p>
        </w:tc>
      </w:tr>
      <w:tr w:rsidR="001847A4" w:rsidRPr="008971CF" w14:paraId="27B3C76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636D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37</w:t>
            </w:r>
          </w:p>
        </w:tc>
        <w:tc>
          <w:tcPr>
            <w:tcW w:w="7513" w:type="dxa"/>
            <w:tcBorders>
              <w:top w:val="nil"/>
              <w:left w:val="nil"/>
              <w:bottom w:val="single" w:sz="4" w:space="0" w:color="auto"/>
              <w:right w:val="single" w:sz="4" w:space="0" w:color="auto"/>
            </w:tcBorders>
            <w:shd w:val="clear" w:color="auto" w:fill="auto"/>
            <w:noWrap/>
            <w:vAlign w:val="bottom"/>
          </w:tcPr>
          <w:p w14:paraId="4B7A239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exceeding allowed pace</w:t>
            </w:r>
          </w:p>
        </w:tc>
      </w:tr>
      <w:tr w:rsidR="001847A4" w:rsidRPr="008971CF" w14:paraId="693AB45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F462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38</w:t>
            </w:r>
          </w:p>
        </w:tc>
        <w:tc>
          <w:tcPr>
            <w:tcW w:w="7513" w:type="dxa"/>
            <w:tcBorders>
              <w:top w:val="nil"/>
              <w:left w:val="nil"/>
              <w:bottom w:val="single" w:sz="4" w:space="0" w:color="auto"/>
              <w:right w:val="single" w:sz="4" w:space="0" w:color="auto"/>
            </w:tcBorders>
            <w:shd w:val="clear" w:color="auto" w:fill="auto"/>
            <w:noWrap/>
            <w:vAlign w:val="bottom"/>
          </w:tcPr>
          <w:p w14:paraId="588108C8"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Virtual safety car exceeding allowed pace</w:t>
            </w:r>
          </w:p>
        </w:tc>
      </w:tr>
      <w:tr w:rsidR="001847A4" w:rsidRPr="008971CF" w14:paraId="6241677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C25B66B"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39</w:t>
            </w:r>
          </w:p>
        </w:tc>
        <w:tc>
          <w:tcPr>
            <w:tcW w:w="7513" w:type="dxa"/>
            <w:tcBorders>
              <w:top w:val="nil"/>
              <w:left w:val="nil"/>
              <w:bottom w:val="single" w:sz="4" w:space="0" w:color="auto"/>
              <w:right w:val="single" w:sz="4" w:space="0" w:color="auto"/>
            </w:tcBorders>
            <w:shd w:val="clear" w:color="auto" w:fill="auto"/>
            <w:noWrap/>
            <w:vAlign w:val="bottom"/>
          </w:tcPr>
          <w:p w14:paraId="1DD3D28F"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Formation lap below allowed speed</w:t>
            </w:r>
          </w:p>
        </w:tc>
      </w:tr>
      <w:tr w:rsidR="001847A4" w:rsidRPr="008971CF" w14:paraId="556BE1F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22AAD21"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40</w:t>
            </w:r>
          </w:p>
        </w:tc>
        <w:tc>
          <w:tcPr>
            <w:tcW w:w="7513" w:type="dxa"/>
            <w:tcBorders>
              <w:top w:val="nil"/>
              <w:left w:val="nil"/>
              <w:bottom w:val="single" w:sz="4" w:space="0" w:color="auto"/>
              <w:right w:val="single" w:sz="4" w:space="0" w:color="auto"/>
            </w:tcBorders>
            <w:shd w:val="clear" w:color="auto" w:fill="auto"/>
            <w:noWrap/>
            <w:vAlign w:val="bottom"/>
          </w:tcPr>
          <w:p w14:paraId="3A407240"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mechanical failure</w:t>
            </w:r>
          </w:p>
        </w:tc>
      </w:tr>
      <w:tr w:rsidR="001847A4" w:rsidRPr="008971CF" w14:paraId="5A454A2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6C95E22"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41</w:t>
            </w:r>
          </w:p>
        </w:tc>
        <w:tc>
          <w:tcPr>
            <w:tcW w:w="7513" w:type="dxa"/>
            <w:tcBorders>
              <w:top w:val="nil"/>
              <w:left w:val="nil"/>
              <w:bottom w:val="single" w:sz="4" w:space="0" w:color="auto"/>
              <w:right w:val="single" w:sz="4" w:space="0" w:color="auto"/>
            </w:tcBorders>
            <w:shd w:val="clear" w:color="auto" w:fill="auto"/>
            <w:noWrap/>
            <w:vAlign w:val="bottom"/>
          </w:tcPr>
          <w:p w14:paraId="162D132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terminally damaged</w:t>
            </w:r>
          </w:p>
        </w:tc>
      </w:tr>
      <w:tr w:rsidR="001847A4" w:rsidRPr="008971CF" w14:paraId="5A6867F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F3A01A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42</w:t>
            </w:r>
          </w:p>
        </w:tc>
        <w:tc>
          <w:tcPr>
            <w:tcW w:w="7513" w:type="dxa"/>
            <w:tcBorders>
              <w:top w:val="nil"/>
              <w:left w:val="nil"/>
              <w:bottom w:val="single" w:sz="4" w:space="0" w:color="auto"/>
              <w:right w:val="single" w:sz="4" w:space="0" w:color="auto"/>
            </w:tcBorders>
            <w:shd w:val="clear" w:color="auto" w:fill="auto"/>
            <w:noWrap/>
            <w:vAlign w:val="bottom"/>
          </w:tcPr>
          <w:p w14:paraId="5F5EFEF8"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Safety car falling too far back</w:t>
            </w:r>
          </w:p>
        </w:tc>
      </w:tr>
      <w:tr w:rsidR="001847A4" w:rsidRPr="008971CF" w14:paraId="628006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69D3A2"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43</w:t>
            </w:r>
          </w:p>
        </w:tc>
        <w:tc>
          <w:tcPr>
            <w:tcW w:w="7513" w:type="dxa"/>
            <w:tcBorders>
              <w:top w:val="nil"/>
              <w:left w:val="nil"/>
              <w:bottom w:val="single" w:sz="4" w:space="0" w:color="auto"/>
              <w:right w:val="single" w:sz="4" w:space="0" w:color="auto"/>
            </w:tcBorders>
            <w:shd w:val="clear" w:color="auto" w:fill="auto"/>
            <w:noWrap/>
            <w:vAlign w:val="bottom"/>
          </w:tcPr>
          <w:p w14:paraId="60E8EAAE"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r w:rsidR="001847A4" w:rsidRPr="008971CF" w14:paraId="6B590E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48EEE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44</w:t>
            </w:r>
          </w:p>
        </w:tc>
        <w:tc>
          <w:tcPr>
            <w:tcW w:w="7513" w:type="dxa"/>
            <w:tcBorders>
              <w:top w:val="nil"/>
              <w:left w:val="nil"/>
              <w:bottom w:val="single" w:sz="4" w:space="0" w:color="auto"/>
              <w:right w:val="single" w:sz="4" w:space="0" w:color="auto"/>
            </w:tcBorders>
            <w:shd w:val="clear" w:color="auto" w:fill="auto"/>
            <w:noWrap/>
            <w:vAlign w:val="bottom"/>
          </w:tcPr>
          <w:p w14:paraId="5A618C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stop go penalty</w:t>
            </w:r>
          </w:p>
        </w:tc>
      </w:tr>
      <w:tr w:rsidR="001847A4" w:rsidRPr="008971CF" w14:paraId="37ED013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9E8BEA"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45</w:t>
            </w:r>
          </w:p>
        </w:tc>
        <w:tc>
          <w:tcPr>
            <w:tcW w:w="7513" w:type="dxa"/>
            <w:tcBorders>
              <w:top w:val="nil"/>
              <w:left w:val="nil"/>
              <w:bottom w:val="single" w:sz="4" w:space="0" w:color="auto"/>
              <w:right w:val="single" w:sz="4" w:space="0" w:color="auto"/>
            </w:tcBorders>
            <w:shd w:val="clear" w:color="auto" w:fill="auto"/>
            <w:noWrap/>
            <w:vAlign w:val="bottom"/>
          </w:tcPr>
          <w:p w14:paraId="276A668D"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drive through penalty</w:t>
            </w:r>
          </w:p>
        </w:tc>
      </w:tr>
      <w:tr w:rsidR="001847A4" w:rsidRPr="008971CF" w14:paraId="7AC6039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53AA11"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46</w:t>
            </w:r>
          </w:p>
        </w:tc>
        <w:tc>
          <w:tcPr>
            <w:tcW w:w="7513" w:type="dxa"/>
            <w:tcBorders>
              <w:top w:val="nil"/>
              <w:left w:val="nil"/>
              <w:bottom w:val="single" w:sz="4" w:space="0" w:color="auto"/>
              <w:right w:val="single" w:sz="4" w:space="0" w:color="auto"/>
            </w:tcBorders>
            <w:shd w:val="clear" w:color="auto" w:fill="auto"/>
            <w:noWrap/>
            <w:vAlign w:val="bottom"/>
          </w:tcPr>
          <w:p w14:paraId="16B00BE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Engine component change</w:t>
            </w:r>
          </w:p>
        </w:tc>
      </w:tr>
      <w:tr w:rsidR="001847A4" w:rsidRPr="008971CF" w14:paraId="3328DA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85CF05"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47</w:t>
            </w:r>
          </w:p>
        </w:tc>
        <w:tc>
          <w:tcPr>
            <w:tcW w:w="7513" w:type="dxa"/>
            <w:tcBorders>
              <w:top w:val="nil"/>
              <w:left w:val="nil"/>
              <w:bottom w:val="single" w:sz="4" w:space="0" w:color="auto"/>
              <w:right w:val="single" w:sz="4" w:space="0" w:color="auto"/>
            </w:tcBorders>
            <w:shd w:val="clear" w:color="auto" w:fill="auto"/>
            <w:noWrap/>
            <w:vAlign w:val="bottom"/>
          </w:tcPr>
          <w:p w14:paraId="3D63A7C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Gearbox change</w:t>
            </w:r>
          </w:p>
        </w:tc>
      </w:tr>
      <w:tr w:rsidR="003F361E" w:rsidRPr="008971CF" w14:paraId="5208124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14CC293" w14:textId="77777777" w:rsidR="003F361E" w:rsidRDefault="003F361E" w:rsidP="00777479">
            <w:pPr>
              <w:jc w:val="left"/>
              <w:rPr>
                <w:rFonts w:eastAsia="Times New Roman"/>
                <w:color w:val="000000"/>
                <w:sz w:val="18"/>
                <w:szCs w:val="18"/>
                <w:lang w:eastAsia="en-GB"/>
              </w:rPr>
            </w:pPr>
            <w:r>
              <w:rPr>
                <w:rFonts w:eastAsia="Times New Roman"/>
                <w:color w:val="000000"/>
                <w:sz w:val="18"/>
                <w:szCs w:val="18"/>
                <w:lang w:eastAsia="en-GB"/>
              </w:rPr>
              <w:t>48</w:t>
            </w:r>
          </w:p>
        </w:tc>
        <w:tc>
          <w:tcPr>
            <w:tcW w:w="7513" w:type="dxa"/>
            <w:tcBorders>
              <w:top w:val="nil"/>
              <w:left w:val="nil"/>
              <w:bottom w:val="single" w:sz="4" w:space="0" w:color="auto"/>
              <w:right w:val="single" w:sz="4" w:space="0" w:color="auto"/>
            </w:tcBorders>
            <w:shd w:val="clear" w:color="auto" w:fill="auto"/>
            <w:noWrap/>
            <w:vAlign w:val="bottom"/>
          </w:tcPr>
          <w:p w14:paraId="38D1571F"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League grid penalty</w:t>
            </w:r>
          </w:p>
        </w:tc>
      </w:tr>
      <w:tr w:rsidR="003F361E" w:rsidRPr="008971CF" w14:paraId="2927790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B33692"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49</w:t>
            </w:r>
          </w:p>
        </w:tc>
        <w:tc>
          <w:tcPr>
            <w:tcW w:w="7513" w:type="dxa"/>
            <w:tcBorders>
              <w:top w:val="nil"/>
              <w:left w:val="nil"/>
              <w:bottom w:val="single" w:sz="4" w:space="0" w:color="auto"/>
              <w:right w:val="single" w:sz="4" w:space="0" w:color="auto"/>
            </w:tcBorders>
            <w:shd w:val="clear" w:color="auto" w:fill="auto"/>
            <w:noWrap/>
            <w:vAlign w:val="bottom"/>
          </w:tcPr>
          <w:p w14:paraId="684138A8"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Retry penalty</w:t>
            </w:r>
          </w:p>
        </w:tc>
      </w:tr>
      <w:tr w:rsidR="003F361E" w:rsidRPr="008971CF" w14:paraId="0AE6A4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5A958C"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50</w:t>
            </w:r>
          </w:p>
        </w:tc>
        <w:tc>
          <w:tcPr>
            <w:tcW w:w="7513" w:type="dxa"/>
            <w:tcBorders>
              <w:top w:val="nil"/>
              <w:left w:val="nil"/>
              <w:bottom w:val="single" w:sz="4" w:space="0" w:color="auto"/>
              <w:right w:val="single" w:sz="4" w:space="0" w:color="auto"/>
            </w:tcBorders>
            <w:shd w:val="clear" w:color="auto" w:fill="auto"/>
            <w:noWrap/>
            <w:vAlign w:val="bottom"/>
          </w:tcPr>
          <w:p w14:paraId="302808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Illegal time gain</w:t>
            </w:r>
          </w:p>
        </w:tc>
      </w:tr>
      <w:tr w:rsidR="003F361E" w:rsidRPr="008971CF" w14:paraId="76E571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D4A1789"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51</w:t>
            </w:r>
          </w:p>
        </w:tc>
        <w:tc>
          <w:tcPr>
            <w:tcW w:w="7513" w:type="dxa"/>
            <w:tcBorders>
              <w:top w:val="nil"/>
              <w:left w:val="nil"/>
              <w:bottom w:val="single" w:sz="4" w:space="0" w:color="auto"/>
              <w:right w:val="single" w:sz="4" w:space="0" w:color="auto"/>
            </w:tcBorders>
            <w:shd w:val="clear" w:color="auto" w:fill="auto"/>
            <w:noWrap/>
            <w:vAlign w:val="bottom"/>
          </w:tcPr>
          <w:p w14:paraId="2E75C3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Mandatory pitstop</w:t>
            </w:r>
          </w:p>
        </w:tc>
      </w:tr>
    </w:tbl>
    <w:p w14:paraId="5B5084DC" w14:textId="77777777" w:rsidR="00F36123" w:rsidRDefault="00777479" w:rsidP="00F3612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B05DE30" w14:textId="77777777" w:rsidR="00777479" w:rsidRDefault="00777479" w:rsidP="00777479">
      <w:pPr>
        <w:autoSpaceDE w:val="0"/>
        <w:autoSpaceDN w:val="0"/>
        <w:adjustRightInd w:val="0"/>
        <w:jc w:val="left"/>
        <w:rPr>
          <w:rFonts w:ascii="Consolas" w:hAnsi="Consolas" w:cs="Consolas"/>
          <w:color w:val="000000"/>
          <w:sz w:val="19"/>
          <w:szCs w:val="19"/>
        </w:rPr>
      </w:pPr>
    </w:p>
    <w:p w14:paraId="6B29B159" w14:textId="77777777" w:rsidR="001B248F" w:rsidRDefault="001B248F" w:rsidP="001B248F">
      <w:pPr>
        <w:pStyle w:val="Heading1"/>
      </w:pPr>
      <w:r>
        <w:t>Legal Notice</w:t>
      </w:r>
      <w:bookmarkEnd w:id="5"/>
      <w:bookmarkEnd w:id="6"/>
      <w:bookmarkEnd w:id="7"/>
    </w:p>
    <w:p w14:paraId="3985A256" w14:textId="77777777" w:rsidR="001B248F" w:rsidRPr="00E83D36" w:rsidRDefault="001B248F" w:rsidP="001B248F"/>
    <w:p w14:paraId="56B19296" w14:textId="77777777" w:rsidR="001B248F" w:rsidRPr="00922F82" w:rsidRDefault="001B248F" w:rsidP="001B248F">
      <w:pPr>
        <w:jc w:val="center"/>
        <w:rPr>
          <w:b/>
          <w:sz w:val="12"/>
        </w:rPr>
      </w:pPr>
    </w:p>
    <w:p w14:paraId="75515A0F" w14:textId="77777777" w:rsidR="001B248F" w:rsidRPr="002C282F" w:rsidRDefault="000356F1" w:rsidP="002C282F">
      <w:pPr>
        <w:jc w:val="center"/>
        <w:rPr>
          <w:sz w:val="16"/>
          <w:lang w:val="en-US"/>
        </w:rPr>
      </w:pPr>
      <w:r w:rsidRPr="002C282F">
        <w:rPr>
          <w:sz w:val="16"/>
          <w:lang w:val="en-US"/>
        </w:rPr>
        <w:t>F1 20</w:t>
      </w:r>
      <w:r w:rsidR="000D7C1C">
        <w:rPr>
          <w:sz w:val="16"/>
          <w:lang w:val="en-US"/>
        </w:rPr>
        <w:t>2</w:t>
      </w:r>
      <w:r w:rsidR="00E34E9B">
        <w:rPr>
          <w:sz w:val="16"/>
          <w:lang w:val="en-US"/>
        </w:rPr>
        <w:t>1</w:t>
      </w:r>
      <w:r w:rsidR="001B248F" w:rsidRPr="002C282F">
        <w:rPr>
          <w:sz w:val="16"/>
          <w:lang w:val="en-US"/>
        </w:rPr>
        <w:t xml:space="preserve"> Game - an official product of the FIA FORMULA ONE</w:t>
      </w:r>
      <w:r w:rsidRPr="002C282F">
        <w:rPr>
          <w:sz w:val="16"/>
          <w:lang w:val="en-US"/>
        </w:rPr>
        <w:t xml:space="preserve"> WORLD CHAMPIONSHIP. © 20</w:t>
      </w:r>
      <w:r w:rsidR="000D7C1C">
        <w:rPr>
          <w:sz w:val="16"/>
          <w:lang w:val="en-US"/>
        </w:rPr>
        <w:t>2</w:t>
      </w:r>
      <w:r w:rsidR="00E34E9B">
        <w:rPr>
          <w:sz w:val="16"/>
          <w:lang w:val="en-US"/>
        </w:rPr>
        <w:t>1</w:t>
      </w:r>
      <w:r w:rsidR="001B248F" w:rsidRPr="002C282F">
        <w:rPr>
          <w:sz w:val="16"/>
          <w:lang w:val="en-US"/>
        </w:rPr>
        <w:t xml:space="preserve"> The Codemasters Software Company Limited ("Codemasters"). All rights reserved. "Codemasters”®, “Ego”® and the Codemasters logo are registered trademarks owned by Codemasters. “Codemasters Racing”™ is a trade mark of Codemasters.</w:t>
      </w:r>
    </w:p>
    <w:p w14:paraId="4CF8DBEC" w14:textId="77777777" w:rsidR="001B248F" w:rsidRPr="002C282F" w:rsidRDefault="001B248F" w:rsidP="002C282F">
      <w:pPr>
        <w:jc w:val="center"/>
        <w:rPr>
          <w:sz w:val="16"/>
          <w:lang w:val="en-US"/>
        </w:rPr>
      </w:pPr>
      <w:r w:rsidRPr="002C282F">
        <w:rPr>
          <w:sz w:val="16"/>
          <w:lang w:val="en-US"/>
        </w:rPr>
        <w:t>The F1 FORMULA 1 logo, F1 logo, F1 FIA FORMULA 1 WORLD CHAMPIONSHIP logo, FORMULA 1, FORMULA ONE, F1, FIA FORMULA ONE WORLD CHAMPIONSHIP, GRAND PRIX and related marks are trademarks of Formula One Licensing BV, a Formula One group company. Licensed by Formula One World Championship Limited. All rights reserved.</w:t>
      </w:r>
    </w:p>
    <w:p w14:paraId="0219CAEC" w14:textId="77777777" w:rsidR="001B248F" w:rsidRPr="002C282F" w:rsidRDefault="001B248F" w:rsidP="002C282F">
      <w:pPr>
        <w:jc w:val="center"/>
        <w:rPr>
          <w:sz w:val="16"/>
          <w:lang w:val="en-US"/>
        </w:rPr>
      </w:pPr>
      <w:r w:rsidRPr="002C282F">
        <w:rPr>
          <w:sz w:val="16"/>
          <w:lang w:val="en-US"/>
        </w:rPr>
        <w:t>All other copyrights or trademarks are the property of their respective owners and are being used under license. Unauthorised copying, adaptation, rental, lending, re-sale, arcade use, charging for use, broadcast, cable transmission, public performance, distribution or extraction of this product or any trade mark or copyright work that forms part of this product is prohibited. Developed and published by Codemasters.</w:t>
      </w:r>
    </w:p>
    <w:p w14:paraId="328A7F93" w14:textId="77777777" w:rsidR="001B248F" w:rsidRPr="00922F82" w:rsidRDefault="001B248F" w:rsidP="001B248F">
      <w:pPr>
        <w:pStyle w:val="text-center"/>
        <w:rPr>
          <w:rFonts w:ascii="Helvetica" w:hAnsi="Helvetica" w:cs="Helvetica"/>
          <w:color w:val="333333"/>
          <w:sz w:val="14"/>
          <w:szCs w:val="21"/>
          <w:lang w:val="en-US"/>
        </w:rPr>
      </w:pPr>
    </w:p>
    <w:p w14:paraId="064CFAF5" w14:textId="77777777" w:rsidR="001B248F" w:rsidRDefault="001B248F" w:rsidP="001B248F">
      <w:pPr>
        <w:jc w:val="center"/>
        <w:rPr>
          <w:b/>
        </w:rPr>
      </w:pPr>
      <w:r>
        <w:rPr>
          <w:b/>
        </w:rPr>
        <w:t>---===</w:t>
      </w:r>
      <w:r w:rsidRPr="0093731C">
        <w:rPr>
          <w:b/>
        </w:rPr>
        <w:t>END OF DOCUMENT</w:t>
      </w:r>
      <w:r>
        <w:rPr>
          <w:b/>
        </w:rPr>
        <w:t>===---</w:t>
      </w:r>
    </w:p>
    <w:p w14:paraId="5244373C" w14:textId="77777777" w:rsidR="001B248F" w:rsidRPr="0093731C" w:rsidRDefault="001B248F" w:rsidP="001B248F">
      <w:pPr>
        <w:jc w:val="center"/>
        <w:rPr>
          <w:b/>
        </w:rPr>
      </w:pPr>
    </w:p>
    <w:p w14:paraId="1E07D569" w14:textId="77777777" w:rsidR="001B248F" w:rsidRPr="008A68EC" w:rsidRDefault="001B248F" w:rsidP="008A68EC"/>
    <w:sectPr w:rsidR="001B248F" w:rsidRPr="008A68EC" w:rsidSect="00DE18E7">
      <w:headerReference w:type="defaul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D6B81" w14:textId="77777777" w:rsidR="0012740E" w:rsidRDefault="0012740E" w:rsidP="007308B5">
      <w:r>
        <w:separator/>
      </w:r>
    </w:p>
    <w:p w14:paraId="42321F76" w14:textId="77777777" w:rsidR="0012740E" w:rsidRDefault="0012740E"/>
  </w:endnote>
  <w:endnote w:type="continuationSeparator" w:id="0">
    <w:p w14:paraId="17BB3B4B" w14:textId="77777777" w:rsidR="0012740E" w:rsidRDefault="0012740E" w:rsidP="007308B5">
      <w:r>
        <w:continuationSeparator/>
      </w:r>
    </w:p>
    <w:p w14:paraId="04DE602D" w14:textId="77777777" w:rsidR="0012740E" w:rsidRDefault="001274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CYR 47 Lt Cn">
    <w:altName w:val="Impact"/>
    <w:charset w:val="00"/>
    <w:family w:val="swiss"/>
    <w:pitch w:val="variable"/>
    <w:sig w:usb0="A000022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B6853" w14:textId="77777777" w:rsidR="0012740E" w:rsidRDefault="0012740E" w:rsidP="007308B5">
      <w:r>
        <w:separator/>
      </w:r>
    </w:p>
    <w:p w14:paraId="108DD767" w14:textId="77777777" w:rsidR="0012740E" w:rsidRDefault="0012740E"/>
  </w:footnote>
  <w:footnote w:type="continuationSeparator" w:id="0">
    <w:p w14:paraId="4013C84F" w14:textId="77777777" w:rsidR="0012740E" w:rsidRDefault="0012740E" w:rsidP="007308B5">
      <w:r>
        <w:continuationSeparator/>
      </w:r>
    </w:p>
    <w:p w14:paraId="51F84325" w14:textId="77777777" w:rsidR="0012740E" w:rsidRDefault="001274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FBCB4" w14:textId="77777777" w:rsidR="00710E4B" w:rsidRDefault="00710E4B" w:rsidP="007308B5">
    <w:pPr>
      <w:pStyle w:val="Header"/>
    </w:pPr>
    <w:r>
      <w:rPr>
        <w:noProof/>
        <w:lang w:eastAsia="zh-CN"/>
      </w:rPr>
      <w:drawing>
        <wp:anchor distT="0" distB="0" distL="114300" distR="114300" simplePos="0" relativeHeight="251659264" behindDoc="0" locked="0" layoutInCell="1" allowOverlap="1" wp14:anchorId="3B76604B" wp14:editId="4758E3E7">
          <wp:simplePos x="0" y="0"/>
          <wp:positionH relativeFrom="column">
            <wp:posOffset>4562475</wp:posOffset>
          </wp:positionH>
          <wp:positionV relativeFrom="paragraph">
            <wp:posOffset>17145</wp:posOffset>
          </wp:positionV>
          <wp:extent cx="1323975" cy="304800"/>
          <wp:effectExtent l="19050" t="0" r="9525" b="0"/>
          <wp:wrapNone/>
          <wp:docPr id="3" name="Picture 1" descr="codemasters-logo-sma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odemasters-logo-small"/>
                  <pic:cNvPicPr>
                    <a:picLocks noChangeArrowheads="1"/>
                  </pic:cNvPicPr>
                </pic:nvPicPr>
                <pic:blipFill>
                  <a:blip r:embed="rId1"/>
                  <a:srcRect/>
                  <a:stretch>
                    <a:fillRect/>
                  </a:stretch>
                </pic:blipFill>
                <pic:spPr bwMode="auto">
                  <a:xfrm>
                    <a:off x="0" y="0"/>
                    <a:ext cx="1323975" cy="304800"/>
                  </a:xfrm>
                  <a:prstGeom prst="rect">
                    <a:avLst/>
                  </a:prstGeom>
                  <a:noFill/>
                  <a:ln w="9525">
                    <a:noFill/>
                    <a:miter lim="800000"/>
                    <a:headEnd/>
                    <a:tailEnd/>
                  </a:ln>
                </pic:spPr>
              </pic:pic>
            </a:graphicData>
          </a:graphic>
        </wp:anchor>
      </w:drawing>
    </w:r>
    <w:r w:rsidRPr="00E34E9B">
      <w:rPr>
        <w:noProof/>
      </w:rPr>
      <w:drawing>
        <wp:inline distT="0" distB="0" distL="0" distR="0" wp14:anchorId="382BF9C6" wp14:editId="0A19E724">
          <wp:extent cx="1308100" cy="490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317973" cy="494240"/>
                  </a:xfrm>
                  <a:prstGeom prst="rect">
                    <a:avLst/>
                  </a:prstGeom>
                </pic:spPr>
              </pic:pic>
            </a:graphicData>
          </a:graphic>
        </wp:inline>
      </w:drawing>
    </w:r>
  </w:p>
  <w:p w14:paraId="15D6F2E0" w14:textId="77777777" w:rsidR="00710E4B" w:rsidRDefault="00710E4B" w:rsidP="007308B5">
    <w:pPr>
      <w:pStyle w:val="Header"/>
    </w:pPr>
  </w:p>
  <w:p w14:paraId="723038AA" w14:textId="77777777" w:rsidR="00710E4B" w:rsidRDefault="00710E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63DD3"/>
    <w:multiLevelType w:val="hybridMultilevel"/>
    <w:tmpl w:val="F0BA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837CF"/>
    <w:multiLevelType w:val="hybridMultilevel"/>
    <w:tmpl w:val="5FCEE5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153E298A"/>
    <w:multiLevelType w:val="hybridMultilevel"/>
    <w:tmpl w:val="83AE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C62E6"/>
    <w:multiLevelType w:val="hybridMultilevel"/>
    <w:tmpl w:val="9B4E6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C3E70"/>
    <w:multiLevelType w:val="hybridMultilevel"/>
    <w:tmpl w:val="1D78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C0F86"/>
    <w:multiLevelType w:val="hybridMultilevel"/>
    <w:tmpl w:val="539C1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555A6"/>
    <w:multiLevelType w:val="hybridMultilevel"/>
    <w:tmpl w:val="0C709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5073F"/>
    <w:multiLevelType w:val="hybridMultilevel"/>
    <w:tmpl w:val="33D8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D34824"/>
    <w:multiLevelType w:val="hybridMultilevel"/>
    <w:tmpl w:val="9AA2AE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2E066600"/>
    <w:multiLevelType w:val="hybridMultilevel"/>
    <w:tmpl w:val="33A0F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4B3498"/>
    <w:multiLevelType w:val="hybridMultilevel"/>
    <w:tmpl w:val="2488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03776"/>
    <w:multiLevelType w:val="hybridMultilevel"/>
    <w:tmpl w:val="EDCAF022"/>
    <w:lvl w:ilvl="0" w:tplc="08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63B59"/>
    <w:multiLevelType w:val="hybridMultilevel"/>
    <w:tmpl w:val="26641B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D5554"/>
    <w:multiLevelType w:val="hybridMultilevel"/>
    <w:tmpl w:val="6FB83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9D2709"/>
    <w:multiLevelType w:val="hybridMultilevel"/>
    <w:tmpl w:val="BF78FA48"/>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4B1F2E52"/>
    <w:multiLevelType w:val="hybridMultilevel"/>
    <w:tmpl w:val="6D8C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192AB9"/>
    <w:multiLevelType w:val="hybridMultilevel"/>
    <w:tmpl w:val="7CDC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440EC2"/>
    <w:multiLevelType w:val="hybridMultilevel"/>
    <w:tmpl w:val="ABE26A8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18" w15:restartNumberingAfterBreak="0">
    <w:nsid w:val="5E7E57DC"/>
    <w:multiLevelType w:val="hybridMultilevel"/>
    <w:tmpl w:val="19540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7F4A57"/>
    <w:multiLevelType w:val="hybridMultilevel"/>
    <w:tmpl w:val="481A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75443"/>
    <w:multiLevelType w:val="hybridMultilevel"/>
    <w:tmpl w:val="B6D0E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91313B"/>
    <w:multiLevelType w:val="hybridMultilevel"/>
    <w:tmpl w:val="DB48E38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A81F33"/>
    <w:multiLevelType w:val="hybridMultilevel"/>
    <w:tmpl w:val="2D0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8B37C0"/>
    <w:multiLevelType w:val="hybridMultilevel"/>
    <w:tmpl w:val="FEF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23160A"/>
    <w:multiLevelType w:val="hybridMultilevel"/>
    <w:tmpl w:val="4F54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205C4D"/>
    <w:multiLevelType w:val="hybridMultilevel"/>
    <w:tmpl w:val="5E7E8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3B399D"/>
    <w:multiLevelType w:val="hybridMultilevel"/>
    <w:tmpl w:val="DE98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404E2E"/>
    <w:multiLevelType w:val="hybridMultilevel"/>
    <w:tmpl w:val="03343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860FF3"/>
    <w:multiLevelType w:val="hybridMultilevel"/>
    <w:tmpl w:val="2A6A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313F8D"/>
    <w:multiLevelType w:val="hybridMultilevel"/>
    <w:tmpl w:val="9D8C7728"/>
    <w:lvl w:ilvl="0" w:tplc="81200D38">
      <w:start w:val="1"/>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DA3622"/>
    <w:multiLevelType w:val="hybridMultilevel"/>
    <w:tmpl w:val="EC588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24"/>
  </w:num>
  <w:num w:numId="4">
    <w:abstractNumId w:val="23"/>
  </w:num>
  <w:num w:numId="5">
    <w:abstractNumId w:val="11"/>
  </w:num>
  <w:num w:numId="6">
    <w:abstractNumId w:val="25"/>
  </w:num>
  <w:num w:numId="7">
    <w:abstractNumId w:val="21"/>
  </w:num>
  <w:num w:numId="8">
    <w:abstractNumId w:val="12"/>
  </w:num>
  <w:num w:numId="9">
    <w:abstractNumId w:val="6"/>
  </w:num>
  <w:num w:numId="10">
    <w:abstractNumId w:val="30"/>
  </w:num>
  <w:num w:numId="11">
    <w:abstractNumId w:val="18"/>
  </w:num>
  <w:num w:numId="12">
    <w:abstractNumId w:val="19"/>
  </w:num>
  <w:num w:numId="13">
    <w:abstractNumId w:val="10"/>
  </w:num>
  <w:num w:numId="14">
    <w:abstractNumId w:val="22"/>
  </w:num>
  <w:num w:numId="15">
    <w:abstractNumId w:val="3"/>
  </w:num>
  <w:num w:numId="16">
    <w:abstractNumId w:val="9"/>
  </w:num>
  <w:num w:numId="17">
    <w:abstractNumId w:val="5"/>
  </w:num>
  <w:num w:numId="18">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4"/>
  </w:num>
  <w:num w:numId="22">
    <w:abstractNumId w:val="7"/>
  </w:num>
  <w:num w:numId="23">
    <w:abstractNumId w:val="27"/>
  </w:num>
  <w:num w:numId="24">
    <w:abstractNumId w:val="29"/>
  </w:num>
  <w:num w:numId="25">
    <w:abstractNumId w:val="16"/>
  </w:num>
  <w:num w:numId="26">
    <w:abstractNumId w:val="26"/>
  </w:num>
  <w:num w:numId="27">
    <w:abstractNumId w:val="17"/>
  </w:num>
  <w:num w:numId="28">
    <w:abstractNumId w:val="13"/>
  </w:num>
  <w:num w:numId="29">
    <w:abstractNumId w:val="15"/>
  </w:num>
  <w:num w:numId="30">
    <w:abstractNumId w:val="2"/>
  </w:num>
  <w:num w:numId="31">
    <w:abstractNumId w:val="20"/>
  </w:num>
  <w:num w:numId="32">
    <w:abstractNumId w:val="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083C"/>
    <w:rsid w:val="000002D0"/>
    <w:rsid w:val="00000503"/>
    <w:rsid w:val="00000CF7"/>
    <w:rsid w:val="00001F51"/>
    <w:rsid w:val="0000492E"/>
    <w:rsid w:val="000069AC"/>
    <w:rsid w:val="00011E67"/>
    <w:rsid w:val="0001235F"/>
    <w:rsid w:val="00013362"/>
    <w:rsid w:val="0001496B"/>
    <w:rsid w:val="00016AAF"/>
    <w:rsid w:val="0001784D"/>
    <w:rsid w:val="00017A6F"/>
    <w:rsid w:val="00017CE1"/>
    <w:rsid w:val="00021977"/>
    <w:rsid w:val="000219BA"/>
    <w:rsid w:val="00025316"/>
    <w:rsid w:val="00030FDA"/>
    <w:rsid w:val="00031125"/>
    <w:rsid w:val="00032CC8"/>
    <w:rsid w:val="000334A1"/>
    <w:rsid w:val="00034027"/>
    <w:rsid w:val="00034382"/>
    <w:rsid w:val="000356F1"/>
    <w:rsid w:val="00035B87"/>
    <w:rsid w:val="00036604"/>
    <w:rsid w:val="000420D4"/>
    <w:rsid w:val="00043D5C"/>
    <w:rsid w:val="000448DB"/>
    <w:rsid w:val="00050CFD"/>
    <w:rsid w:val="0005145C"/>
    <w:rsid w:val="0005253D"/>
    <w:rsid w:val="00052B14"/>
    <w:rsid w:val="00052D52"/>
    <w:rsid w:val="00052D6C"/>
    <w:rsid w:val="000536AE"/>
    <w:rsid w:val="00054784"/>
    <w:rsid w:val="0005723B"/>
    <w:rsid w:val="0006029E"/>
    <w:rsid w:val="0006356C"/>
    <w:rsid w:val="00064363"/>
    <w:rsid w:val="0006503D"/>
    <w:rsid w:val="00070633"/>
    <w:rsid w:val="000708E5"/>
    <w:rsid w:val="00072284"/>
    <w:rsid w:val="0007364B"/>
    <w:rsid w:val="00073BFD"/>
    <w:rsid w:val="00081DBE"/>
    <w:rsid w:val="00081E88"/>
    <w:rsid w:val="0008242A"/>
    <w:rsid w:val="00082B31"/>
    <w:rsid w:val="000856F5"/>
    <w:rsid w:val="000913B0"/>
    <w:rsid w:val="00095354"/>
    <w:rsid w:val="000957B5"/>
    <w:rsid w:val="000979A5"/>
    <w:rsid w:val="00097BBB"/>
    <w:rsid w:val="000A25AF"/>
    <w:rsid w:val="000A26E0"/>
    <w:rsid w:val="000A2954"/>
    <w:rsid w:val="000A5B00"/>
    <w:rsid w:val="000A61DB"/>
    <w:rsid w:val="000B0238"/>
    <w:rsid w:val="000B038E"/>
    <w:rsid w:val="000B0BAF"/>
    <w:rsid w:val="000B14EA"/>
    <w:rsid w:val="000B1A7F"/>
    <w:rsid w:val="000B36A7"/>
    <w:rsid w:val="000B467A"/>
    <w:rsid w:val="000B4911"/>
    <w:rsid w:val="000B5BB1"/>
    <w:rsid w:val="000C3939"/>
    <w:rsid w:val="000C3DD4"/>
    <w:rsid w:val="000C5FD8"/>
    <w:rsid w:val="000D0421"/>
    <w:rsid w:val="000D1EAE"/>
    <w:rsid w:val="000D2373"/>
    <w:rsid w:val="000D3310"/>
    <w:rsid w:val="000D45CE"/>
    <w:rsid w:val="000D6893"/>
    <w:rsid w:val="000D7C1C"/>
    <w:rsid w:val="000E4328"/>
    <w:rsid w:val="000E4C5B"/>
    <w:rsid w:val="000E559E"/>
    <w:rsid w:val="000E7471"/>
    <w:rsid w:val="000E7A5A"/>
    <w:rsid w:val="000F10CC"/>
    <w:rsid w:val="000F215D"/>
    <w:rsid w:val="000F2717"/>
    <w:rsid w:val="000F313E"/>
    <w:rsid w:val="000F3A54"/>
    <w:rsid w:val="000F4C14"/>
    <w:rsid w:val="000F69FE"/>
    <w:rsid w:val="00100262"/>
    <w:rsid w:val="001003E8"/>
    <w:rsid w:val="0010138D"/>
    <w:rsid w:val="001017BC"/>
    <w:rsid w:val="001032F9"/>
    <w:rsid w:val="00103552"/>
    <w:rsid w:val="00106E7C"/>
    <w:rsid w:val="00111FCC"/>
    <w:rsid w:val="001128C3"/>
    <w:rsid w:val="00113BD1"/>
    <w:rsid w:val="00113DC9"/>
    <w:rsid w:val="00114720"/>
    <w:rsid w:val="00114BD8"/>
    <w:rsid w:val="00114FA4"/>
    <w:rsid w:val="0011523D"/>
    <w:rsid w:val="001177A5"/>
    <w:rsid w:val="00122446"/>
    <w:rsid w:val="00124319"/>
    <w:rsid w:val="0012568F"/>
    <w:rsid w:val="00126977"/>
    <w:rsid w:val="0012740E"/>
    <w:rsid w:val="00131645"/>
    <w:rsid w:val="001331BC"/>
    <w:rsid w:val="00133315"/>
    <w:rsid w:val="00133EF7"/>
    <w:rsid w:val="001346AE"/>
    <w:rsid w:val="0013755E"/>
    <w:rsid w:val="0013799B"/>
    <w:rsid w:val="0014247D"/>
    <w:rsid w:val="0014279B"/>
    <w:rsid w:val="00144F05"/>
    <w:rsid w:val="00146967"/>
    <w:rsid w:val="0015209B"/>
    <w:rsid w:val="00155287"/>
    <w:rsid w:val="00155E5A"/>
    <w:rsid w:val="00161E3A"/>
    <w:rsid w:val="001624C3"/>
    <w:rsid w:val="00163CE2"/>
    <w:rsid w:val="00164189"/>
    <w:rsid w:val="001667A3"/>
    <w:rsid w:val="001710ED"/>
    <w:rsid w:val="0017138D"/>
    <w:rsid w:val="00171648"/>
    <w:rsid w:val="0017442B"/>
    <w:rsid w:val="0017708C"/>
    <w:rsid w:val="001777D0"/>
    <w:rsid w:val="0018137C"/>
    <w:rsid w:val="00181D1E"/>
    <w:rsid w:val="00182FED"/>
    <w:rsid w:val="001847A4"/>
    <w:rsid w:val="0018627C"/>
    <w:rsid w:val="0018632F"/>
    <w:rsid w:val="001871F7"/>
    <w:rsid w:val="00194D05"/>
    <w:rsid w:val="00196173"/>
    <w:rsid w:val="00196E90"/>
    <w:rsid w:val="001A0149"/>
    <w:rsid w:val="001A05E9"/>
    <w:rsid w:val="001A1B5E"/>
    <w:rsid w:val="001A28EA"/>
    <w:rsid w:val="001A2A0F"/>
    <w:rsid w:val="001A397C"/>
    <w:rsid w:val="001A3D22"/>
    <w:rsid w:val="001A561C"/>
    <w:rsid w:val="001B00F7"/>
    <w:rsid w:val="001B248F"/>
    <w:rsid w:val="001B261F"/>
    <w:rsid w:val="001B3A06"/>
    <w:rsid w:val="001B64AE"/>
    <w:rsid w:val="001B6564"/>
    <w:rsid w:val="001B6D67"/>
    <w:rsid w:val="001B7D8C"/>
    <w:rsid w:val="001B7EE6"/>
    <w:rsid w:val="001C0532"/>
    <w:rsid w:val="001C0583"/>
    <w:rsid w:val="001C2B1C"/>
    <w:rsid w:val="001C3D3C"/>
    <w:rsid w:val="001C43B9"/>
    <w:rsid w:val="001C49E8"/>
    <w:rsid w:val="001D0604"/>
    <w:rsid w:val="001D1652"/>
    <w:rsid w:val="001D22B5"/>
    <w:rsid w:val="001D3688"/>
    <w:rsid w:val="001D451F"/>
    <w:rsid w:val="001D4614"/>
    <w:rsid w:val="001D4BFC"/>
    <w:rsid w:val="001D637E"/>
    <w:rsid w:val="001D73B5"/>
    <w:rsid w:val="001D77F3"/>
    <w:rsid w:val="001E055D"/>
    <w:rsid w:val="001E181A"/>
    <w:rsid w:val="001E3799"/>
    <w:rsid w:val="001E4E15"/>
    <w:rsid w:val="001E5778"/>
    <w:rsid w:val="001E68E2"/>
    <w:rsid w:val="001F062B"/>
    <w:rsid w:val="001F1027"/>
    <w:rsid w:val="001F56B0"/>
    <w:rsid w:val="001F5A36"/>
    <w:rsid w:val="001F5CF3"/>
    <w:rsid w:val="001F768B"/>
    <w:rsid w:val="002022E3"/>
    <w:rsid w:val="00202428"/>
    <w:rsid w:val="00202A57"/>
    <w:rsid w:val="00204C6A"/>
    <w:rsid w:val="00205B59"/>
    <w:rsid w:val="00206C68"/>
    <w:rsid w:val="0021210D"/>
    <w:rsid w:val="002200EE"/>
    <w:rsid w:val="00222BF7"/>
    <w:rsid w:val="00224153"/>
    <w:rsid w:val="00226870"/>
    <w:rsid w:val="00231605"/>
    <w:rsid w:val="002327FF"/>
    <w:rsid w:val="0023318C"/>
    <w:rsid w:val="00235245"/>
    <w:rsid w:val="00240124"/>
    <w:rsid w:val="00240317"/>
    <w:rsid w:val="00240C74"/>
    <w:rsid w:val="00243403"/>
    <w:rsid w:val="00244C7A"/>
    <w:rsid w:val="002457A0"/>
    <w:rsid w:val="00245CF1"/>
    <w:rsid w:val="00247B43"/>
    <w:rsid w:val="00247BC3"/>
    <w:rsid w:val="0025231D"/>
    <w:rsid w:val="00254737"/>
    <w:rsid w:val="00254F46"/>
    <w:rsid w:val="00260711"/>
    <w:rsid w:val="00261397"/>
    <w:rsid w:val="00261C43"/>
    <w:rsid w:val="00265BF6"/>
    <w:rsid w:val="00265F60"/>
    <w:rsid w:val="0026659D"/>
    <w:rsid w:val="00277B70"/>
    <w:rsid w:val="00280043"/>
    <w:rsid w:val="00280329"/>
    <w:rsid w:val="00281CDC"/>
    <w:rsid w:val="0028203C"/>
    <w:rsid w:val="00282A05"/>
    <w:rsid w:val="00282AB9"/>
    <w:rsid w:val="002857F7"/>
    <w:rsid w:val="00286156"/>
    <w:rsid w:val="00290650"/>
    <w:rsid w:val="00291674"/>
    <w:rsid w:val="00292370"/>
    <w:rsid w:val="00292946"/>
    <w:rsid w:val="00292A49"/>
    <w:rsid w:val="00292E10"/>
    <w:rsid w:val="00293D4C"/>
    <w:rsid w:val="00296DA5"/>
    <w:rsid w:val="00296FBC"/>
    <w:rsid w:val="00297278"/>
    <w:rsid w:val="002A2653"/>
    <w:rsid w:val="002A2F2A"/>
    <w:rsid w:val="002A37CE"/>
    <w:rsid w:val="002A39E0"/>
    <w:rsid w:val="002A4415"/>
    <w:rsid w:val="002A695B"/>
    <w:rsid w:val="002B0641"/>
    <w:rsid w:val="002B0E87"/>
    <w:rsid w:val="002B1273"/>
    <w:rsid w:val="002B6589"/>
    <w:rsid w:val="002B67F7"/>
    <w:rsid w:val="002B79E8"/>
    <w:rsid w:val="002C0A79"/>
    <w:rsid w:val="002C203B"/>
    <w:rsid w:val="002C282F"/>
    <w:rsid w:val="002C3B10"/>
    <w:rsid w:val="002C5FB5"/>
    <w:rsid w:val="002C7B4A"/>
    <w:rsid w:val="002D2748"/>
    <w:rsid w:val="002D3CB4"/>
    <w:rsid w:val="002D443D"/>
    <w:rsid w:val="002D5321"/>
    <w:rsid w:val="002D5557"/>
    <w:rsid w:val="002D5570"/>
    <w:rsid w:val="002D77E9"/>
    <w:rsid w:val="002D7860"/>
    <w:rsid w:val="002E1A96"/>
    <w:rsid w:val="002E21EA"/>
    <w:rsid w:val="002E4168"/>
    <w:rsid w:val="002E559E"/>
    <w:rsid w:val="002E5F9C"/>
    <w:rsid w:val="002E6A27"/>
    <w:rsid w:val="002F13DE"/>
    <w:rsid w:val="002F48D5"/>
    <w:rsid w:val="002F4BDE"/>
    <w:rsid w:val="002F5780"/>
    <w:rsid w:val="002F6CFA"/>
    <w:rsid w:val="002F73F2"/>
    <w:rsid w:val="003007F3"/>
    <w:rsid w:val="00301B5E"/>
    <w:rsid w:val="00303FE2"/>
    <w:rsid w:val="00305082"/>
    <w:rsid w:val="00305506"/>
    <w:rsid w:val="00305512"/>
    <w:rsid w:val="003068A8"/>
    <w:rsid w:val="003069A5"/>
    <w:rsid w:val="00307634"/>
    <w:rsid w:val="00312D3B"/>
    <w:rsid w:val="003150D2"/>
    <w:rsid w:val="003165FB"/>
    <w:rsid w:val="00316AE2"/>
    <w:rsid w:val="00317B1C"/>
    <w:rsid w:val="00320629"/>
    <w:rsid w:val="003219A3"/>
    <w:rsid w:val="00322886"/>
    <w:rsid w:val="00322A75"/>
    <w:rsid w:val="003273A4"/>
    <w:rsid w:val="0033214F"/>
    <w:rsid w:val="00334A41"/>
    <w:rsid w:val="00335209"/>
    <w:rsid w:val="003374AB"/>
    <w:rsid w:val="00337868"/>
    <w:rsid w:val="003407BE"/>
    <w:rsid w:val="003418D8"/>
    <w:rsid w:val="00341BE8"/>
    <w:rsid w:val="00343788"/>
    <w:rsid w:val="00344C9B"/>
    <w:rsid w:val="00345051"/>
    <w:rsid w:val="003452C1"/>
    <w:rsid w:val="003466C6"/>
    <w:rsid w:val="00346866"/>
    <w:rsid w:val="0035164F"/>
    <w:rsid w:val="003521F8"/>
    <w:rsid w:val="003538C4"/>
    <w:rsid w:val="003616B4"/>
    <w:rsid w:val="00361AF2"/>
    <w:rsid w:val="00363B20"/>
    <w:rsid w:val="00364654"/>
    <w:rsid w:val="003668D7"/>
    <w:rsid w:val="00371C95"/>
    <w:rsid w:val="00374937"/>
    <w:rsid w:val="00380335"/>
    <w:rsid w:val="00381848"/>
    <w:rsid w:val="00381A34"/>
    <w:rsid w:val="00382290"/>
    <w:rsid w:val="00386DAB"/>
    <w:rsid w:val="00387DB9"/>
    <w:rsid w:val="003920F1"/>
    <w:rsid w:val="0039231F"/>
    <w:rsid w:val="003953D6"/>
    <w:rsid w:val="00395D57"/>
    <w:rsid w:val="00395ED5"/>
    <w:rsid w:val="003A0581"/>
    <w:rsid w:val="003A1C7D"/>
    <w:rsid w:val="003A2209"/>
    <w:rsid w:val="003A5209"/>
    <w:rsid w:val="003A6158"/>
    <w:rsid w:val="003A6E1D"/>
    <w:rsid w:val="003A6E52"/>
    <w:rsid w:val="003A7DB7"/>
    <w:rsid w:val="003B00FA"/>
    <w:rsid w:val="003B18BA"/>
    <w:rsid w:val="003B1A56"/>
    <w:rsid w:val="003B1CD2"/>
    <w:rsid w:val="003C0182"/>
    <w:rsid w:val="003C0C68"/>
    <w:rsid w:val="003C1D7B"/>
    <w:rsid w:val="003C4362"/>
    <w:rsid w:val="003C564E"/>
    <w:rsid w:val="003C7414"/>
    <w:rsid w:val="003C76C8"/>
    <w:rsid w:val="003D02D5"/>
    <w:rsid w:val="003D0741"/>
    <w:rsid w:val="003D11AD"/>
    <w:rsid w:val="003D1B7B"/>
    <w:rsid w:val="003D1BB7"/>
    <w:rsid w:val="003D3F3A"/>
    <w:rsid w:val="003D554E"/>
    <w:rsid w:val="003D7563"/>
    <w:rsid w:val="003D75D9"/>
    <w:rsid w:val="003E2693"/>
    <w:rsid w:val="003E2857"/>
    <w:rsid w:val="003E2A21"/>
    <w:rsid w:val="003E323E"/>
    <w:rsid w:val="003E4FAF"/>
    <w:rsid w:val="003E505E"/>
    <w:rsid w:val="003E6537"/>
    <w:rsid w:val="003E7FA6"/>
    <w:rsid w:val="003F09B5"/>
    <w:rsid w:val="003F0B29"/>
    <w:rsid w:val="003F0D6D"/>
    <w:rsid w:val="003F1047"/>
    <w:rsid w:val="003F31D0"/>
    <w:rsid w:val="003F361E"/>
    <w:rsid w:val="003F43C1"/>
    <w:rsid w:val="003F4B75"/>
    <w:rsid w:val="003F5BB1"/>
    <w:rsid w:val="003F6323"/>
    <w:rsid w:val="003F7334"/>
    <w:rsid w:val="00400ED2"/>
    <w:rsid w:val="00402A25"/>
    <w:rsid w:val="004040E0"/>
    <w:rsid w:val="0040433C"/>
    <w:rsid w:val="00405552"/>
    <w:rsid w:val="004061F6"/>
    <w:rsid w:val="00410D67"/>
    <w:rsid w:val="00411126"/>
    <w:rsid w:val="004152A5"/>
    <w:rsid w:val="00416443"/>
    <w:rsid w:val="00417CED"/>
    <w:rsid w:val="00422E9B"/>
    <w:rsid w:val="004230DD"/>
    <w:rsid w:val="0042352E"/>
    <w:rsid w:val="004245CA"/>
    <w:rsid w:val="00425886"/>
    <w:rsid w:val="00427AF0"/>
    <w:rsid w:val="00432C6C"/>
    <w:rsid w:val="00435087"/>
    <w:rsid w:val="00435E95"/>
    <w:rsid w:val="00437666"/>
    <w:rsid w:val="004408F8"/>
    <w:rsid w:val="004409CD"/>
    <w:rsid w:val="004412D3"/>
    <w:rsid w:val="004435A1"/>
    <w:rsid w:val="004440C4"/>
    <w:rsid w:val="00444D60"/>
    <w:rsid w:val="0044505A"/>
    <w:rsid w:val="004460C3"/>
    <w:rsid w:val="0044662A"/>
    <w:rsid w:val="004474CD"/>
    <w:rsid w:val="004504F5"/>
    <w:rsid w:val="00456B72"/>
    <w:rsid w:val="00457619"/>
    <w:rsid w:val="00457787"/>
    <w:rsid w:val="004601A0"/>
    <w:rsid w:val="004626F4"/>
    <w:rsid w:val="0046466F"/>
    <w:rsid w:val="004726CE"/>
    <w:rsid w:val="00474980"/>
    <w:rsid w:val="0048028C"/>
    <w:rsid w:val="00480A5B"/>
    <w:rsid w:val="00484F61"/>
    <w:rsid w:val="00486865"/>
    <w:rsid w:val="00491CA2"/>
    <w:rsid w:val="00491DE3"/>
    <w:rsid w:val="0049586E"/>
    <w:rsid w:val="00495C8D"/>
    <w:rsid w:val="0049683C"/>
    <w:rsid w:val="00497CBE"/>
    <w:rsid w:val="004A0B31"/>
    <w:rsid w:val="004A1ED2"/>
    <w:rsid w:val="004A29D6"/>
    <w:rsid w:val="004A31A2"/>
    <w:rsid w:val="004A3B44"/>
    <w:rsid w:val="004A5408"/>
    <w:rsid w:val="004B001E"/>
    <w:rsid w:val="004C122E"/>
    <w:rsid w:val="004C296A"/>
    <w:rsid w:val="004C6671"/>
    <w:rsid w:val="004D1323"/>
    <w:rsid w:val="004D152C"/>
    <w:rsid w:val="004D2158"/>
    <w:rsid w:val="004D4B3E"/>
    <w:rsid w:val="004D5474"/>
    <w:rsid w:val="004D56F3"/>
    <w:rsid w:val="004D714F"/>
    <w:rsid w:val="004E163B"/>
    <w:rsid w:val="004E1E9E"/>
    <w:rsid w:val="004E36A5"/>
    <w:rsid w:val="004E41A8"/>
    <w:rsid w:val="004F1FFB"/>
    <w:rsid w:val="004F20B8"/>
    <w:rsid w:val="004F413D"/>
    <w:rsid w:val="004F4CD9"/>
    <w:rsid w:val="004F586C"/>
    <w:rsid w:val="004F5B4A"/>
    <w:rsid w:val="004F5C5C"/>
    <w:rsid w:val="004F5E3B"/>
    <w:rsid w:val="0050030C"/>
    <w:rsid w:val="00500F45"/>
    <w:rsid w:val="00502666"/>
    <w:rsid w:val="00504ECE"/>
    <w:rsid w:val="00505E7F"/>
    <w:rsid w:val="005068BC"/>
    <w:rsid w:val="00507D43"/>
    <w:rsid w:val="00510242"/>
    <w:rsid w:val="00511E3E"/>
    <w:rsid w:val="005122EE"/>
    <w:rsid w:val="0051276B"/>
    <w:rsid w:val="00514EF4"/>
    <w:rsid w:val="0051696D"/>
    <w:rsid w:val="00516B9A"/>
    <w:rsid w:val="00516E37"/>
    <w:rsid w:val="00517877"/>
    <w:rsid w:val="00517ECB"/>
    <w:rsid w:val="00521673"/>
    <w:rsid w:val="005226FD"/>
    <w:rsid w:val="00525FF1"/>
    <w:rsid w:val="005311F8"/>
    <w:rsid w:val="00532A83"/>
    <w:rsid w:val="00533178"/>
    <w:rsid w:val="00536F3C"/>
    <w:rsid w:val="005371EE"/>
    <w:rsid w:val="005373B7"/>
    <w:rsid w:val="00537B9A"/>
    <w:rsid w:val="00546EFD"/>
    <w:rsid w:val="00552EFE"/>
    <w:rsid w:val="00553464"/>
    <w:rsid w:val="005537BD"/>
    <w:rsid w:val="0056060E"/>
    <w:rsid w:val="00560BBB"/>
    <w:rsid w:val="00560CFF"/>
    <w:rsid w:val="005626AD"/>
    <w:rsid w:val="00562771"/>
    <w:rsid w:val="00563877"/>
    <w:rsid w:val="00564007"/>
    <w:rsid w:val="0056473E"/>
    <w:rsid w:val="005651F2"/>
    <w:rsid w:val="00570106"/>
    <w:rsid w:val="0057196C"/>
    <w:rsid w:val="005748B8"/>
    <w:rsid w:val="00574B54"/>
    <w:rsid w:val="0058174B"/>
    <w:rsid w:val="00583458"/>
    <w:rsid w:val="00584484"/>
    <w:rsid w:val="005845E7"/>
    <w:rsid w:val="005847DB"/>
    <w:rsid w:val="005875B1"/>
    <w:rsid w:val="00590F51"/>
    <w:rsid w:val="00591FBE"/>
    <w:rsid w:val="0059205C"/>
    <w:rsid w:val="005934F4"/>
    <w:rsid w:val="00593AAE"/>
    <w:rsid w:val="00594A3A"/>
    <w:rsid w:val="0059608E"/>
    <w:rsid w:val="00597005"/>
    <w:rsid w:val="00597902"/>
    <w:rsid w:val="00597948"/>
    <w:rsid w:val="00597BD1"/>
    <w:rsid w:val="005A0B72"/>
    <w:rsid w:val="005A3154"/>
    <w:rsid w:val="005A5000"/>
    <w:rsid w:val="005A5300"/>
    <w:rsid w:val="005A64DA"/>
    <w:rsid w:val="005A74E8"/>
    <w:rsid w:val="005A7C00"/>
    <w:rsid w:val="005A7D3F"/>
    <w:rsid w:val="005B023D"/>
    <w:rsid w:val="005B09E1"/>
    <w:rsid w:val="005B1A36"/>
    <w:rsid w:val="005B212E"/>
    <w:rsid w:val="005B4912"/>
    <w:rsid w:val="005B6FCD"/>
    <w:rsid w:val="005C1A34"/>
    <w:rsid w:val="005C2A0F"/>
    <w:rsid w:val="005C4D98"/>
    <w:rsid w:val="005C5A9A"/>
    <w:rsid w:val="005D202E"/>
    <w:rsid w:val="005D2342"/>
    <w:rsid w:val="005D3166"/>
    <w:rsid w:val="005D5890"/>
    <w:rsid w:val="005D6B99"/>
    <w:rsid w:val="005D734F"/>
    <w:rsid w:val="005E0FE3"/>
    <w:rsid w:val="005E6798"/>
    <w:rsid w:val="005E67FE"/>
    <w:rsid w:val="005F2CCC"/>
    <w:rsid w:val="005F300C"/>
    <w:rsid w:val="005F31BA"/>
    <w:rsid w:val="005F772A"/>
    <w:rsid w:val="00600628"/>
    <w:rsid w:val="00603BDD"/>
    <w:rsid w:val="00604673"/>
    <w:rsid w:val="00605D32"/>
    <w:rsid w:val="00607C9C"/>
    <w:rsid w:val="00611BEE"/>
    <w:rsid w:val="00616699"/>
    <w:rsid w:val="00622128"/>
    <w:rsid w:val="00622B23"/>
    <w:rsid w:val="00623277"/>
    <w:rsid w:val="00623544"/>
    <w:rsid w:val="00624A96"/>
    <w:rsid w:val="0062608D"/>
    <w:rsid w:val="006279C7"/>
    <w:rsid w:val="00630A9A"/>
    <w:rsid w:val="00632B6E"/>
    <w:rsid w:val="00635624"/>
    <w:rsid w:val="006374BE"/>
    <w:rsid w:val="00640FC2"/>
    <w:rsid w:val="00642364"/>
    <w:rsid w:val="00642BA8"/>
    <w:rsid w:val="00645475"/>
    <w:rsid w:val="006545FE"/>
    <w:rsid w:val="00655D87"/>
    <w:rsid w:val="00657A81"/>
    <w:rsid w:val="0066050F"/>
    <w:rsid w:val="00660A9C"/>
    <w:rsid w:val="0066132B"/>
    <w:rsid w:val="00663B0C"/>
    <w:rsid w:val="00665063"/>
    <w:rsid w:val="006650E7"/>
    <w:rsid w:val="0067104D"/>
    <w:rsid w:val="00673217"/>
    <w:rsid w:val="006732B9"/>
    <w:rsid w:val="006748D4"/>
    <w:rsid w:val="006756E0"/>
    <w:rsid w:val="0067728E"/>
    <w:rsid w:val="0068008A"/>
    <w:rsid w:val="006812F6"/>
    <w:rsid w:val="006813AD"/>
    <w:rsid w:val="00683229"/>
    <w:rsid w:val="00684833"/>
    <w:rsid w:val="0068544A"/>
    <w:rsid w:val="00685F30"/>
    <w:rsid w:val="006866D0"/>
    <w:rsid w:val="00686DAB"/>
    <w:rsid w:val="00686DD1"/>
    <w:rsid w:val="00690A01"/>
    <w:rsid w:val="00691633"/>
    <w:rsid w:val="00692C36"/>
    <w:rsid w:val="00693563"/>
    <w:rsid w:val="00694834"/>
    <w:rsid w:val="00694FDF"/>
    <w:rsid w:val="00695116"/>
    <w:rsid w:val="00695803"/>
    <w:rsid w:val="006A3867"/>
    <w:rsid w:val="006B1210"/>
    <w:rsid w:val="006B1C81"/>
    <w:rsid w:val="006B220B"/>
    <w:rsid w:val="006B519C"/>
    <w:rsid w:val="006B5538"/>
    <w:rsid w:val="006B607E"/>
    <w:rsid w:val="006C4F9A"/>
    <w:rsid w:val="006D3048"/>
    <w:rsid w:val="006D34D2"/>
    <w:rsid w:val="006D38C4"/>
    <w:rsid w:val="006D4AFD"/>
    <w:rsid w:val="006D577B"/>
    <w:rsid w:val="006E11BA"/>
    <w:rsid w:val="006E125A"/>
    <w:rsid w:val="006E1CD4"/>
    <w:rsid w:val="006E23B8"/>
    <w:rsid w:val="006E3A3C"/>
    <w:rsid w:val="006E4D8E"/>
    <w:rsid w:val="006E5E35"/>
    <w:rsid w:val="006E79EC"/>
    <w:rsid w:val="006E7B90"/>
    <w:rsid w:val="006F0028"/>
    <w:rsid w:val="006F0A11"/>
    <w:rsid w:val="006F1175"/>
    <w:rsid w:val="006F312C"/>
    <w:rsid w:val="006F312E"/>
    <w:rsid w:val="006F6D88"/>
    <w:rsid w:val="006F7C4E"/>
    <w:rsid w:val="006F7CBB"/>
    <w:rsid w:val="00703766"/>
    <w:rsid w:val="007046B1"/>
    <w:rsid w:val="007054B4"/>
    <w:rsid w:val="00705F3E"/>
    <w:rsid w:val="0070652E"/>
    <w:rsid w:val="00710BEE"/>
    <w:rsid w:val="00710D8A"/>
    <w:rsid w:val="00710E4B"/>
    <w:rsid w:val="00712A44"/>
    <w:rsid w:val="0071385D"/>
    <w:rsid w:val="00715FED"/>
    <w:rsid w:val="007160AE"/>
    <w:rsid w:val="007174D3"/>
    <w:rsid w:val="00720404"/>
    <w:rsid w:val="0072372B"/>
    <w:rsid w:val="007238E8"/>
    <w:rsid w:val="00724BF9"/>
    <w:rsid w:val="00724FEE"/>
    <w:rsid w:val="0072502E"/>
    <w:rsid w:val="00727E6A"/>
    <w:rsid w:val="007308B5"/>
    <w:rsid w:val="00731B3F"/>
    <w:rsid w:val="00731DD0"/>
    <w:rsid w:val="0073290D"/>
    <w:rsid w:val="007343A2"/>
    <w:rsid w:val="00734AD5"/>
    <w:rsid w:val="007358B7"/>
    <w:rsid w:val="0073761B"/>
    <w:rsid w:val="00743AE1"/>
    <w:rsid w:val="00747346"/>
    <w:rsid w:val="00747438"/>
    <w:rsid w:val="00747455"/>
    <w:rsid w:val="0075020D"/>
    <w:rsid w:val="007554A5"/>
    <w:rsid w:val="007623BF"/>
    <w:rsid w:val="00762821"/>
    <w:rsid w:val="00764DFB"/>
    <w:rsid w:val="0076680A"/>
    <w:rsid w:val="00766A13"/>
    <w:rsid w:val="00767316"/>
    <w:rsid w:val="0076796A"/>
    <w:rsid w:val="00773077"/>
    <w:rsid w:val="00777479"/>
    <w:rsid w:val="00781B1F"/>
    <w:rsid w:val="00783121"/>
    <w:rsid w:val="0078312D"/>
    <w:rsid w:val="00784D49"/>
    <w:rsid w:val="0078599E"/>
    <w:rsid w:val="00786735"/>
    <w:rsid w:val="00787276"/>
    <w:rsid w:val="0079335E"/>
    <w:rsid w:val="00793506"/>
    <w:rsid w:val="00794FB7"/>
    <w:rsid w:val="00795436"/>
    <w:rsid w:val="007961DE"/>
    <w:rsid w:val="00796F99"/>
    <w:rsid w:val="0079705E"/>
    <w:rsid w:val="007A3A37"/>
    <w:rsid w:val="007A57DB"/>
    <w:rsid w:val="007A5F42"/>
    <w:rsid w:val="007A7EAF"/>
    <w:rsid w:val="007A7F94"/>
    <w:rsid w:val="007B3A77"/>
    <w:rsid w:val="007B4741"/>
    <w:rsid w:val="007B521E"/>
    <w:rsid w:val="007B615D"/>
    <w:rsid w:val="007B67F0"/>
    <w:rsid w:val="007C077C"/>
    <w:rsid w:val="007C1FDF"/>
    <w:rsid w:val="007C6A7C"/>
    <w:rsid w:val="007D066D"/>
    <w:rsid w:val="007D2530"/>
    <w:rsid w:val="007D5710"/>
    <w:rsid w:val="007E0779"/>
    <w:rsid w:val="007E116D"/>
    <w:rsid w:val="007E7B65"/>
    <w:rsid w:val="007F0741"/>
    <w:rsid w:val="007F138B"/>
    <w:rsid w:val="007F3E42"/>
    <w:rsid w:val="007F5F44"/>
    <w:rsid w:val="007F62E5"/>
    <w:rsid w:val="007F6D8D"/>
    <w:rsid w:val="00802C95"/>
    <w:rsid w:val="00804CA4"/>
    <w:rsid w:val="008056FE"/>
    <w:rsid w:val="00805FC3"/>
    <w:rsid w:val="00810798"/>
    <w:rsid w:val="00812C10"/>
    <w:rsid w:val="00812E40"/>
    <w:rsid w:val="008133D2"/>
    <w:rsid w:val="008136D2"/>
    <w:rsid w:val="00813BF4"/>
    <w:rsid w:val="00813C05"/>
    <w:rsid w:val="00816D28"/>
    <w:rsid w:val="00821097"/>
    <w:rsid w:val="00822C12"/>
    <w:rsid w:val="0082429D"/>
    <w:rsid w:val="00825231"/>
    <w:rsid w:val="00835A0F"/>
    <w:rsid w:val="00835E01"/>
    <w:rsid w:val="008366AD"/>
    <w:rsid w:val="00836DB3"/>
    <w:rsid w:val="00836EA3"/>
    <w:rsid w:val="00842648"/>
    <w:rsid w:val="008428F4"/>
    <w:rsid w:val="00842DAF"/>
    <w:rsid w:val="00843D32"/>
    <w:rsid w:val="0084508A"/>
    <w:rsid w:val="00852A13"/>
    <w:rsid w:val="008539EB"/>
    <w:rsid w:val="00853CCD"/>
    <w:rsid w:val="008549B6"/>
    <w:rsid w:val="0085510F"/>
    <w:rsid w:val="00856943"/>
    <w:rsid w:val="00861315"/>
    <w:rsid w:val="00865075"/>
    <w:rsid w:val="008657C6"/>
    <w:rsid w:val="00867021"/>
    <w:rsid w:val="0087090D"/>
    <w:rsid w:val="008728E2"/>
    <w:rsid w:val="008753A4"/>
    <w:rsid w:val="0087594D"/>
    <w:rsid w:val="008774F3"/>
    <w:rsid w:val="00880257"/>
    <w:rsid w:val="00882BF8"/>
    <w:rsid w:val="00887931"/>
    <w:rsid w:val="008904FA"/>
    <w:rsid w:val="008921C0"/>
    <w:rsid w:val="008926D7"/>
    <w:rsid w:val="008951BB"/>
    <w:rsid w:val="008952BE"/>
    <w:rsid w:val="008971CF"/>
    <w:rsid w:val="0089722B"/>
    <w:rsid w:val="008A2105"/>
    <w:rsid w:val="008A4159"/>
    <w:rsid w:val="008A68EC"/>
    <w:rsid w:val="008B1D44"/>
    <w:rsid w:val="008B248C"/>
    <w:rsid w:val="008B26C6"/>
    <w:rsid w:val="008B2B87"/>
    <w:rsid w:val="008B4AB3"/>
    <w:rsid w:val="008B5CD1"/>
    <w:rsid w:val="008C4A1F"/>
    <w:rsid w:val="008C5D1E"/>
    <w:rsid w:val="008C686B"/>
    <w:rsid w:val="008D02F8"/>
    <w:rsid w:val="008D07E4"/>
    <w:rsid w:val="008D27F7"/>
    <w:rsid w:val="008D304D"/>
    <w:rsid w:val="008D3F90"/>
    <w:rsid w:val="008D44BA"/>
    <w:rsid w:val="008D4582"/>
    <w:rsid w:val="008D7036"/>
    <w:rsid w:val="008D7E82"/>
    <w:rsid w:val="008D7FC2"/>
    <w:rsid w:val="008E0452"/>
    <w:rsid w:val="008E1E2E"/>
    <w:rsid w:val="008E1E2F"/>
    <w:rsid w:val="008E2942"/>
    <w:rsid w:val="008E2DB4"/>
    <w:rsid w:val="008E678D"/>
    <w:rsid w:val="008E727B"/>
    <w:rsid w:val="008E75D7"/>
    <w:rsid w:val="008E7A90"/>
    <w:rsid w:val="008F1B47"/>
    <w:rsid w:val="008F2576"/>
    <w:rsid w:val="008F25F8"/>
    <w:rsid w:val="008F354A"/>
    <w:rsid w:val="0090085A"/>
    <w:rsid w:val="009013F1"/>
    <w:rsid w:val="00901D51"/>
    <w:rsid w:val="0090227C"/>
    <w:rsid w:val="00904712"/>
    <w:rsid w:val="0090510A"/>
    <w:rsid w:val="009063ED"/>
    <w:rsid w:val="009078A5"/>
    <w:rsid w:val="00910A77"/>
    <w:rsid w:val="00911EF9"/>
    <w:rsid w:val="009138ED"/>
    <w:rsid w:val="0092589F"/>
    <w:rsid w:val="0093088D"/>
    <w:rsid w:val="009311B4"/>
    <w:rsid w:val="00931D2F"/>
    <w:rsid w:val="009322C0"/>
    <w:rsid w:val="009332FD"/>
    <w:rsid w:val="0093340B"/>
    <w:rsid w:val="00935E66"/>
    <w:rsid w:val="0093731C"/>
    <w:rsid w:val="009402F0"/>
    <w:rsid w:val="00942046"/>
    <w:rsid w:val="009428C5"/>
    <w:rsid w:val="00942FA3"/>
    <w:rsid w:val="009432F8"/>
    <w:rsid w:val="0094619D"/>
    <w:rsid w:val="00946577"/>
    <w:rsid w:val="0094679B"/>
    <w:rsid w:val="009471F1"/>
    <w:rsid w:val="00947E3E"/>
    <w:rsid w:val="00951357"/>
    <w:rsid w:val="00951A2A"/>
    <w:rsid w:val="0095241C"/>
    <w:rsid w:val="00956F42"/>
    <w:rsid w:val="00957DE0"/>
    <w:rsid w:val="00961163"/>
    <w:rsid w:val="009613C5"/>
    <w:rsid w:val="00961BE5"/>
    <w:rsid w:val="00962262"/>
    <w:rsid w:val="00962299"/>
    <w:rsid w:val="009636BA"/>
    <w:rsid w:val="0096623D"/>
    <w:rsid w:val="009666E7"/>
    <w:rsid w:val="009702C7"/>
    <w:rsid w:val="009705D3"/>
    <w:rsid w:val="00970783"/>
    <w:rsid w:val="00974DC4"/>
    <w:rsid w:val="00974E25"/>
    <w:rsid w:val="00977DD2"/>
    <w:rsid w:val="009813E8"/>
    <w:rsid w:val="009829B4"/>
    <w:rsid w:val="00983994"/>
    <w:rsid w:val="00984829"/>
    <w:rsid w:val="00986703"/>
    <w:rsid w:val="0098682E"/>
    <w:rsid w:val="00986A9F"/>
    <w:rsid w:val="009934D5"/>
    <w:rsid w:val="00995C12"/>
    <w:rsid w:val="009A0B12"/>
    <w:rsid w:val="009A1646"/>
    <w:rsid w:val="009A6434"/>
    <w:rsid w:val="009A76CF"/>
    <w:rsid w:val="009A777B"/>
    <w:rsid w:val="009B0F1A"/>
    <w:rsid w:val="009B27BB"/>
    <w:rsid w:val="009B3E51"/>
    <w:rsid w:val="009B7CD9"/>
    <w:rsid w:val="009C03A9"/>
    <w:rsid w:val="009C5135"/>
    <w:rsid w:val="009D1291"/>
    <w:rsid w:val="009D3337"/>
    <w:rsid w:val="009D398D"/>
    <w:rsid w:val="009D6AB2"/>
    <w:rsid w:val="009E286D"/>
    <w:rsid w:val="009E6A22"/>
    <w:rsid w:val="009F0ED6"/>
    <w:rsid w:val="009F22E1"/>
    <w:rsid w:val="009F3A0E"/>
    <w:rsid w:val="009F7C46"/>
    <w:rsid w:val="00A0012D"/>
    <w:rsid w:val="00A04655"/>
    <w:rsid w:val="00A0483F"/>
    <w:rsid w:val="00A05497"/>
    <w:rsid w:val="00A07E78"/>
    <w:rsid w:val="00A07FE9"/>
    <w:rsid w:val="00A10CDB"/>
    <w:rsid w:val="00A10EFF"/>
    <w:rsid w:val="00A12BCF"/>
    <w:rsid w:val="00A132E6"/>
    <w:rsid w:val="00A13CEC"/>
    <w:rsid w:val="00A1472D"/>
    <w:rsid w:val="00A15DDC"/>
    <w:rsid w:val="00A23408"/>
    <w:rsid w:val="00A24EDF"/>
    <w:rsid w:val="00A2599A"/>
    <w:rsid w:val="00A3057C"/>
    <w:rsid w:val="00A30FB5"/>
    <w:rsid w:val="00A318F9"/>
    <w:rsid w:val="00A338CC"/>
    <w:rsid w:val="00A34F1E"/>
    <w:rsid w:val="00A355B9"/>
    <w:rsid w:val="00A3597D"/>
    <w:rsid w:val="00A37ACD"/>
    <w:rsid w:val="00A37CC4"/>
    <w:rsid w:val="00A45669"/>
    <w:rsid w:val="00A4705A"/>
    <w:rsid w:val="00A47979"/>
    <w:rsid w:val="00A47F90"/>
    <w:rsid w:val="00A52821"/>
    <w:rsid w:val="00A54871"/>
    <w:rsid w:val="00A55C32"/>
    <w:rsid w:val="00A56209"/>
    <w:rsid w:val="00A5687C"/>
    <w:rsid w:val="00A574CD"/>
    <w:rsid w:val="00A621F5"/>
    <w:rsid w:val="00A62D4D"/>
    <w:rsid w:val="00A71EA0"/>
    <w:rsid w:val="00A7242D"/>
    <w:rsid w:val="00A726AE"/>
    <w:rsid w:val="00A73E35"/>
    <w:rsid w:val="00A74651"/>
    <w:rsid w:val="00A74E3C"/>
    <w:rsid w:val="00A779E1"/>
    <w:rsid w:val="00A8098C"/>
    <w:rsid w:val="00A82301"/>
    <w:rsid w:val="00A832F0"/>
    <w:rsid w:val="00A83ABA"/>
    <w:rsid w:val="00A8689B"/>
    <w:rsid w:val="00A87DFE"/>
    <w:rsid w:val="00A908E7"/>
    <w:rsid w:val="00A91960"/>
    <w:rsid w:val="00A948D2"/>
    <w:rsid w:val="00A95682"/>
    <w:rsid w:val="00A95906"/>
    <w:rsid w:val="00A95ACC"/>
    <w:rsid w:val="00A96940"/>
    <w:rsid w:val="00A96986"/>
    <w:rsid w:val="00AA0A39"/>
    <w:rsid w:val="00AA2FF6"/>
    <w:rsid w:val="00AA3F0C"/>
    <w:rsid w:val="00AA470F"/>
    <w:rsid w:val="00AA5BFB"/>
    <w:rsid w:val="00AA77D4"/>
    <w:rsid w:val="00AB295C"/>
    <w:rsid w:val="00AB2FCA"/>
    <w:rsid w:val="00AB3991"/>
    <w:rsid w:val="00AB605C"/>
    <w:rsid w:val="00AB7AEC"/>
    <w:rsid w:val="00AC0DBA"/>
    <w:rsid w:val="00AC3C95"/>
    <w:rsid w:val="00AC512D"/>
    <w:rsid w:val="00AC6710"/>
    <w:rsid w:val="00AC7444"/>
    <w:rsid w:val="00AD1603"/>
    <w:rsid w:val="00AD192B"/>
    <w:rsid w:val="00AD2125"/>
    <w:rsid w:val="00AD2292"/>
    <w:rsid w:val="00AD2B37"/>
    <w:rsid w:val="00AD40A1"/>
    <w:rsid w:val="00AD5703"/>
    <w:rsid w:val="00AD78DA"/>
    <w:rsid w:val="00AE2584"/>
    <w:rsid w:val="00AE2BE5"/>
    <w:rsid w:val="00AE39B5"/>
    <w:rsid w:val="00AE47C2"/>
    <w:rsid w:val="00AF0148"/>
    <w:rsid w:val="00AF34DA"/>
    <w:rsid w:val="00AF5817"/>
    <w:rsid w:val="00AF5E75"/>
    <w:rsid w:val="00AF61F4"/>
    <w:rsid w:val="00AF6F97"/>
    <w:rsid w:val="00AF7E5E"/>
    <w:rsid w:val="00B00BAA"/>
    <w:rsid w:val="00B01703"/>
    <w:rsid w:val="00B036EF"/>
    <w:rsid w:val="00B03A47"/>
    <w:rsid w:val="00B05C38"/>
    <w:rsid w:val="00B07E1E"/>
    <w:rsid w:val="00B12BEC"/>
    <w:rsid w:val="00B1671A"/>
    <w:rsid w:val="00B1680B"/>
    <w:rsid w:val="00B20399"/>
    <w:rsid w:val="00B203D3"/>
    <w:rsid w:val="00B210B4"/>
    <w:rsid w:val="00B23E1C"/>
    <w:rsid w:val="00B2430A"/>
    <w:rsid w:val="00B248E8"/>
    <w:rsid w:val="00B258AA"/>
    <w:rsid w:val="00B2600A"/>
    <w:rsid w:val="00B27C53"/>
    <w:rsid w:val="00B30DA5"/>
    <w:rsid w:val="00B328A8"/>
    <w:rsid w:val="00B32B9C"/>
    <w:rsid w:val="00B35FDF"/>
    <w:rsid w:val="00B37783"/>
    <w:rsid w:val="00B40CCB"/>
    <w:rsid w:val="00B41ABB"/>
    <w:rsid w:val="00B4399A"/>
    <w:rsid w:val="00B44E4F"/>
    <w:rsid w:val="00B46592"/>
    <w:rsid w:val="00B46AD9"/>
    <w:rsid w:val="00B46CCD"/>
    <w:rsid w:val="00B50C1B"/>
    <w:rsid w:val="00B52BD3"/>
    <w:rsid w:val="00B53255"/>
    <w:rsid w:val="00B54075"/>
    <w:rsid w:val="00B559ED"/>
    <w:rsid w:val="00B56D65"/>
    <w:rsid w:val="00B57439"/>
    <w:rsid w:val="00B62486"/>
    <w:rsid w:val="00B64818"/>
    <w:rsid w:val="00B64E71"/>
    <w:rsid w:val="00B6764A"/>
    <w:rsid w:val="00B727C3"/>
    <w:rsid w:val="00B752A2"/>
    <w:rsid w:val="00B77B56"/>
    <w:rsid w:val="00B8118D"/>
    <w:rsid w:val="00B83100"/>
    <w:rsid w:val="00B8326A"/>
    <w:rsid w:val="00B83A62"/>
    <w:rsid w:val="00B83DAD"/>
    <w:rsid w:val="00B86D0A"/>
    <w:rsid w:val="00B911D5"/>
    <w:rsid w:val="00B916F6"/>
    <w:rsid w:val="00B91A12"/>
    <w:rsid w:val="00B93238"/>
    <w:rsid w:val="00B94C9C"/>
    <w:rsid w:val="00B94D48"/>
    <w:rsid w:val="00B94F23"/>
    <w:rsid w:val="00BA17E7"/>
    <w:rsid w:val="00BA2679"/>
    <w:rsid w:val="00BA3323"/>
    <w:rsid w:val="00BA5667"/>
    <w:rsid w:val="00BA7680"/>
    <w:rsid w:val="00BA7907"/>
    <w:rsid w:val="00BB0DEA"/>
    <w:rsid w:val="00BB1FBC"/>
    <w:rsid w:val="00BB44FB"/>
    <w:rsid w:val="00BB4A91"/>
    <w:rsid w:val="00BB5393"/>
    <w:rsid w:val="00BB599D"/>
    <w:rsid w:val="00BC0E9B"/>
    <w:rsid w:val="00BC2B3D"/>
    <w:rsid w:val="00BC3F98"/>
    <w:rsid w:val="00BC72BB"/>
    <w:rsid w:val="00BD15EE"/>
    <w:rsid w:val="00BD3A1E"/>
    <w:rsid w:val="00BD3EB4"/>
    <w:rsid w:val="00BE0CAB"/>
    <w:rsid w:val="00BE64BE"/>
    <w:rsid w:val="00BE67EC"/>
    <w:rsid w:val="00BF32AA"/>
    <w:rsid w:val="00BF3A66"/>
    <w:rsid w:val="00BF3FD5"/>
    <w:rsid w:val="00BF52BA"/>
    <w:rsid w:val="00BF59DC"/>
    <w:rsid w:val="00BF6070"/>
    <w:rsid w:val="00C01E4F"/>
    <w:rsid w:val="00C05C87"/>
    <w:rsid w:val="00C101B2"/>
    <w:rsid w:val="00C116B6"/>
    <w:rsid w:val="00C11CF9"/>
    <w:rsid w:val="00C146A2"/>
    <w:rsid w:val="00C14ABB"/>
    <w:rsid w:val="00C153F8"/>
    <w:rsid w:val="00C16506"/>
    <w:rsid w:val="00C20078"/>
    <w:rsid w:val="00C213A1"/>
    <w:rsid w:val="00C22DA8"/>
    <w:rsid w:val="00C23F80"/>
    <w:rsid w:val="00C2475D"/>
    <w:rsid w:val="00C265CB"/>
    <w:rsid w:val="00C26E8C"/>
    <w:rsid w:val="00C30E53"/>
    <w:rsid w:val="00C32B40"/>
    <w:rsid w:val="00C33F38"/>
    <w:rsid w:val="00C3530D"/>
    <w:rsid w:val="00C37858"/>
    <w:rsid w:val="00C41C9E"/>
    <w:rsid w:val="00C444CA"/>
    <w:rsid w:val="00C46D5F"/>
    <w:rsid w:val="00C47DB1"/>
    <w:rsid w:val="00C5016B"/>
    <w:rsid w:val="00C52A9E"/>
    <w:rsid w:val="00C52C75"/>
    <w:rsid w:val="00C53E56"/>
    <w:rsid w:val="00C5416D"/>
    <w:rsid w:val="00C54358"/>
    <w:rsid w:val="00C54F39"/>
    <w:rsid w:val="00C56F0E"/>
    <w:rsid w:val="00C57131"/>
    <w:rsid w:val="00C61266"/>
    <w:rsid w:val="00C61AC0"/>
    <w:rsid w:val="00C62ADE"/>
    <w:rsid w:val="00C642BE"/>
    <w:rsid w:val="00C649C8"/>
    <w:rsid w:val="00C64EAC"/>
    <w:rsid w:val="00C73D9D"/>
    <w:rsid w:val="00C7421F"/>
    <w:rsid w:val="00C76EA5"/>
    <w:rsid w:val="00C82588"/>
    <w:rsid w:val="00C8350B"/>
    <w:rsid w:val="00C84348"/>
    <w:rsid w:val="00C84369"/>
    <w:rsid w:val="00C844B5"/>
    <w:rsid w:val="00C84D33"/>
    <w:rsid w:val="00C851DF"/>
    <w:rsid w:val="00C85BA6"/>
    <w:rsid w:val="00C8688A"/>
    <w:rsid w:val="00C87522"/>
    <w:rsid w:val="00C877E0"/>
    <w:rsid w:val="00C91983"/>
    <w:rsid w:val="00C93EFC"/>
    <w:rsid w:val="00C9454C"/>
    <w:rsid w:val="00C955BB"/>
    <w:rsid w:val="00C95D53"/>
    <w:rsid w:val="00C96CD5"/>
    <w:rsid w:val="00CA29F8"/>
    <w:rsid w:val="00CA2EC1"/>
    <w:rsid w:val="00CA4BEC"/>
    <w:rsid w:val="00CA606C"/>
    <w:rsid w:val="00CB22AD"/>
    <w:rsid w:val="00CB3F3E"/>
    <w:rsid w:val="00CB4EDC"/>
    <w:rsid w:val="00CB61A1"/>
    <w:rsid w:val="00CC0523"/>
    <w:rsid w:val="00CC1C05"/>
    <w:rsid w:val="00CC1E04"/>
    <w:rsid w:val="00CC2C20"/>
    <w:rsid w:val="00CC568F"/>
    <w:rsid w:val="00CC6FBE"/>
    <w:rsid w:val="00CC77D7"/>
    <w:rsid w:val="00CD0588"/>
    <w:rsid w:val="00CD252D"/>
    <w:rsid w:val="00CD4C7B"/>
    <w:rsid w:val="00CD4EA8"/>
    <w:rsid w:val="00CD5478"/>
    <w:rsid w:val="00CD7A6E"/>
    <w:rsid w:val="00CE03E1"/>
    <w:rsid w:val="00CE1569"/>
    <w:rsid w:val="00CE1D1A"/>
    <w:rsid w:val="00CE3C51"/>
    <w:rsid w:val="00CE4A52"/>
    <w:rsid w:val="00CE4EC5"/>
    <w:rsid w:val="00CE5334"/>
    <w:rsid w:val="00CE655C"/>
    <w:rsid w:val="00CE65FC"/>
    <w:rsid w:val="00CE6C06"/>
    <w:rsid w:val="00CF1882"/>
    <w:rsid w:val="00CF2684"/>
    <w:rsid w:val="00CF4403"/>
    <w:rsid w:val="00D006CB"/>
    <w:rsid w:val="00D0083C"/>
    <w:rsid w:val="00D01613"/>
    <w:rsid w:val="00D02B0E"/>
    <w:rsid w:val="00D030C7"/>
    <w:rsid w:val="00D060BA"/>
    <w:rsid w:val="00D11171"/>
    <w:rsid w:val="00D11FB4"/>
    <w:rsid w:val="00D12FBD"/>
    <w:rsid w:val="00D13147"/>
    <w:rsid w:val="00D13D4C"/>
    <w:rsid w:val="00D14171"/>
    <w:rsid w:val="00D15BA1"/>
    <w:rsid w:val="00D161C3"/>
    <w:rsid w:val="00D16D24"/>
    <w:rsid w:val="00D20989"/>
    <w:rsid w:val="00D21A30"/>
    <w:rsid w:val="00D21E54"/>
    <w:rsid w:val="00D25EFF"/>
    <w:rsid w:val="00D26348"/>
    <w:rsid w:val="00D27CDC"/>
    <w:rsid w:val="00D31635"/>
    <w:rsid w:val="00D3308F"/>
    <w:rsid w:val="00D33E28"/>
    <w:rsid w:val="00D347BF"/>
    <w:rsid w:val="00D351B1"/>
    <w:rsid w:val="00D3731C"/>
    <w:rsid w:val="00D4030D"/>
    <w:rsid w:val="00D419A6"/>
    <w:rsid w:val="00D440AC"/>
    <w:rsid w:val="00D4596A"/>
    <w:rsid w:val="00D45C6C"/>
    <w:rsid w:val="00D47BE3"/>
    <w:rsid w:val="00D47E75"/>
    <w:rsid w:val="00D51569"/>
    <w:rsid w:val="00D5196A"/>
    <w:rsid w:val="00D52352"/>
    <w:rsid w:val="00D52E71"/>
    <w:rsid w:val="00D54C76"/>
    <w:rsid w:val="00D55B2B"/>
    <w:rsid w:val="00D5639B"/>
    <w:rsid w:val="00D57639"/>
    <w:rsid w:val="00D57F95"/>
    <w:rsid w:val="00D6462A"/>
    <w:rsid w:val="00D6633E"/>
    <w:rsid w:val="00D66563"/>
    <w:rsid w:val="00D6670C"/>
    <w:rsid w:val="00D67DC9"/>
    <w:rsid w:val="00D71712"/>
    <w:rsid w:val="00D72BDF"/>
    <w:rsid w:val="00D75143"/>
    <w:rsid w:val="00D75422"/>
    <w:rsid w:val="00D76991"/>
    <w:rsid w:val="00D80E27"/>
    <w:rsid w:val="00D81F77"/>
    <w:rsid w:val="00D839E4"/>
    <w:rsid w:val="00D851ED"/>
    <w:rsid w:val="00D86FFB"/>
    <w:rsid w:val="00D926CC"/>
    <w:rsid w:val="00D932BA"/>
    <w:rsid w:val="00D9359A"/>
    <w:rsid w:val="00D94AA0"/>
    <w:rsid w:val="00DA4DD7"/>
    <w:rsid w:val="00DA6FFC"/>
    <w:rsid w:val="00DB014F"/>
    <w:rsid w:val="00DB2465"/>
    <w:rsid w:val="00DB38EF"/>
    <w:rsid w:val="00DB6EF0"/>
    <w:rsid w:val="00DB7753"/>
    <w:rsid w:val="00DB7BC8"/>
    <w:rsid w:val="00DC278F"/>
    <w:rsid w:val="00DC356B"/>
    <w:rsid w:val="00DC356F"/>
    <w:rsid w:val="00DC3A02"/>
    <w:rsid w:val="00DC3D14"/>
    <w:rsid w:val="00DC503B"/>
    <w:rsid w:val="00DC51DD"/>
    <w:rsid w:val="00DD1E51"/>
    <w:rsid w:val="00DD7B47"/>
    <w:rsid w:val="00DE0949"/>
    <w:rsid w:val="00DE18E7"/>
    <w:rsid w:val="00DE20AA"/>
    <w:rsid w:val="00DF2290"/>
    <w:rsid w:val="00DF24FC"/>
    <w:rsid w:val="00DF5215"/>
    <w:rsid w:val="00DF54C1"/>
    <w:rsid w:val="00DF5EAD"/>
    <w:rsid w:val="00DF6624"/>
    <w:rsid w:val="00DF6838"/>
    <w:rsid w:val="00E001A4"/>
    <w:rsid w:val="00E018F6"/>
    <w:rsid w:val="00E0286E"/>
    <w:rsid w:val="00E033DD"/>
    <w:rsid w:val="00E03E49"/>
    <w:rsid w:val="00E055B4"/>
    <w:rsid w:val="00E057C4"/>
    <w:rsid w:val="00E0681C"/>
    <w:rsid w:val="00E07A4B"/>
    <w:rsid w:val="00E10ADE"/>
    <w:rsid w:val="00E11B5E"/>
    <w:rsid w:val="00E12603"/>
    <w:rsid w:val="00E12CD0"/>
    <w:rsid w:val="00E15CE1"/>
    <w:rsid w:val="00E16C89"/>
    <w:rsid w:val="00E16FDE"/>
    <w:rsid w:val="00E211B7"/>
    <w:rsid w:val="00E2477E"/>
    <w:rsid w:val="00E262A5"/>
    <w:rsid w:val="00E26586"/>
    <w:rsid w:val="00E26CCC"/>
    <w:rsid w:val="00E26EF3"/>
    <w:rsid w:val="00E27763"/>
    <w:rsid w:val="00E34DF4"/>
    <w:rsid w:val="00E34E9B"/>
    <w:rsid w:val="00E3690F"/>
    <w:rsid w:val="00E3721A"/>
    <w:rsid w:val="00E3767F"/>
    <w:rsid w:val="00E37FB1"/>
    <w:rsid w:val="00E40E61"/>
    <w:rsid w:val="00E417D2"/>
    <w:rsid w:val="00E4427D"/>
    <w:rsid w:val="00E44CAB"/>
    <w:rsid w:val="00E452F8"/>
    <w:rsid w:val="00E46838"/>
    <w:rsid w:val="00E50633"/>
    <w:rsid w:val="00E5082E"/>
    <w:rsid w:val="00E51E09"/>
    <w:rsid w:val="00E5226B"/>
    <w:rsid w:val="00E55098"/>
    <w:rsid w:val="00E5534E"/>
    <w:rsid w:val="00E55B27"/>
    <w:rsid w:val="00E61CF9"/>
    <w:rsid w:val="00E62149"/>
    <w:rsid w:val="00E71F07"/>
    <w:rsid w:val="00E735CA"/>
    <w:rsid w:val="00E76AAA"/>
    <w:rsid w:val="00E80809"/>
    <w:rsid w:val="00E8111F"/>
    <w:rsid w:val="00E82526"/>
    <w:rsid w:val="00E83CCE"/>
    <w:rsid w:val="00E83E6D"/>
    <w:rsid w:val="00E848C2"/>
    <w:rsid w:val="00E86005"/>
    <w:rsid w:val="00E940EB"/>
    <w:rsid w:val="00E958A2"/>
    <w:rsid w:val="00E96B0B"/>
    <w:rsid w:val="00EA002C"/>
    <w:rsid w:val="00EA0A98"/>
    <w:rsid w:val="00EA121E"/>
    <w:rsid w:val="00EA1886"/>
    <w:rsid w:val="00EA1A92"/>
    <w:rsid w:val="00EA3564"/>
    <w:rsid w:val="00EA5D8A"/>
    <w:rsid w:val="00EA6780"/>
    <w:rsid w:val="00EA6788"/>
    <w:rsid w:val="00EB206B"/>
    <w:rsid w:val="00EB281D"/>
    <w:rsid w:val="00EB5FD8"/>
    <w:rsid w:val="00EB643F"/>
    <w:rsid w:val="00EB7FE6"/>
    <w:rsid w:val="00EC0D28"/>
    <w:rsid w:val="00EC1917"/>
    <w:rsid w:val="00EC275B"/>
    <w:rsid w:val="00EC3F75"/>
    <w:rsid w:val="00EC4968"/>
    <w:rsid w:val="00EC69E9"/>
    <w:rsid w:val="00ED1E4F"/>
    <w:rsid w:val="00ED4821"/>
    <w:rsid w:val="00ED67F5"/>
    <w:rsid w:val="00ED7798"/>
    <w:rsid w:val="00EE0966"/>
    <w:rsid w:val="00EE105C"/>
    <w:rsid w:val="00EE32FD"/>
    <w:rsid w:val="00EE49F5"/>
    <w:rsid w:val="00EE5E24"/>
    <w:rsid w:val="00EE7C27"/>
    <w:rsid w:val="00EF01F4"/>
    <w:rsid w:val="00EF5F69"/>
    <w:rsid w:val="00EF64EF"/>
    <w:rsid w:val="00F005D9"/>
    <w:rsid w:val="00F01CE3"/>
    <w:rsid w:val="00F01FF5"/>
    <w:rsid w:val="00F028F7"/>
    <w:rsid w:val="00F0550B"/>
    <w:rsid w:val="00F06335"/>
    <w:rsid w:val="00F079B6"/>
    <w:rsid w:val="00F112BB"/>
    <w:rsid w:val="00F1196D"/>
    <w:rsid w:val="00F12ECB"/>
    <w:rsid w:val="00F162FA"/>
    <w:rsid w:val="00F16314"/>
    <w:rsid w:val="00F166FC"/>
    <w:rsid w:val="00F17AB3"/>
    <w:rsid w:val="00F26516"/>
    <w:rsid w:val="00F314CB"/>
    <w:rsid w:val="00F316BF"/>
    <w:rsid w:val="00F331C8"/>
    <w:rsid w:val="00F342E1"/>
    <w:rsid w:val="00F34E6E"/>
    <w:rsid w:val="00F36123"/>
    <w:rsid w:val="00F37DBF"/>
    <w:rsid w:val="00F4123D"/>
    <w:rsid w:val="00F41F99"/>
    <w:rsid w:val="00F42A37"/>
    <w:rsid w:val="00F4524E"/>
    <w:rsid w:val="00F45A3A"/>
    <w:rsid w:val="00F51130"/>
    <w:rsid w:val="00F5241D"/>
    <w:rsid w:val="00F55EF4"/>
    <w:rsid w:val="00F60997"/>
    <w:rsid w:val="00F64428"/>
    <w:rsid w:val="00F64D13"/>
    <w:rsid w:val="00F64D46"/>
    <w:rsid w:val="00F67068"/>
    <w:rsid w:val="00F705B9"/>
    <w:rsid w:val="00F70DE7"/>
    <w:rsid w:val="00F72D08"/>
    <w:rsid w:val="00F74446"/>
    <w:rsid w:val="00F74BC7"/>
    <w:rsid w:val="00F74F73"/>
    <w:rsid w:val="00F755C8"/>
    <w:rsid w:val="00F845E2"/>
    <w:rsid w:val="00F8714F"/>
    <w:rsid w:val="00F87CC5"/>
    <w:rsid w:val="00F9382C"/>
    <w:rsid w:val="00F93B77"/>
    <w:rsid w:val="00F94750"/>
    <w:rsid w:val="00F97CE3"/>
    <w:rsid w:val="00FA7769"/>
    <w:rsid w:val="00FB07FE"/>
    <w:rsid w:val="00FB2477"/>
    <w:rsid w:val="00FB2FCC"/>
    <w:rsid w:val="00FB3949"/>
    <w:rsid w:val="00FB5A13"/>
    <w:rsid w:val="00FB5B31"/>
    <w:rsid w:val="00FB600F"/>
    <w:rsid w:val="00FC240E"/>
    <w:rsid w:val="00FC73FB"/>
    <w:rsid w:val="00FD3B3E"/>
    <w:rsid w:val="00FD484D"/>
    <w:rsid w:val="00FE242B"/>
    <w:rsid w:val="00FE30ED"/>
    <w:rsid w:val="00FE48CA"/>
    <w:rsid w:val="00FE4C57"/>
    <w:rsid w:val="00FE7B3F"/>
    <w:rsid w:val="00FF0989"/>
    <w:rsid w:val="00FF0FD7"/>
    <w:rsid w:val="00FF508E"/>
    <w:rsid w:val="00FF514D"/>
    <w:rsid w:val="00FF62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88333"/>
  <w15:docId w15:val="{0CA8C208-DED8-4E34-A3A0-661B401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89"/>
    <w:pPr>
      <w:spacing w:after="0" w:line="240" w:lineRule="auto"/>
      <w:jc w:val="both"/>
    </w:pPr>
    <w:rPr>
      <w:rFonts w:ascii="Segoe UI" w:hAnsi="Segoe UI" w:cs="Segoe UI"/>
      <w:sz w:val="20"/>
      <w:szCs w:val="20"/>
    </w:rPr>
  </w:style>
  <w:style w:type="paragraph" w:styleId="Heading1">
    <w:name w:val="heading 1"/>
    <w:basedOn w:val="Normal"/>
    <w:next w:val="Normal"/>
    <w:link w:val="Heading1Char"/>
    <w:uiPriority w:val="9"/>
    <w:qFormat/>
    <w:rsid w:val="007308B5"/>
    <w:pPr>
      <w:outlineLvl w:val="0"/>
    </w:pPr>
    <w:rPr>
      <w:b/>
      <w:sz w:val="36"/>
      <w:szCs w:val="36"/>
      <w:u w:val="single"/>
    </w:rPr>
  </w:style>
  <w:style w:type="paragraph" w:styleId="Heading2">
    <w:name w:val="heading 2"/>
    <w:basedOn w:val="Normal"/>
    <w:next w:val="Normal"/>
    <w:link w:val="Heading2Char"/>
    <w:uiPriority w:val="9"/>
    <w:unhideWhenUsed/>
    <w:qFormat/>
    <w:rsid w:val="00946577"/>
    <w:pPr>
      <w:outlineLvl w:val="1"/>
    </w:pPr>
    <w:rPr>
      <w:b/>
      <w:sz w:val="28"/>
      <w:szCs w:val="24"/>
    </w:rPr>
  </w:style>
  <w:style w:type="paragraph" w:styleId="Heading3">
    <w:name w:val="heading 3"/>
    <w:basedOn w:val="Normal"/>
    <w:next w:val="Normal"/>
    <w:link w:val="Heading3Char"/>
    <w:uiPriority w:val="9"/>
    <w:unhideWhenUsed/>
    <w:qFormat/>
    <w:rsid w:val="0044505A"/>
    <w:pPr>
      <w:outlineLvl w:val="2"/>
    </w:pPr>
    <w:rPr>
      <w:b/>
      <w:i/>
      <w:sz w:val="24"/>
    </w:rPr>
  </w:style>
  <w:style w:type="paragraph" w:styleId="Heading4">
    <w:name w:val="heading 4"/>
    <w:basedOn w:val="Heading3"/>
    <w:next w:val="Normal"/>
    <w:link w:val="Heading4Char"/>
    <w:uiPriority w:val="9"/>
    <w:unhideWhenUsed/>
    <w:qFormat/>
    <w:rsid w:val="00505E7F"/>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6B0"/>
    <w:pPr>
      <w:tabs>
        <w:tab w:val="center" w:pos="4513"/>
        <w:tab w:val="right" w:pos="9026"/>
      </w:tabs>
    </w:pPr>
  </w:style>
  <w:style w:type="character" w:customStyle="1" w:styleId="HeaderChar">
    <w:name w:val="Header Char"/>
    <w:basedOn w:val="DefaultParagraphFont"/>
    <w:link w:val="Header"/>
    <w:uiPriority w:val="99"/>
    <w:rsid w:val="001F56B0"/>
  </w:style>
  <w:style w:type="paragraph" w:styleId="Footer">
    <w:name w:val="footer"/>
    <w:basedOn w:val="Normal"/>
    <w:link w:val="FooterChar"/>
    <w:uiPriority w:val="99"/>
    <w:unhideWhenUsed/>
    <w:rsid w:val="001F56B0"/>
    <w:pPr>
      <w:tabs>
        <w:tab w:val="center" w:pos="4513"/>
        <w:tab w:val="right" w:pos="9026"/>
      </w:tabs>
    </w:pPr>
  </w:style>
  <w:style w:type="character" w:customStyle="1" w:styleId="FooterChar">
    <w:name w:val="Footer Char"/>
    <w:basedOn w:val="DefaultParagraphFont"/>
    <w:link w:val="Footer"/>
    <w:uiPriority w:val="99"/>
    <w:rsid w:val="001F56B0"/>
  </w:style>
  <w:style w:type="character" w:customStyle="1" w:styleId="Heading1Char">
    <w:name w:val="Heading 1 Char"/>
    <w:basedOn w:val="DefaultParagraphFont"/>
    <w:link w:val="Heading1"/>
    <w:uiPriority w:val="9"/>
    <w:rsid w:val="007308B5"/>
    <w:rPr>
      <w:rFonts w:ascii="Univers LT CYR 47 Lt Cn" w:hAnsi="Univers LT CYR 47 Lt Cn" w:cs="Segoe UI"/>
      <w:b/>
      <w:sz w:val="36"/>
      <w:szCs w:val="36"/>
      <w:u w:val="single"/>
    </w:rPr>
  </w:style>
  <w:style w:type="character" w:customStyle="1" w:styleId="Heading2Char">
    <w:name w:val="Heading 2 Char"/>
    <w:basedOn w:val="DefaultParagraphFont"/>
    <w:link w:val="Heading2"/>
    <w:uiPriority w:val="9"/>
    <w:rsid w:val="00946577"/>
    <w:rPr>
      <w:rFonts w:ascii="Segoe UI" w:hAnsi="Segoe UI" w:cs="Segoe UI"/>
      <w:b/>
      <w:sz w:val="28"/>
      <w:szCs w:val="24"/>
    </w:rPr>
  </w:style>
  <w:style w:type="character" w:customStyle="1" w:styleId="Heading3Char">
    <w:name w:val="Heading 3 Char"/>
    <w:basedOn w:val="DefaultParagraphFont"/>
    <w:link w:val="Heading3"/>
    <w:uiPriority w:val="9"/>
    <w:rsid w:val="0044505A"/>
    <w:rPr>
      <w:rFonts w:ascii="Segoe UI" w:hAnsi="Segoe UI" w:cs="Segoe UI"/>
      <w:b/>
      <w:i/>
      <w:sz w:val="24"/>
      <w:szCs w:val="20"/>
    </w:rPr>
  </w:style>
  <w:style w:type="table" w:styleId="TableGrid">
    <w:name w:val="Table Grid"/>
    <w:basedOn w:val="TableNormal"/>
    <w:uiPriority w:val="59"/>
    <w:rsid w:val="00F0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F51"/>
    <w:pPr>
      <w:ind w:left="720"/>
      <w:contextualSpacing/>
    </w:pPr>
  </w:style>
  <w:style w:type="character" w:customStyle="1" w:styleId="Heading4Char">
    <w:name w:val="Heading 4 Char"/>
    <w:basedOn w:val="DefaultParagraphFont"/>
    <w:link w:val="Heading4"/>
    <w:uiPriority w:val="9"/>
    <w:rsid w:val="00505E7F"/>
    <w:rPr>
      <w:rFonts w:ascii="Segoe UI" w:hAnsi="Segoe UI" w:cs="Segoe UI"/>
      <w:b/>
      <w:i/>
      <w:sz w:val="20"/>
      <w:szCs w:val="20"/>
    </w:rPr>
  </w:style>
  <w:style w:type="character" w:styleId="PlaceholderText">
    <w:name w:val="Placeholder Text"/>
    <w:basedOn w:val="DefaultParagraphFont"/>
    <w:uiPriority w:val="99"/>
    <w:semiHidden/>
    <w:rsid w:val="0068544A"/>
    <w:rPr>
      <w:color w:val="808080"/>
    </w:rPr>
  </w:style>
  <w:style w:type="paragraph" w:styleId="BalloonText">
    <w:name w:val="Balloon Text"/>
    <w:basedOn w:val="Normal"/>
    <w:link w:val="BalloonTextChar"/>
    <w:uiPriority w:val="99"/>
    <w:semiHidden/>
    <w:unhideWhenUsed/>
    <w:rsid w:val="0068544A"/>
    <w:rPr>
      <w:rFonts w:ascii="Tahoma" w:hAnsi="Tahoma" w:cs="Tahoma"/>
      <w:sz w:val="16"/>
      <w:szCs w:val="16"/>
    </w:rPr>
  </w:style>
  <w:style w:type="character" w:customStyle="1" w:styleId="BalloonTextChar">
    <w:name w:val="Balloon Text Char"/>
    <w:basedOn w:val="DefaultParagraphFont"/>
    <w:link w:val="BalloonText"/>
    <w:uiPriority w:val="99"/>
    <w:semiHidden/>
    <w:rsid w:val="0068544A"/>
    <w:rPr>
      <w:rFonts w:ascii="Tahoma" w:hAnsi="Tahoma" w:cs="Tahoma"/>
      <w:sz w:val="16"/>
      <w:szCs w:val="16"/>
    </w:rPr>
  </w:style>
  <w:style w:type="paragraph" w:styleId="PlainText">
    <w:name w:val="Plain Text"/>
    <w:basedOn w:val="Normal"/>
    <w:link w:val="PlainTextChar"/>
    <w:uiPriority w:val="99"/>
    <w:semiHidden/>
    <w:unhideWhenUsed/>
    <w:rsid w:val="00DE18E7"/>
    <w:rPr>
      <w:rFonts w:ascii="Consolas" w:hAnsi="Consolas" w:cs="Consolas"/>
      <w:sz w:val="21"/>
      <w:szCs w:val="21"/>
    </w:rPr>
  </w:style>
  <w:style w:type="character" w:customStyle="1" w:styleId="PlainTextChar">
    <w:name w:val="Plain Text Char"/>
    <w:basedOn w:val="DefaultParagraphFont"/>
    <w:link w:val="PlainText"/>
    <w:uiPriority w:val="99"/>
    <w:semiHidden/>
    <w:rsid w:val="00DE18E7"/>
    <w:rPr>
      <w:rFonts w:ascii="Consolas" w:hAnsi="Consolas" w:cs="Consolas"/>
      <w:sz w:val="21"/>
      <w:szCs w:val="21"/>
    </w:rPr>
  </w:style>
  <w:style w:type="character" w:styleId="Hyperlink">
    <w:name w:val="Hyperlink"/>
    <w:basedOn w:val="DefaultParagraphFont"/>
    <w:uiPriority w:val="99"/>
    <w:unhideWhenUsed/>
    <w:rsid w:val="00254F46"/>
    <w:rPr>
      <w:color w:val="0000FF" w:themeColor="hyperlink"/>
      <w:u w:val="single"/>
    </w:rPr>
  </w:style>
  <w:style w:type="paragraph" w:styleId="Title">
    <w:name w:val="Title"/>
    <w:basedOn w:val="Normal"/>
    <w:next w:val="Normal"/>
    <w:link w:val="TitleChar"/>
    <w:uiPriority w:val="10"/>
    <w:qFormat/>
    <w:rsid w:val="007308B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B5"/>
    <w:rPr>
      <w:rFonts w:ascii="Univers LT CYR 47 Lt Cn" w:eastAsiaTheme="majorEastAsia" w:hAnsi="Univers LT CYR 47 Lt Cn"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93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935E66"/>
    <w:rPr>
      <w:rFonts w:ascii="Courier New" w:eastAsia="Times New Roman" w:hAnsi="Courier New" w:cs="Courier New"/>
      <w:sz w:val="20"/>
      <w:szCs w:val="20"/>
      <w:lang w:eastAsia="en-GB"/>
    </w:rPr>
  </w:style>
  <w:style w:type="paragraph" w:styleId="TOCHeading">
    <w:name w:val="TOC Heading"/>
    <w:basedOn w:val="Heading1"/>
    <w:next w:val="Normal"/>
    <w:uiPriority w:val="39"/>
    <w:semiHidden/>
    <w:unhideWhenUsed/>
    <w:qFormat/>
    <w:rsid w:val="00341BE8"/>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val="en-US"/>
    </w:rPr>
  </w:style>
  <w:style w:type="paragraph" w:styleId="TOC1">
    <w:name w:val="toc 1"/>
    <w:basedOn w:val="Normal"/>
    <w:next w:val="Normal"/>
    <w:autoRedefine/>
    <w:uiPriority w:val="39"/>
    <w:unhideWhenUsed/>
    <w:rsid w:val="00341BE8"/>
    <w:pPr>
      <w:spacing w:after="100"/>
    </w:pPr>
  </w:style>
  <w:style w:type="paragraph" w:customStyle="1" w:styleId="text-center">
    <w:name w:val="text-center"/>
    <w:basedOn w:val="Normal"/>
    <w:rsid w:val="001B248F"/>
    <w:pPr>
      <w:spacing w:after="150"/>
      <w:jc w:val="center"/>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C14ABB"/>
    <w:pPr>
      <w:spacing w:after="100"/>
      <w:ind w:left="200"/>
    </w:pPr>
  </w:style>
  <w:style w:type="paragraph" w:styleId="TOC3">
    <w:name w:val="toc 3"/>
    <w:basedOn w:val="Normal"/>
    <w:next w:val="Normal"/>
    <w:autoRedefine/>
    <w:uiPriority w:val="39"/>
    <w:unhideWhenUsed/>
    <w:rsid w:val="00C14ABB"/>
    <w:pPr>
      <w:spacing w:after="100"/>
      <w:ind w:left="400"/>
    </w:pPr>
  </w:style>
  <w:style w:type="paragraph" w:customStyle="1" w:styleId="Code">
    <w:name w:val="Code"/>
    <w:basedOn w:val="Normal"/>
    <w:link w:val="CodeChar"/>
    <w:qFormat/>
    <w:rsid w:val="007D066D"/>
    <w:pPr>
      <w:autoSpaceDE w:val="0"/>
      <w:autoSpaceDN w:val="0"/>
      <w:adjustRightInd w:val="0"/>
      <w:jc w:val="left"/>
    </w:pPr>
    <w:rPr>
      <w:rFonts w:ascii="Consolas" w:hAnsi="Consolas" w:cs="Consolas"/>
      <w:color w:val="0000FF"/>
      <w:sz w:val="16"/>
      <w:szCs w:val="19"/>
    </w:rPr>
  </w:style>
  <w:style w:type="character" w:customStyle="1" w:styleId="CodeChar">
    <w:name w:val="Code Char"/>
    <w:basedOn w:val="DefaultParagraphFont"/>
    <w:link w:val="Code"/>
    <w:rsid w:val="007D066D"/>
    <w:rPr>
      <w:rFonts w:ascii="Consolas" w:hAnsi="Consolas" w:cs="Consolas"/>
      <w:color w:val="0000FF"/>
      <w:sz w:val="16"/>
      <w:szCs w:val="19"/>
    </w:rPr>
  </w:style>
  <w:style w:type="character" w:styleId="UnresolvedMention">
    <w:name w:val="Unresolved Mention"/>
    <w:basedOn w:val="DefaultParagraphFont"/>
    <w:uiPriority w:val="99"/>
    <w:semiHidden/>
    <w:unhideWhenUsed/>
    <w:rsid w:val="00E34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7975">
      <w:bodyDiv w:val="1"/>
      <w:marLeft w:val="0"/>
      <w:marRight w:val="0"/>
      <w:marTop w:val="0"/>
      <w:marBottom w:val="0"/>
      <w:divBdr>
        <w:top w:val="none" w:sz="0" w:space="0" w:color="auto"/>
        <w:left w:val="none" w:sz="0" w:space="0" w:color="auto"/>
        <w:bottom w:val="none" w:sz="0" w:space="0" w:color="auto"/>
        <w:right w:val="none" w:sz="0" w:space="0" w:color="auto"/>
      </w:divBdr>
    </w:div>
    <w:div w:id="154103288">
      <w:bodyDiv w:val="1"/>
      <w:marLeft w:val="0"/>
      <w:marRight w:val="0"/>
      <w:marTop w:val="0"/>
      <w:marBottom w:val="0"/>
      <w:divBdr>
        <w:top w:val="none" w:sz="0" w:space="0" w:color="auto"/>
        <w:left w:val="none" w:sz="0" w:space="0" w:color="auto"/>
        <w:bottom w:val="none" w:sz="0" w:space="0" w:color="auto"/>
        <w:right w:val="none" w:sz="0" w:space="0" w:color="auto"/>
      </w:divBdr>
    </w:div>
    <w:div w:id="158888401">
      <w:bodyDiv w:val="1"/>
      <w:marLeft w:val="0"/>
      <w:marRight w:val="0"/>
      <w:marTop w:val="0"/>
      <w:marBottom w:val="0"/>
      <w:divBdr>
        <w:top w:val="none" w:sz="0" w:space="0" w:color="auto"/>
        <w:left w:val="none" w:sz="0" w:space="0" w:color="auto"/>
        <w:bottom w:val="none" w:sz="0" w:space="0" w:color="auto"/>
        <w:right w:val="none" w:sz="0" w:space="0" w:color="auto"/>
      </w:divBdr>
    </w:div>
    <w:div w:id="161824418">
      <w:bodyDiv w:val="1"/>
      <w:marLeft w:val="0"/>
      <w:marRight w:val="0"/>
      <w:marTop w:val="0"/>
      <w:marBottom w:val="0"/>
      <w:divBdr>
        <w:top w:val="none" w:sz="0" w:space="0" w:color="auto"/>
        <w:left w:val="none" w:sz="0" w:space="0" w:color="auto"/>
        <w:bottom w:val="none" w:sz="0" w:space="0" w:color="auto"/>
        <w:right w:val="none" w:sz="0" w:space="0" w:color="auto"/>
      </w:divBdr>
    </w:div>
    <w:div w:id="441535156">
      <w:bodyDiv w:val="1"/>
      <w:marLeft w:val="0"/>
      <w:marRight w:val="0"/>
      <w:marTop w:val="0"/>
      <w:marBottom w:val="0"/>
      <w:divBdr>
        <w:top w:val="none" w:sz="0" w:space="0" w:color="auto"/>
        <w:left w:val="none" w:sz="0" w:space="0" w:color="auto"/>
        <w:bottom w:val="none" w:sz="0" w:space="0" w:color="auto"/>
        <w:right w:val="none" w:sz="0" w:space="0" w:color="auto"/>
      </w:divBdr>
    </w:div>
    <w:div w:id="571084955">
      <w:bodyDiv w:val="1"/>
      <w:marLeft w:val="0"/>
      <w:marRight w:val="0"/>
      <w:marTop w:val="0"/>
      <w:marBottom w:val="0"/>
      <w:divBdr>
        <w:top w:val="none" w:sz="0" w:space="0" w:color="auto"/>
        <w:left w:val="none" w:sz="0" w:space="0" w:color="auto"/>
        <w:bottom w:val="none" w:sz="0" w:space="0" w:color="auto"/>
        <w:right w:val="none" w:sz="0" w:space="0" w:color="auto"/>
      </w:divBdr>
    </w:div>
    <w:div w:id="608129310">
      <w:bodyDiv w:val="1"/>
      <w:marLeft w:val="0"/>
      <w:marRight w:val="0"/>
      <w:marTop w:val="0"/>
      <w:marBottom w:val="0"/>
      <w:divBdr>
        <w:top w:val="none" w:sz="0" w:space="0" w:color="auto"/>
        <w:left w:val="none" w:sz="0" w:space="0" w:color="auto"/>
        <w:bottom w:val="none" w:sz="0" w:space="0" w:color="auto"/>
        <w:right w:val="none" w:sz="0" w:space="0" w:color="auto"/>
      </w:divBdr>
    </w:div>
    <w:div w:id="652411083">
      <w:bodyDiv w:val="1"/>
      <w:marLeft w:val="0"/>
      <w:marRight w:val="0"/>
      <w:marTop w:val="0"/>
      <w:marBottom w:val="0"/>
      <w:divBdr>
        <w:top w:val="none" w:sz="0" w:space="0" w:color="auto"/>
        <w:left w:val="none" w:sz="0" w:space="0" w:color="auto"/>
        <w:bottom w:val="none" w:sz="0" w:space="0" w:color="auto"/>
        <w:right w:val="none" w:sz="0" w:space="0" w:color="auto"/>
      </w:divBdr>
    </w:div>
    <w:div w:id="720251332">
      <w:bodyDiv w:val="1"/>
      <w:marLeft w:val="0"/>
      <w:marRight w:val="0"/>
      <w:marTop w:val="0"/>
      <w:marBottom w:val="0"/>
      <w:divBdr>
        <w:top w:val="none" w:sz="0" w:space="0" w:color="auto"/>
        <w:left w:val="none" w:sz="0" w:space="0" w:color="auto"/>
        <w:bottom w:val="none" w:sz="0" w:space="0" w:color="auto"/>
        <w:right w:val="none" w:sz="0" w:space="0" w:color="auto"/>
      </w:divBdr>
    </w:div>
    <w:div w:id="853031814">
      <w:bodyDiv w:val="1"/>
      <w:marLeft w:val="0"/>
      <w:marRight w:val="0"/>
      <w:marTop w:val="0"/>
      <w:marBottom w:val="0"/>
      <w:divBdr>
        <w:top w:val="none" w:sz="0" w:space="0" w:color="auto"/>
        <w:left w:val="none" w:sz="0" w:space="0" w:color="auto"/>
        <w:bottom w:val="none" w:sz="0" w:space="0" w:color="auto"/>
        <w:right w:val="none" w:sz="0" w:space="0" w:color="auto"/>
      </w:divBdr>
    </w:div>
    <w:div w:id="966549477">
      <w:bodyDiv w:val="1"/>
      <w:marLeft w:val="0"/>
      <w:marRight w:val="0"/>
      <w:marTop w:val="0"/>
      <w:marBottom w:val="0"/>
      <w:divBdr>
        <w:top w:val="none" w:sz="0" w:space="0" w:color="auto"/>
        <w:left w:val="none" w:sz="0" w:space="0" w:color="auto"/>
        <w:bottom w:val="none" w:sz="0" w:space="0" w:color="auto"/>
        <w:right w:val="none" w:sz="0" w:space="0" w:color="auto"/>
      </w:divBdr>
    </w:div>
    <w:div w:id="977419111">
      <w:bodyDiv w:val="1"/>
      <w:marLeft w:val="0"/>
      <w:marRight w:val="0"/>
      <w:marTop w:val="0"/>
      <w:marBottom w:val="0"/>
      <w:divBdr>
        <w:top w:val="none" w:sz="0" w:space="0" w:color="auto"/>
        <w:left w:val="none" w:sz="0" w:space="0" w:color="auto"/>
        <w:bottom w:val="none" w:sz="0" w:space="0" w:color="auto"/>
        <w:right w:val="none" w:sz="0" w:space="0" w:color="auto"/>
      </w:divBdr>
    </w:div>
    <w:div w:id="1010908664">
      <w:bodyDiv w:val="1"/>
      <w:marLeft w:val="0"/>
      <w:marRight w:val="0"/>
      <w:marTop w:val="0"/>
      <w:marBottom w:val="0"/>
      <w:divBdr>
        <w:top w:val="none" w:sz="0" w:space="0" w:color="auto"/>
        <w:left w:val="none" w:sz="0" w:space="0" w:color="auto"/>
        <w:bottom w:val="none" w:sz="0" w:space="0" w:color="auto"/>
        <w:right w:val="none" w:sz="0" w:space="0" w:color="auto"/>
      </w:divBdr>
    </w:div>
    <w:div w:id="1030960178">
      <w:bodyDiv w:val="1"/>
      <w:marLeft w:val="0"/>
      <w:marRight w:val="0"/>
      <w:marTop w:val="0"/>
      <w:marBottom w:val="0"/>
      <w:divBdr>
        <w:top w:val="none" w:sz="0" w:space="0" w:color="auto"/>
        <w:left w:val="none" w:sz="0" w:space="0" w:color="auto"/>
        <w:bottom w:val="none" w:sz="0" w:space="0" w:color="auto"/>
        <w:right w:val="none" w:sz="0" w:space="0" w:color="auto"/>
      </w:divBdr>
    </w:div>
    <w:div w:id="1078212758">
      <w:bodyDiv w:val="1"/>
      <w:marLeft w:val="0"/>
      <w:marRight w:val="0"/>
      <w:marTop w:val="0"/>
      <w:marBottom w:val="0"/>
      <w:divBdr>
        <w:top w:val="none" w:sz="0" w:space="0" w:color="auto"/>
        <w:left w:val="none" w:sz="0" w:space="0" w:color="auto"/>
        <w:bottom w:val="none" w:sz="0" w:space="0" w:color="auto"/>
        <w:right w:val="none" w:sz="0" w:space="0" w:color="auto"/>
      </w:divBdr>
    </w:div>
    <w:div w:id="1153913464">
      <w:bodyDiv w:val="1"/>
      <w:marLeft w:val="0"/>
      <w:marRight w:val="0"/>
      <w:marTop w:val="0"/>
      <w:marBottom w:val="0"/>
      <w:divBdr>
        <w:top w:val="none" w:sz="0" w:space="0" w:color="auto"/>
        <w:left w:val="none" w:sz="0" w:space="0" w:color="auto"/>
        <w:bottom w:val="none" w:sz="0" w:space="0" w:color="auto"/>
        <w:right w:val="none" w:sz="0" w:space="0" w:color="auto"/>
      </w:divBdr>
    </w:div>
    <w:div w:id="1181358633">
      <w:bodyDiv w:val="1"/>
      <w:marLeft w:val="0"/>
      <w:marRight w:val="0"/>
      <w:marTop w:val="0"/>
      <w:marBottom w:val="0"/>
      <w:divBdr>
        <w:top w:val="none" w:sz="0" w:space="0" w:color="auto"/>
        <w:left w:val="none" w:sz="0" w:space="0" w:color="auto"/>
        <w:bottom w:val="none" w:sz="0" w:space="0" w:color="auto"/>
        <w:right w:val="none" w:sz="0" w:space="0" w:color="auto"/>
      </w:divBdr>
    </w:div>
    <w:div w:id="1219588137">
      <w:bodyDiv w:val="1"/>
      <w:marLeft w:val="0"/>
      <w:marRight w:val="0"/>
      <w:marTop w:val="0"/>
      <w:marBottom w:val="0"/>
      <w:divBdr>
        <w:top w:val="none" w:sz="0" w:space="0" w:color="auto"/>
        <w:left w:val="none" w:sz="0" w:space="0" w:color="auto"/>
        <w:bottom w:val="none" w:sz="0" w:space="0" w:color="auto"/>
        <w:right w:val="none" w:sz="0" w:space="0" w:color="auto"/>
      </w:divBdr>
    </w:div>
    <w:div w:id="1230191737">
      <w:bodyDiv w:val="1"/>
      <w:marLeft w:val="0"/>
      <w:marRight w:val="0"/>
      <w:marTop w:val="0"/>
      <w:marBottom w:val="0"/>
      <w:divBdr>
        <w:top w:val="none" w:sz="0" w:space="0" w:color="auto"/>
        <w:left w:val="none" w:sz="0" w:space="0" w:color="auto"/>
        <w:bottom w:val="none" w:sz="0" w:space="0" w:color="auto"/>
        <w:right w:val="none" w:sz="0" w:space="0" w:color="auto"/>
      </w:divBdr>
    </w:div>
    <w:div w:id="1245530888">
      <w:bodyDiv w:val="1"/>
      <w:marLeft w:val="0"/>
      <w:marRight w:val="0"/>
      <w:marTop w:val="0"/>
      <w:marBottom w:val="0"/>
      <w:divBdr>
        <w:top w:val="none" w:sz="0" w:space="0" w:color="auto"/>
        <w:left w:val="none" w:sz="0" w:space="0" w:color="auto"/>
        <w:bottom w:val="none" w:sz="0" w:space="0" w:color="auto"/>
        <w:right w:val="none" w:sz="0" w:space="0" w:color="auto"/>
      </w:divBdr>
    </w:div>
    <w:div w:id="1316297953">
      <w:bodyDiv w:val="1"/>
      <w:marLeft w:val="0"/>
      <w:marRight w:val="0"/>
      <w:marTop w:val="0"/>
      <w:marBottom w:val="0"/>
      <w:divBdr>
        <w:top w:val="none" w:sz="0" w:space="0" w:color="auto"/>
        <w:left w:val="none" w:sz="0" w:space="0" w:color="auto"/>
        <w:bottom w:val="none" w:sz="0" w:space="0" w:color="auto"/>
        <w:right w:val="none" w:sz="0" w:space="0" w:color="auto"/>
      </w:divBdr>
    </w:div>
    <w:div w:id="1411930293">
      <w:bodyDiv w:val="1"/>
      <w:marLeft w:val="0"/>
      <w:marRight w:val="0"/>
      <w:marTop w:val="0"/>
      <w:marBottom w:val="0"/>
      <w:divBdr>
        <w:top w:val="none" w:sz="0" w:space="0" w:color="auto"/>
        <w:left w:val="none" w:sz="0" w:space="0" w:color="auto"/>
        <w:bottom w:val="none" w:sz="0" w:space="0" w:color="auto"/>
        <w:right w:val="none" w:sz="0" w:space="0" w:color="auto"/>
      </w:divBdr>
    </w:div>
    <w:div w:id="1477915326">
      <w:bodyDiv w:val="1"/>
      <w:marLeft w:val="0"/>
      <w:marRight w:val="0"/>
      <w:marTop w:val="0"/>
      <w:marBottom w:val="0"/>
      <w:divBdr>
        <w:top w:val="none" w:sz="0" w:space="0" w:color="auto"/>
        <w:left w:val="none" w:sz="0" w:space="0" w:color="auto"/>
        <w:bottom w:val="none" w:sz="0" w:space="0" w:color="auto"/>
        <w:right w:val="none" w:sz="0" w:space="0" w:color="auto"/>
      </w:divBdr>
    </w:div>
    <w:div w:id="1523280905">
      <w:bodyDiv w:val="1"/>
      <w:marLeft w:val="0"/>
      <w:marRight w:val="0"/>
      <w:marTop w:val="0"/>
      <w:marBottom w:val="0"/>
      <w:divBdr>
        <w:top w:val="none" w:sz="0" w:space="0" w:color="auto"/>
        <w:left w:val="none" w:sz="0" w:space="0" w:color="auto"/>
        <w:bottom w:val="none" w:sz="0" w:space="0" w:color="auto"/>
        <w:right w:val="none" w:sz="0" w:space="0" w:color="auto"/>
      </w:divBdr>
    </w:div>
    <w:div w:id="1588689871">
      <w:bodyDiv w:val="1"/>
      <w:marLeft w:val="0"/>
      <w:marRight w:val="0"/>
      <w:marTop w:val="0"/>
      <w:marBottom w:val="0"/>
      <w:divBdr>
        <w:top w:val="none" w:sz="0" w:space="0" w:color="auto"/>
        <w:left w:val="none" w:sz="0" w:space="0" w:color="auto"/>
        <w:bottom w:val="none" w:sz="0" w:space="0" w:color="auto"/>
        <w:right w:val="none" w:sz="0" w:space="0" w:color="auto"/>
      </w:divBdr>
    </w:div>
    <w:div w:id="1624069311">
      <w:bodyDiv w:val="1"/>
      <w:marLeft w:val="0"/>
      <w:marRight w:val="0"/>
      <w:marTop w:val="0"/>
      <w:marBottom w:val="0"/>
      <w:divBdr>
        <w:top w:val="none" w:sz="0" w:space="0" w:color="auto"/>
        <w:left w:val="none" w:sz="0" w:space="0" w:color="auto"/>
        <w:bottom w:val="none" w:sz="0" w:space="0" w:color="auto"/>
        <w:right w:val="none" w:sz="0" w:space="0" w:color="auto"/>
      </w:divBdr>
    </w:div>
    <w:div w:id="1677420628">
      <w:bodyDiv w:val="1"/>
      <w:marLeft w:val="0"/>
      <w:marRight w:val="0"/>
      <w:marTop w:val="0"/>
      <w:marBottom w:val="0"/>
      <w:divBdr>
        <w:top w:val="none" w:sz="0" w:space="0" w:color="auto"/>
        <w:left w:val="none" w:sz="0" w:space="0" w:color="auto"/>
        <w:bottom w:val="none" w:sz="0" w:space="0" w:color="auto"/>
        <w:right w:val="none" w:sz="0" w:space="0" w:color="auto"/>
      </w:divBdr>
    </w:div>
    <w:div w:id="1767923355">
      <w:bodyDiv w:val="1"/>
      <w:marLeft w:val="0"/>
      <w:marRight w:val="0"/>
      <w:marTop w:val="0"/>
      <w:marBottom w:val="0"/>
      <w:divBdr>
        <w:top w:val="none" w:sz="0" w:space="0" w:color="auto"/>
        <w:left w:val="none" w:sz="0" w:space="0" w:color="auto"/>
        <w:bottom w:val="none" w:sz="0" w:space="0" w:color="auto"/>
        <w:right w:val="none" w:sz="0" w:space="0" w:color="auto"/>
      </w:divBdr>
    </w:div>
    <w:div w:id="1781609637">
      <w:bodyDiv w:val="1"/>
      <w:marLeft w:val="0"/>
      <w:marRight w:val="0"/>
      <w:marTop w:val="0"/>
      <w:marBottom w:val="0"/>
      <w:divBdr>
        <w:top w:val="none" w:sz="0" w:space="0" w:color="auto"/>
        <w:left w:val="none" w:sz="0" w:space="0" w:color="auto"/>
        <w:bottom w:val="none" w:sz="0" w:space="0" w:color="auto"/>
        <w:right w:val="none" w:sz="0" w:space="0" w:color="auto"/>
      </w:divBdr>
    </w:div>
    <w:div w:id="1786195992">
      <w:bodyDiv w:val="1"/>
      <w:marLeft w:val="0"/>
      <w:marRight w:val="0"/>
      <w:marTop w:val="0"/>
      <w:marBottom w:val="0"/>
      <w:divBdr>
        <w:top w:val="none" w:sz="0" w:space="0" w:color="auto"/>
        <w:left w:val="none" w:sz="0" w:space="0" w:color="auto"/>
        <w:bottom w:val="none" w:sz="0" w:space="0" w:color="auto"/>
        <w:right w:val="none" w:sz="0" w:space="0" w:color="auto"/>
      </w:divBdr>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
    <w:div w:id="1898009813">
      <w:bodyDiv w:val="1"/>
      <w:marLeft w:val="0"/>
      <w:marRight w:val="0"/>
      <w:marTop w:val="0"/>
      <w:marBottom w:val="0"/>
      <w:divBdr>
        <w:top w:val="none" w:sz="0" w:space="0" w:color="auto"/>
        <w:left w:val="none" w:sz="0" w:space="0" w:color="auto"/>
        <w:bottom w:val="none" w:sz="0" w:space="0" w:color="auto"/>
        <w:right w:val="none" w:sz="0" w:space="0" w:color="auto"/>
      </w:divBdr>
    </w:div>
    <w:div w:id="20785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codemasters.com/topic/80231-f1-2021-udp-specific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ums.codemasters.com/topic/54423-f1%C2%AE-2020-udp-specif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s.codemasters.com/topic/44592-f1-2019-udp-specific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orums.codemasters.com/topic/30601-f1-2018-udp-specification/" TargetMode="External"/><Relationship Id="rId4" Type="http://schemas.openxmlformats.org/officeDocument/2006/relationships/settings" Target="settings.xml"/><Relationship Id="rId9" Type="http://schemas.openxmlformats.org/officeDocument/2006/relationships/hyperlink" Target="http://forums.codemasters.com/discussion/53139/f1-2017-d-box-and-udp-output-specification/p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Codemasters\Templates\F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ADAF2-5B6F-47B5-B595-0F81CABB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Template>
  <TotalTime>8</TotalTime>
  <Pages>27</Pages>
  <Words>8218</Words>
  <Characters>46844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Codemasters Software Ltd</Company>
  <LinksUpToDate>false</LinksUpToDate>
  <CharactersWithSpaces>54953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allanm</dc:creator>
  <cp:lastModifiedBy>Hugh Pearson</cp:lastModifiedBy>
  <cp:revision>4</cp:revision>
  <dcterms:created xsi:type="dcterms:W3CDTF">2021-09-17T08:24:00Z</dcterms:created>
  <dcterms:modified xsi:type="dcterms:W3CDTF">2021-12-06T16:52:00Z</dcterms:modified>
</cp:coreProperties>
</file>